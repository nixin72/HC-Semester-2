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6044" w:rsidRDefault="00AA57F1" w:rsidP="00E812E1">
      <w:r>
        <w:t>420-B20</w:t>
      </w:r>
    </w:p>
    <w:p w:rsidR="00AA57F1" w:rsidRDefault="00AA57F1" w:rsidP="00A90F30">
      <w:pPr>
        <w:pStyle w:val="Heading1"/>
      </w:pPr>
      <w:r>
        <w:t>Threads and Concurrent Programming</w:t>
      </w:r>
    </w:p>
    <w:p w:rsidR="00AA57F1" w:rsidRDefault="00AA57F1" w:rsidP="00AA57F1">
      <w:pPr>
        <w:pStyle w:val="Heading2"/>
      </w:pPr>
      <w:r>
        <w:t>What is a thread?</w:t>
      </w:r>
    </w:p>
    <w:p w:rsidR="00AA57F1" w:rsidRDefault="00AA57F1" w:rsidP="00AF6507">
      <w:pPr>
        <w:pStyle w:val="ListParagraph"/>
        <w:numPr>
          <w:ilvl w:val="0"/>
          <w:numId w:val="4"/>
        </w:numPr>
      </w:pPr>
      <w:r>
        <w:t>a simple sequence of executable statements within a program</w:t>
      </w:r>
      <w:r w:rsidRPr="00AA57F1">
        <w:t xml:space="preserve"> </w:t>
      </w:r>
    </w:p>
    <w:p w:rsidR="00AA57F1" w:rsidRDefault="00AA57F1" w:rsidP="00AF6507">
      <w:pPr>
        <w:pStyle w:val="ListParagraph"/>
        <w:numPr>
          <w:ilvl w:val="0"/>
          <w:numId w:val="4"/>
        </w:numPr>
      </w:pPr>
      <w:r>
        <w:t>an independent path of execution within a program.</w:t>
      </w:r>
    </w:p>
    <w:p w:rsidR="00AF6507" w:rsidRDefault="00AF6507" w:rsidP="00AF6507">
      <w:pPr>
        <w:pStyle w:val="ListParagraph"/>
        <w:numPr>
          <w:ilvl w:val="0"/>
          <w:numId w:val="9"/>
        </w:numPr>
      </w:pPr>
      <w:r>
        <w:t xml:space="preserve">In a Java application, a thread begins at </w:t>
      </w:r>
      <w:proofErr w:type="gramStart"/>
      <w:r w:rsidRPr="00AF6507">
        <w:rPr>
          <w:b/>
        </w:rPr>
        <w:t>main(</w:t>
      </w:r>
      <w:proofErr w:type="gramEnd"/>
      <w:r w:rsidRPr="00AF6507">
        <w:rPr>
          <w:b/>
        </w:rPr>
        <w:t>)</w:t>
      </w:r>
      <w:r>
        <w:t xml:space="preserve"> and continues sequentially through the program statements.</w:t>
      </w:r>
    </w:p>
    <w:p w:rsidR="00AF6507" w:rsidRDefault="00AF6507" w:rsidP="00AF6507"/>
    <w:p w:rsidR="00AF6507" w:rsidRDefault="00AF6507" w:rsidP="00AF6507">
      <w:r>
        <w:t>Visualize a thread: Imagine a list of the program's statements as they are executed by the CPU</w:t>
      </w:r>
    </w:p>
    <w:p w:rsidR="00AF6507" w:rsidRDefault="00AF6507" w:rsidP="00AF6507">
      <w:r>
        <w:t>Now imagine breaking a program up into two or more independent threads:</w:t>
      </w:r>
    </w:p>
    <w:p w:rsidR="00AF6507" w:rsidRDefault="00AF6507" w:rsidP="00AF6507">
      <w:pPr>
        <w:pStyle w:val="ListParagraph"/>
        <w:numPr>
          <w:ilvl w:val="0"/>
          <w:numId w:val="3"/>
        </w:numPr>
      </w:pPr>
      <w:r>
        <w:t>each thread has its own sequence of instructions</w:t>
      </w:r>
    </w:p>
    <w:p w:rsidR="00AF6507" w:rsidRDefault="00AF6507" w:rsidP="00AF6507">
      <w:pPr>
        <w:pStyle w:val="ListParagraph"/>
        <w:numPr>
          <w:ilvl w:val="0"/>
          <w:numId w:val="3"/>
        </w:numPr>
      </w:pPr>
      <w:r>
        <w:t xml:space="preserve">Within a single thread, the statements are executed one after the other as usual. </w:t>
      </w:r>
    </w:p>
    <w:p w:rsidR="00AF6507" w:rsidRDefault="00AF6507" w:rsidP="00AF6507">
      <w:pPr>
        <w:pStyle w:val="ListParagraph"/>
        <w:numPr>
          <w:ilvl w:val="0"/>
          <w:numId w:val="3"/>
        </w:numPr>
      </w:pPr>
      <w:r>
        <w:t xml:space="preserve">But by alternating statements from one thread with statements from another, the computer can run several threads concurrently. </w:t>
      </w:r>
    </w:p>
    <w:p w:rsidR="00AA57F1" w:rsidRDefault="00AA57F1" w:rsidP="00AA57F1">
      <w:pPr>
        <w:pStyle w:val="Heading3"/>
      </w:pPr>
      <w:r>
        <w:t>Multi-threading</w:t>
      </w:r>
    </w:p>
    <w:p w:rsidR="00AA57F1" w:rsidRDefault="00AA57F1" w:rsidP="00AF6507">
      <w:pPr>
        <w:pStyle w:val="ListParagraph"/>
        <w:numPr>
          <w:ilvl w:val="0"/>
          <w:numId w:val="7"/>
        </w:numPr>
      </w:pPr>
      <w:r>
        <w:t xml:space="preserve">Multithreading refers to two or more tasks executing concurrently within a single program. </w:t>
      </w:r>
    </w:p>
    <w:p w:rsidR="00AA57F1" w:rsidRDefault="00AF6507" w:rsidP="00AF6507">
      <w:pPr>
        <w:numPr>
          <w:ilvl w:val="0"/>
          <w:numId w:val="3"/>
        </w:numPr>
      </w:pPr>
      <w:r w:rsidRPr="00AF6507">
        <w:rPr>
          <w:lang w:val="en-US"/>
        </w:rPr>
        <w:t xml:space="preserve">The Java Virtual Machine is </w:t>
      </w:r>
      <w:r w:rsidRPr="00AF6507">
        <w:rPr>
          <w:i/>
          <w:iCs/>
          <w:lang w:val="en-US"/>
        </w:rPr>
        <w:t>multi-</w:t>
      </w:r>
      <w:proofErr w:type="gramStart"/>
      <w:r w:rsidRPr="00AF6507">
        <w:rPr>
          <w:i/>
          <w:iCs/>
          <w:lang w:val="en-US"/>
        </w:rPr>
        <w:t>threaded</w:t>
      </w:r>
      <w:r w:rsidRPr="00AF6507">
        <w:rPr>
          <w:lang w:val="en-US"/>
        </w:rPr>
        <w:t xml:space="preserve">  --</w:t>
      </w:r>
      <w:proofErr w:type="gramEnd"/>
      <w:r w:rsidRPr="00AF6507">
        <w:rPr>
          <w:lang w:val="en-US"/>
        </w:rPr>
        <w:t xml:space="preserve"> it has more than one thread executing. For example, t</w:t>
      </w:r>
      <w:r>
        <w:rPr>
          <w:lang w:val="en-US"/>
        </w:rPr>
        <w:t xml:space="preserve">he </w:t>
      </w:r>
      <w:r w:rsidRPr="00AF6507">
        <w:rPr>
          <w:i/>
          <w:iCs/>
          <w:lang w:val="en-US"/>
        </w:rPr>
        <w:t>Garbage collector</w:t>
      </w:r>
      <w:r w:rsidRPr="00AF6507">
        <w:rPr>
          <w:lang w:val="en-US"/>
        </w:rPr>
        <w:t xml:space="preserve"> thread collect</w:t>
      </w:r>
      <w:r>
        <w:rPr>
          <w:lang w:val="en-US"/>
        </w:rPr>
        <w:t>s</w:t>
      </w:r>
      <w:r w:rsidRPr="00AF6507">
        <w:rPr>
          <w:lang w:val="en-US"/>
        </w:rPr>
        <w:t xml:space="preserve"> memory of discarded objects</w:t>
      </w:r>
    </w:p>
    <w:p w:rsidR="00AF6507" w:rsidRDefault="00B8639C" w:rsidP="00AF6507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171450</wp:posOffset>
                </wp:positionH>
                <wp:positionV relativeFrom="paragraph">
                  <wp:posOffset>2178050</wp:posOffset>
                </wp:positionV>
                <wp:extent cx="5943600" cy="169545"/>
                <wp:effectExtent l="0" t="0" r="0" b="0"/>
                <wp:wrapNone/>
                <wp:docPr id="7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169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32C5C" w:rsidRPr="008B40BE" w:rsidRDefault="00032C5C" w:rsidP="0087243A">
                            <w:pPr>
                              <w:pStyle w:val="Caption"/>
                            </w:pPr>
                            <w:r>
                              <w:t>Each Thread gets a slice of the CPU's time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13.5pt;margin-top:171.5pt;width:468pt;height:13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" stroked="f">
                <v:textbox style="mso-fit-shape-to-text:t" inset="0,0,0,0">
                  <w:txbxContent>
                    <w:p w:rsidR="00032C5C" w:rsidRPr="008B40BE" w:rsidRDefault="00032C5C" w:rsidP="0087243A">
                      <w:pPr>
                        <w:pStyle w:val="Caption"/>
                      </w:pPr>
                      <w:r>
                        <w:t>Each Thread gets a slice of the CPU's time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c">
            <w:drawing>
              <wp:inline distT="0" distB="0" distL="0" distR="0">
                <wp:extent cx="5943600" cy="2120900"/>
                <wp:effectExtent l="0" t="0" r="0" b="3175"/>
                <wp:docPr id="5" name="Canvas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pic:pic xmlns:pic="http://schemas.openxmlformats.org/drawingml/2006/picture">
                        <pic:nvPicPr>
                          <pic:cNvPr id="1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2644" y="70174"/>
                            <a:ext cx="5798312" cy="198055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69BFEFB7" id="Canvas 3" o:spid="_x0000_s1026" editas="canvas" style="width:468pt;height:167pt;mso-position-horizontal-relative:char;mso-position-vertical-relative:line" coordsize="59436,2120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9436;height:21209;visibility:visible;mso-wrap-style:square">
                  <v:fill o:detectmouseclick="t"/>
                  <v:path o:connecttype="none"/>
                </v:shape>
                <v:shape id="Picture 10" o:spid="_x0000_s1028" type="#_x0000_t75" style="position:absolute;left:726;top:701;width:57983;height:1980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QTs72/AAAA2gAAAA8AAABkcnMvZG93bnJldi54bWxET81qwkAQvgu+wzKF3nRTD1JiVlFRKJYe&#10;jHmAaXZMQrOzcXdr4tt3AwVPw8f3O9lmMK24k/ONZQVv8wQEcWl1w5WC4nKcvYPwAVlja5kUPMjD&#10;Zj2dZJhq2/OZ7nmoRAxhn6KCOoQuldKXNRn0c9sRR+5qncEQoaukdtjHcNPKRZIspcGGY0ONHe1r&#10;Kn/yX6PAf1/5s3A75x5fB7c90inpq5tSry/DdgUi0BCe4n/3h47zYXxlvHL9Bw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DUE7O9vwAAANoAAAAPAAAAAAAAAAAAAAAAAJ8CAABk&#10;cnMvZG93bnJldi54bWxQSwUGAAAAAAQABAD3AAAAiwMAAAAA&#10;">
                  <v:imagedata r:id="rId8" o:title=""/>
                </v:shape>
                <w10:anchorlock/>
              </v:group>
            </w:pict>
          </mc:Fallback>
        </mc:AlternateContent>
      </w:r>
    </w:p>
    <w:p w:rsidR="0087243A" w:rsidRDefault="0087243A" w:rsidP="00AF6507"/>
    <w:p w:rsidR="00DE5EE9" w:rsidRDefault="00DE5EE9">
      <w:pPr>
        <w:spacing w:after="200" w:line="276" w:lineRule="auto"/>
      </w:pPr>
    </w:p>
    <w:p w:rsidR="0087243A" w:rsidRDefault="0087243A" w:rsidP="00DE5EE9">
      <w:pPr>
        <w:pStyle w:val="Heading2"/>
      </w:pPr>
      <w:r>
        <w:t>Creating Threads</w:t>
      </w:r>
    </w:p>
    <w:p w:rsidR="0087243A" w:rsidRDefault="0087243A" w:rsidP="00AF6507">
      <w:r>
        <w:t xml:space="preserve">Two methods: </w:t>
      </w:r>
    </w:p>
    <w:p w:rsidR="0087243A" w:rsidRDefault="0087243A" w:rsidP="0087243A">
      <w:pPr>
        <w:pStyle w:val="ListParagraph"/>
        <w:numPr>
          <w:ilvl w:val="0"/>
          <w:numId w:val="10"/>
        </w:numPr>
      </w:pPr>
      <w:r>
        <w:t xml:space="preserve">Create a subclass of the </w:t>
      </w:r>
      <w:r w:rsidRPr="0087243A">
        <w:rPr>
          <w:b/>
        </w:rPr>
        <w:t>Java Thread</w:t>
      </w:r>
      <w:r>
        <w:t xml:space="preserve"> class</w:t>
      </w:r>
    </w:p>
    <w:p w:rsidR="0087243A" w:rsidRDefault="0087243A" w:rsidP="0087243A">
      <w:pPr>
        <w:pStyle w:val="ListParagraph"/>
        <w:numPr>
          <w:ilvl w:val="0"/>
          <w:numId w:val="10"/>
        </w:numPr>
      </w:pPr>
      <w:r>
        <w:t xml:space="preserve">Implement </w:t>
      </w:r>
      <w:r w:rsidR="00A90F30" w:rsidRPr="00A90F30">
        <w:rPr>
          <w:b/>
        </w:rPr>
        <w:t>R</w:t>
      </w:r>
      <w:r w:rsidRPr="00A90F30">
        <w:rPr>
          <w:b/>
        </w:rPr>
        <w:t>unnable</w:t>
      </w:r>
      <w:r>
        <w:t xml:space="preserve"> in a class</w:t>
      </w:r>
      <w:bookmarkStart w:id="0" w:name="_GoBack"/>
      <w:bookmarkEnd w:id="0"/>
    </w:p>
    <w:p w:rsidR="0087243A" w:rsidRPr="009B159C" w:rsidRDefault="005F4362" w:rsidP="00FB7437">
      <w:pPr>
        <w:pStyle w:val="Heading3"/>
        <w:rPr>
          <w:i w:val="0"/>
        </w:rPr>
      </w:pPr>
      <w:r>
        <w:rPr>
          <w:i w:val="0"/>
        </w:rPr>
        <w:lastRenderedPageBreak/>
        <w:t>Method</w:t>
      </w:r>
      <w:r w:rsidR="00447033" w:rsidRPr="009B159C">
        <w:rPr>
          <w:i w:val="0"/>
        </w:rPr>
        <w:t xml:space="preserve"> </w:t>
      </w:r>
      <w:r w:rsidR="00FB7437">
        <w:rPr>
          <w:i w:val="0"/>
        </w:rPr>
        <w:t xml:space="preserve">1. </w:t>
      </w:r>
      <w:r w:rsidR="0087243A" w:rsidRPr="009B159C">
        <w:rPr>
          <w:i w:val="0"/>
        </w:rPr>
        <w:t>Creating a subclass of the Thread class</w:t>
      </w:r>
    </w:p>
    <w:p w:rsidR="0087243A" w:rsidRDefault="0087243A" w:rsidP="0087243A">
      <w:pPr>
        <w:pStyle w:val="ListParagraph"/>
        <w:numPr>
          <w:ilvl w:val="0"/>
          <w:numId w:val="11"/>
        </w:numPr>
      </w:pPr>
      <w:r>
        <w:t>Create</w:t>
      </w:r>
      <w:r w:rsidR="002F0CF6">
        <w:t xml:space="preserve"> a</w:t>
      </w:r>
      <w:r>
        <w:t xml:space="preserve"> subclass of the </w:t>
      </w:r>
      <w:r w:rsidRPr="0087243A">
        <w:rPr>
          <w:b/>
        </w:rPr>
        <w:t>Thread</w:t>
      </w:r>
      <w:r>
        <w:t xml:space="preserve"> class</w:t>
      </w:r>
    </w:p>
    <w:p w:rsidR="0087243A" w:rsidRDefault="0087243A" w:rsidP="0087243A">
      <w:pPr>
        <w:pStyle w:val="ListParagraph"/>
        <w:numPr>
          <w:ilvl w:val="0"/>
          <w:numId w:val="11"/>
        </w:numPr>
      </w:pPr>
      <w:r>
        <w:t xml:space="preserve">Within the subclass, override the </w:t>
      </w:r>
      <w:r w:rsidRPr="0087243A">
        <w:rPr>
          <w:b/>
        </w:rPr>
        <w:t>Thread</w:t>
      </w:r>
      <w:r>
        <w:t xml:space="preserve"> </w:t>
      </w:r>
      <w:proofErr w:type="gramStart"/>
      <w:r w:rsidRPr="0087243A">
        <w:rPr>
          <w:b/>
        </w:rPr>
        <w:t>run(</w:t>
      </w:r>
      <w:proofErr w:type="gramEnd"/>
      <w:r w:rsidRPr="0087243A">
        <w:rPr>
          <w:b/>
        </w:rPr>
        <w:t>)</w:t>
      </w:r>
      <w:r>
        <w:t xml:space="preserve"> method with the statements to be executed by the thread</w:t>
      </w:r>
    </w:p>
    <w:p w:rsidR="0087243A" w:rsidRDefault="0087243A" w:rsidP="0087243A">
      <w:pPr>
        <w:pStyle w:val="ListParagraph"/>
        <w:numPr>
          <w:ilvl w:val="0"/>
          <w:numId w:val="11"/>
        </w:numPr>
      </w:pPr>
      <w:r>
        <w:t xml:space="preserve">Create several instances of the subclass and start each thread by invoking the </w:t>
      </w:r>
      <w:proofErr w:type="gramStart"/>
      <w:r w:rsidRPr="0087243A">
        <w:rPr>
          <w:b/>
        </w:rPr>
        <w:t>start(</w:t>
      </w:r>
      <w:proofErr w:type="gramEnd"/>
      <w:r w:rsidRPr="0087243A">
        <w:rPr>
          <w:b/>
        </w:rPr>
        <w:t>)</w:t>
      </w:r>
      <w:r>
        <w:t xml:space="preserve"> method on each instance</w:t>
      </w:r>
    </w:p>
    <w:p w:rsidR="00CF39BA" w:rsidRDefault="00CF39BA" w:rsidP="00CF39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/>
      </w:pPr>
      <w:r w:rsidRPr="00CF39BA">
        <w:rPr>
          <w:rStyle w:val="Heading3Char"/>
        </w:rPr>
        <w:t>Thread Creation</w:t>
      </w:r>
    </w:p>
    <w:p w:rsidR="00CF39BA" w:rsidRDefault="00CF39BA" w:rsidP="00CF39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A thread can be created by creating a subclass of </w:t>
      </w:r>
      <w:r w:rsidRPr="00CF39BA">
        <w:rPr>
          <w:b/>
        </w:rPr>
        <w:t>Thread</w:t>
      </w:r>
      <w:r>
        <w:t xml:space="preserve"> and overrid</w:t>
      </w:r>
      <w:r w:rsidR="004325EA">
        <w:t>ing</w:t>
      </w:r>
      <w:r>
        <w:t xml:space="preserve"> the default </w:t>
      </w:r>
      <w:proofErr w:type="gramStart"/>
      <w:r w:rsidRPr="00CF39BA">
        <w:rPr>
          <w:b/>
        </w:rPr>
        <w:t>run(</w:t>
      </w:r>
      <w:proofErr w:type="gramEnd"/>
      <w:r w:rsidRPr="00CF39BA">
        <w:rPr>
          <w:b/>
        </w:rPr>
        <w:t>)</w:t>
      </w:r>
      <w:r>
        <w:t xml:space="preserve"> method. </w:t>
      </w:r>
    </w:p>
    <w:p w:rsidR="0087243A" w:rsidRDefault="0087243A" w:rsidP="0087243A"/>
    <w:p w:rsidR="0087243A" w:rsidRPr="00DE5EE9" w:rsidRDefault="009B159C" w:rsidP="0087243A">
      <w:pPr>
        <w:rPr>
          <w:b/>
          <w:i/>
        </w:rPr>
      </w:pPr>
      <w:r w:rsidRPr="00DE5EE9">
        <w:rPr>
          <w:b/>
          <w:i/>
        </w:rPr>
        <w:t>E</w:t>
      </w:r>
      <w:r w:rsidR="0087243A" w:rsidRPr="00DE5EE9">
        <w:rPr>
          <w:b/>
          <w:i/>
        </w:rPr>
        <w:t>xample:</w:t>
      </w:r>
    </w:p>
    <w:p w:rsidR="009B159C" w:rsidRDefault="00FB7437" w:rsidP="0087243A">
      <w:r>
        <w:rPr>
          <w:noProof/>
          <w:lang w:val="en-US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914400</wp:posOffset>
            </wp:positionH>
            <wp:positionV relativeFrom="paragraph">
              <wp:posOffset>726440</wp:posOffset>
            </wp:positionV>
            <wp:extent cx="3962400" cy="3771900"/>
            <wp:effectExtent l="19050" t="0" r="0" b="0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3771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9B159C">
        <w:t xml:space="preserve">Create a </w:t>
      </w:r>
      <w:proofErr w:type="spellStart"/>
      <w:r w:rsidR="009B159C" w:rsidRPr="00FB7437">
        <w:rPr>
          <w:b/>
        </w:rPr>
        <w:t>NumberThread</w:t>
      </w:r>
      <w:proofErr w:type="spellEnd"/>
      <w:r w:rsidR="009B159C">
        <w:t xml:space="preserve"> class that will display a number a given number of times. It should be able to run at the same time as another program. </w:t>
      </w:r>
    </w:p>
    <w:p w:rsidR="005F4362" w:rsidRPr="005F4362" w:rsidRDefault="005F4362" w:rsidP="005F4362">
      <w:pPr>
        <w:spacing w:before="120"/>
        <w:rPr>
          <w:b/>
          <w:i/>
        </w:rPr>
      </w:pPr>
      <w:r w:rsidRPr="005F4362">
        <w:rPr>
          <w:b/>
          <w:i/>
        </w:rPr>
        <w:t>Class Diagram:</w:t>
      </w:r>
    </w:p>
    <w:p w:rsidR="005F4362" w:rsidRDefault="005F4362" w:rsidP="0087243A"/>
    <w:p w:rsidR="002F0CF6" w:rsidRDefault="002F0CF6">
      <w:pPr>
        <w:spacing w:after="200" w:line="276" w:lineRule="auto"/>
        <w:rPr>
          <w:b/>
          <w:i/>
        </w:rPr>
      </w:pPr>
      <w:r>
        <w:rPr>
          <w:b/>
          <w:i/>
        </w:rPr>
        <w:br w:type="page"/>
      </w:r>
    </w:p>
    <w:p w:rsidR="00DE5EE9" w:rsidRPr="00DE5EE9" w:rsidRDefault="00DE5EE9" w:rsidP="0087243A">
      <w:pPr>
        <w:rPr>
          <w:b/>
          <w:i/>
        </w:rPr>
      </w:pPr>
      <w:r w:rsidRPr="00DE5EE9">
        <w:rPr>
          <w:b/>
          <w:i/>
        </w:rPr>
        <w:lastRenderedPageBreak/>
        <w:t>Java Code:</w:t>
      </w:r>
    </w:p>
    <w:p w:rsidR="002F0CF6" w:rsidRDefault="002F0CF6" w:rsidP="0087243A">
      <w:pPr>
        <w:pStyle w:val="java"/>
      </w:pPr>
      <w:r>
        <w:t xml:space="preserve">// Create a subclass of the </w:t>
      </w:r>
      <w:r w:rsidRPr="0087243A">
        <w:t>Thread</w:t>
      </w:r>
      <w:r>
        <w:t xml:space="preserve"> class</w:t>
      </w:r>
    </w:p>
    <w:p w:rsidR="0087243A" w:rsidRPr="0087243A" w:rsidRDefault="0087243A" w:rsidP="0087243A">
      <w:pPr>
        <w:pStyle w:val="java"/>
      </w:pPr>
      <w:r w:rsidRPr="0087243A">
        <w:t xml:space="preserve">public class </w:t>
      </w:r>
      <w:proofErr w:type="spellStart"/>
      <w:r w:rsidRPr="0087243A">
        <w:t>NumberThread</w:t>
      </w:r>
      <w:proofErr w:type="spellEnd"/>
      <w:r w:rsidRPr="0087243A">
        <w:t xml:space="preserve"> </w:t>
      </w:r>
    </w:p>
    <w:p w:rsidR="002F0CF6" w:rsidRDefault="002F0CF6" w:rsidP="0087243A">
      <w:pPr>
        <w:pStyle w:val="java"/>
      </w:pPr>
      <w:r w:rsidRPr="002F0CF6">
        <w:t xml:space="preserve">  extends Thread</w:t>
      </w:r>
    </w:p>
    <w:p w:rsidR="0087243A" w:rsidRPr="0087243A" w:rsidRDefault="0087243A" w:rsidP="0087243A">
      <w:pPr>
        <w:pStyle w:val="java"/>
      </w:pPr>
      <w:r w:rsidRPr="0087243A">
        <w:t>{</w:t>
      </w:r>
    </w:p>
    <w:p w:rsidR="0087243A" w:rsidRPr="0087243A" w:rsidRDefault="0087243A" w:rsidP="0087243A">
      <w:pPr>
        <w:pStyle w:val="java"/>
      </w:pPr>
      <w:r w:rsidRPr="0087243A">
        <w:t xml:space="preserve">  private </w:t>
      </w:r>
      <w:proofErr w:type="spellStart"/>
      <w:r w:rsidRPr="0087243A">
        <w:t>int</w:t>
      </w:r>
      <w:proofErr w:type="spellEnd"/>
      <w:r w:rsidRPr="0087243A">
        <w:t xml:space="preserve"> </w:t>
      </w:r>
      <w:proofErr w:type="spellStart"/>
      <w:r w:rsidRPr="0087243A">
        <w:t>num</w:t>
      </w:r>
      <w:proofErr w:type="spellEnd"/>
      <w:r w:rsidRPr="0087243A">
        <w:t>;</w:t>
      </w:r>
    </w:p>
    <w:p w:rsidR="0087243A" w:rsidRDefault="0087243A" w:rsidP="0087243A">
      <w:pPr>
        <w:pStyle w:val="java"/>
      </w:pPr>
      <w:r w:rsidRPr="0087243A">
        <w:t xml:space="preserve">  private </w:t>
      </w:r>
      <w:proofErr w:type="spellStart"/>
      <w:r w:rsidRPr="0087243A">
        <w:t>int</w:t>
      </w:r>
      <w:proofErr w:type="spellEnd"/>
      <w:r w:rsidRPr="0087243A">
        <w:t xml:space="preserve"> iterations;</w:t>
      </w:r>
    </w:p>
    <w:p w:rsidR="00447033" w:rsidRPr="0087243A" w:rsidRDefault="00447033" w:rsidP="0087243A">
      <w:pPr>
        <w:pStyle w:val="java"/>
      </w:pPr>
    </w:p>
    <w:p w:rsidR="0087243A" w:rsidRPr="0087243A" w:rsidRDefault="0087243A" w:rsidP="0087243A">
      <w:pPr>
        <w:pStyle w:val="java"/>
      </w:pPr>
      <w:r w:rsidRPr="0087243A">
        <w:t xml:space="preserve">  public </w:t>
      </w:r>
      <w:proofErr w:type="spellStart"/>
      <w:proofErr w:type="gramStart"/>
      <w:r w:rsidRPr="0087243A">
        <w:t>NumberThread</w:t>
      </w:r>
      <w:proofErr w:type="spellEnd"/>
      <w:r w:rsidRPr="0087243A">
        <w:t>(</w:t>
      </w:r>
      <w:proofErr w:type="spellStart"/>
      <w:proofErr w:type="gramEnd"/>
      <w:r w:rsidRPr="0087243A">
        <w:t>int</w:t>
      </w:r>
      <w:proofErr w:type="spellEnd"/>
      <w:r w:rsidRPr="0087243A">
        <w:t xml:space="preserve"> n, </w:t>
      </w:r>
      <w:proofErr w:type="spellStart"/>
      <w:r w:rsidRPr="0087243A">
        <w:t>int</w:t>
      </w:r>
      <w:proofErr w:type="spellEnd"/>
      <w:r w:rsidRPr="0087243A">
        <w:t xml:space="preserve"> </w:t>
      </w:r>
      <w:proofErr w:type="spellStart"/>
      <w:r w:rsidRPr="0087243A">
        <w:t>iter</w:t>
      </w:r>
      <w:proofErr w:type="spellEnd"/>
      <w:r w:rsidRPr="0087243A">
        <w:t>)</w:t>
      </w:r>
    </w:p>
    <w:p w:rsidR="0087243A" w:rsidRPr="0087243A" w:rsidRDefault="0087243A" w:rsidP="0087243A">
      <w:pPr>
        <w:pStyle w:val="java"/>
      </w:pPr>
      <w:r w:rsidRPr="0087243A">
        <w:t xml:space="preserve">  {</w:t>
      </w:r>
    </w:p>
    <w:p w:rsidR="0087243A" w:rsidRPr="0087243A" w:rsidRDefault="0087243A" w:rsidP="0087243A">
      <w:pPr>
        <w:pStyle w:val="java"/>
      </w:pPr>
      <w:r w:rsidRPr="0087243A">
        <w:t xml:space="preserve">    </w:t>
      </w:r>
      <w:proofErr w:type="gramStart"/>
      <w:r w:rsidRPr="0087243A">
        <w:t>super(</w:t>
      </w:r>
      <w:proofErr w:type="gramEnd"/>
      <w:r w:rsidRPr="0087243A">
        <w:t>);</w:t>
      </w:r>
    </w:p>
    <w:p w:rsidR="0087243A" w:rsidRPr="0087243A" w:rsidRDefault="0087243A" w:rsidP="0087243A">
      <w:pPr>
        <w:pStyle w:val="java"/>
      </w:pPr>
      <w:r w:rsidRPr="0087243A">
        <w:t xml:space="preserve">    </w:t>
      </w:r>
      <w:proofErr w:type="spellStart"/>
      <w:r w:rsidRPr="0087243A">
        <w:t>num</w:t>
      </w:r>
      <w:proofErr w:type="spellEnd"/>
      <w:r w:rsidRPr="0087243A">
        <w:t xml:space="preserve"> = n;</w:t>
      </w:r>
    </w:p>
    <w:p w:rsidR="0087243A" w:rsidRPr="0087243A" w:rsidRDefault="0087243A" w:rsidP="0087243A">
      <w:pPr>
        <w:pStyle w:val="java"/>
      </w:pPr>
      <w:r w:rsidRPr="0087243A">
        <w:t xml:space="preserve">    iterations = </w:t>
      </w:r>
      <w:proofErr w:type="spellStart"/>
      <w:r w:rsidRPr="0087243A">
        <w:t>iter</w:t>
      </w:r>
      <w:proofErr w:type="spellEnd"/>
      <w:r w:rsidRPr="0087243A">
        <w:t>;</w:t>
      </w:r>
    </w:p>
    <w:p w:rsidR="005E5702" w:rsidRDefault="005E5702" w:rsidP="005E5702">
      <w:pPr>
        <w:pStyle w:val="java"/>
      </w:pPr>
      <w:r w:rsidRPr="0087243A">
        <w:t xml:space="preserve">  }</w:t>
      </w:r>
      <w:r>
        <w:t xml:space="preserve"> // </w:t>
      </w:r>
      <w:proofErr w:type="spellStart"/>
      <w:proofErr w:type="gramStart"/>
      <w:r w:rsidRPr="0087243A">
        <w:t>NumberThread</w:t>
      </w:r>
      <w:proofErr w:type="spellEnd"/>
      <w:r w:rsidRPr="0087243A">
        <w:t>(</w:t>
      </w:r>
      <w:proofErr w:type="spellStart"/>
      <w:proofErr w:type="gramEnd"/>
      <w:r w:rsidRPr="0087243A">
        <w:t>int</w:t>
      </w:r>
      <w:proofErr w:type="spellEnd"/>
      <w:r w:rsidRPr="0087243A">
        <w:t xml:space="preserve">, </w:t>
      </w:r>
      <w:proofErr w:type="spellStart"/>
      <w:r w:rsidRPr="0087243A">
        <w:t>int</w:t>
      </w:r>
      <w:proofErr w:type="spellEnd"/>
      <w:r w:rsidRPr="0087243A">
        <w:t>)</w:t>
      </w:r>
      <w:r>
        <w:t xml:space="preserve"> </w:t>
      </w:r>
    </w:p>
    <w:p w:rsidR="002F0CF6" w:rsidRDefault="002F0CF6" w:rsidP="0087243A">
      <w:pPr>
        <w:pStyle w:val="java"/>
      </w:pPr>
    </w:p>
    <w:p w:rsidR="002F0CF6" w:rsidRDefault="002F0CF6" w:rsidP="0087243A">
      <w:pPr>
        <w:pStyle w:val="java"/>
      </w:pPr>
      <w:r>
        <w:t xml:space="preserve">// Override the </w:t>
      </w:r>
      <w:r w:rsidRPr="0087243A">
        <w:t>Thread</w:t>
      </w:r>
      <w:r>
        <w:t xml:space="preserve"> </w:t>
      </w:r>
      <w:proofErr w:type="gramStart"/>
      <w:r w:rsidRPr="0087243A">
        <w:t>run(</w:t>
      </w:r>
      <w:proofErr w:type="gramEnd"/>
      <w:r w:rsidRPr="0087243A">
        <w:t>)</w:t>
      </w:r>
      <w:r>
        <w:t xml:space="preserve"> method with the statements </w:t>
      </w:r>
    </w:p>
    <w:p w:rsidR="00447033" w:rsidRPr="0087243A" w:rsidRDefault="002F0CF6" w:rsidP="0087243A">
      <w:pPr>
        <w:pStyle w:val="java"/>
      </w:pPr>
      <w:r>
        <w:t>// to be executed by the thread</w:t>
      </w:r>
    </w:p>
    <w:p w:rsidR="0087243A" w:rsidRPr="0087243A" w:rsidRDefault="0087243A" w:rsidP="0087243A">
      <w:pPr>
        <w:pStyle w:val="java"/>
      </w:pPr>
      <w:r w:rsidRPr="0087243A">
        <w:t xml:space="preserve">  public void </w:t>
      </w:r>
      <w:proofErr w:type="gramStart"/>
      <w:r w:rsidRPr="0087243A">
        <w:t>run(</w:t>
      </w:r>
      <w:proofErr w:type="gramEnd"/>
      <w:r w:rsidRPr="0087243A">
        <w:t>)</w:t>
      </w:r>
    </w:p>
    <w:p w:rsidR="0087243A" w:rsidRPr="0087243A" w:rsidRDefault="0087243A" w:rsidP="0087243A">
      <w:pPr>
        <w:pStyle w:val="java"/>
      </w:pPr>
      <w:r w:rsidRPr="0087243A">
        <w:t xml:space="preserve">  {</w:t>
      </w:r>
    </w:p>
    <w:p w:rsidR="0087243A" w:rsidRPr="0087243A" w:rsidRDefault="0087243A" w:rsidP="0087243A">
      <w:pPr>
        <w:pStyle w:val="java"/>
      </w:pPr>
      <w:r w:rsidRPr="0087243A">
        <w:t xml:space="preserve">    for (</w:t>
      </w:r>
      <w:proofErr w:type="spellStart"/>
      <w:r w:rsidRPr="0087243A">
        <w:t>int</w:t>
      </w:r>
      <w:proofErr w:type="spellEnd"/>
      <w:r w:rsidRPr="0087243A">
        <w:t xml:space="preserve"> k= 0; k &lt; iterations; ++k)</w:t>
      </w:r>
    </w:p>
    <w:p w:rsidR="0087243A" w:rsidRPr="0087243A" w:rsidRDefault="0087243A" w:rsidP="0087243A">
      <w:pPr>
        <w:pStyle w:val="java"/>
      </w:pPr>
      <w:r w:rsidRPr="0087243A">
        <w:t xml:space="preserve">      </w:t>
      </w:r>
      <w:proofErr w:type="spellStart"/>
      <w:r w:rsidRPr="0087243A">
        <w:t>System.out.print</w:t>
      </w:r>
      <w:proofErr w:type="spellEnd"/>
      <w:r w:rsidRPr="0087243A">
        <w:t>(</w:t>
      </w:r>
      <w:proofErr w:type="spellStart"/>
      <w:r w:rsidRPr="0087243A">
        <w:t>num</w:t>
      </w:r>
      <w:proofErr w:type="spellEnd"/>
      <w:r w:rsidRPr="0087243A">
        <w:t>);</w:t>
      </w:r>
    </w:p>
    <w:p w:rsidR="0087243A" w:rsidRPr="0087243A" w:rsidRDefault="0087243A" w:rsidP="0087243A">
      <w:pPr>
        <w:pStyle w:val="java"/>
      </w:pPr>
      <w:r w:rsidRPr="0087243A">
        <w:t xml:space="preserve">    </w:t>
      </w:r>
      <w:proofErr w:type="spellStart"/>
      <w:r w:rsidRPr="0087243A">
        <w:t>System.out.println</w:t>
      </w:r>
      <w:proofErr w:type="spellEnd"/>
      <w:r w:rsidRPr="0087243A">
        <w:t>(</w:t>
      </w:r>
      <w:r w:rsidR="00032C5C">
        <w:t>"\</w:t>
      </w:r>
      <w:proofErr w:type="spellStart"/>
      <w:r w:rsidR="00032C5C">
        <w:t>nEnd</w:t>
      </w:r>
      <w:proofErr w:type="spellEnd"/>
      <w:r w:rsidR="00032C5C">
        <w:t xml:space="preserve"> of </w:t>
      </w:r>
      <w:proofErr w:type="spellStart"/>
      <w:r w:rsidR="00032C5C">
        <w:t>NumberThread</w:t>
      </w:r>
      <w:proofErr w:type="spellEnd"/>
      <w:r w:rsidR="00032C5C">
        <w:t xml:space="preserve"> for " + </w:t>
      </w:r>
      <w:proofErr w:type="spellStart"/>
      <w:r w:rsidR="00032C5C">
        <w:t>num</w:t>
      </w:r>
      <w:proofErr w:type="spellEnd"/>
      <w:r w:rsidRPr="0087243A">
        <w:t>);</w:t>
      </w:r>
    </w:p>
    <w:p w:rsidR="005E5702" w:rsidRPr="0087243A" w:rsidRDefault="005E5702" w:rsidP="005E5702">
      <w:pPr>
        <w:pStyle w:val="java"/>
      </w:pPr>
      <w:r w:rsidRPr="0087243A">
        <w:t xml:space="preserve">  }</w:t>
      </w:r>
      <w:r>
        <w:t xml:space="preserve"> // </w:t>
      </w:r>
      <w:proofErr w:type="gramStart"/>
      <w:r>
        <w:t>run(</w:t>
      </w:r>
      <w:proofErr w:type="gramEnd"/>
      <w:r>
        <w:t>)</w:t>
      </w:r>
    </w:p>
    <w:p w:rsidR="005E5702" w:rsidRDefault="005E5702" w:rsidP="005E5702">
      <w:pPr>
        <w:pStyle w:val="java"/>
      </w:pPr>
      <w:r w:rsidRPr="0087243A">
        <w:t>}</w:t>
      </w:r>
      <w:r>
        <w:t xml:space="preserve"> // </w:t>
      </w:r>
      <w:proofErr w:type="spellStart"/>
      <w:r w:rsidRPr="0087243A">
        <w:t>NumberThread</w:t>
      </w:r>
      <w:proofErr w:type="spellEnd"/>
      <w:r>
        <w:t xml:space="preserve"> </w:t>
      </w:r>
    </w:p>
    <w:p w:rsidR="00447033" w:rsidRDefault="00447033" w:rsidP="0087243A">
      <w:pPr>
        <w:pStyle w:val="java"/>
      </w:pPr>
    </w:p>
    <w:p w:rsidR="00447033" w:rsidRDefault="00447033" w:rsidP="00447033">
      <w:r>
        <w:t xml:space="preserve">Create a main class to </w:t>
      </w:r>
      <w:r w:rsidR="00FB7437">
        <w:t xml:space="preserve">test </w:t>
      </w:r>
      <w:r>
        <w:t>it:</w:t>
      </w:r>
    </w:p>
    <w:p w:rsidR="00085BB7" w:rsidRDefault="00DE5EE9" w:rsidP="00DE5EE9">
      <w:pPr>
        <w:pStyle w:val="java"/>
      </w:pPr>
      <w:r>
        <w:t>public class Numbers</w:t>
      </w:r>
      <w:r w:rsidR="002F0CF6">
        <w:t xml:space="preserve"> </w:t>
      </w:r>
      <w:r w:rsidR="00085BB7">
        <w:t>{</w:t>
      </w:r>
    </w:p>
    <w:p w:rsidR="00DE5EE9" w:rsidRDefault="00DE5EE9" w:rsidP="00DE5EE9">
      <w:pPr>
        <w:pStyle w:val="java"/>
      </w:pPr>
      <w:r>
        <w:t xml:space="preserve">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  <w:r w:rsidR="002F0CF6">
        <w:t xml:space="preserve"> </w:t>
      </w:r>
      <w:r>
        <w:t xml:space="preserve">  {</w:t>
      </w:r>
    </w:p>
    <w:p w:rsidR="00DE5EE9" w:rsidRDefault="00DE5EE9" w:rsidP="00DE5EE9">
      <w:pPr>
        <w:pStyle w:val="java"/>
      </w:pPr>
      <w:r>
        <w:t xml:space="preserve">    Scanner keyboard = new Scanner(System.in);</w:t>
      </w:r>
    </w:p>
    <w:p w:rsidR="00DE5EE9" w:rsidRDefault="00DE5EE9" w:rsidP="00DE5EE9">
      <w:pPr>
        <w:pStyle w:val="java"/>
      </w:pPr>
      <w:r>
        <w:t xml:space="preserve">    </w:t>
      </w:r>
      <w:proofErr w:type="spellStart"/>
      <w:r>
        <w:t>NumberThread</w:t>
      </w:r>
      <w:proofErr w:type="spellEnd"/>
      <w:r>
        <w:t xml:space="preserve"> number1, number2, number3, number4;</w:t>
      </w:r>
    </w:p>
    <w:p w:rsidR="00DE5EE9" w:rsidRDefault="00DE5EE9" w:rsidP="00DE5EE9">
      <w:pPr>
        <w:pStyle w:val="java"/>
      </w:pPr>
      <w:r>
        <w:t xml:space="preserve">    </w:t>
      </w:r>
      <w:proofErr w:type="spellStart"/>
      <w:r>
        <w:t>System.out.println</w:t>
      </w:r>
      <w:proofErr w:type="spellEnd"/>
      <w:r>
        <w:t>("How many iterations do you want?");</w:t>
      </w:r>
    </w:p>
    <w:p w:rsidR="00DE5EE9" w:rsidRDefault="00DE5EE9" w:rsidP="00DE5EE9">
      <w:pPr>
        <w:pStyle w:val="java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iter</w:t>
      </w:r>
      <w:proofErr w:type="spellEnd"/>
      <w:r>
        <w:t xml:space="preserve"> = </w:t>
      </w:r>
      <w:proofErr w:type="spellStart"/>
      <w:proofErr w:type="gramStart"/>
      <w:r>
        <w:t>keyboard.nextInt</w:t>
      </w:r>
      <w:proofErr w:type="spellEnd"/>
      <w:proofErr w:type="gramEnd"/>
      <w:r>
        <w:t>();</w:t>
      </w:r>
    </w:p>
    <w:p w:rsidR="002F0CF6" w:rsidRDefault="002F0CF6" w:rsidP="002F0CF6">
      <w:pPr>
        <w:pStyle w:val="java"/>
      </w:pPr>
    </w:p>
    <w:p w:rsidR="002F0CF6" w:rsidRDefault="002F0CF6" w:rsidP="002F0CF6">
      <w:pPr>
        <w:pStyle w:val="java"/>
      </w:pPr>
      <w:r>
        <w:t xml:space="preserve">// Create several instances of the subclass </w:t>
      </w:r>
    </w:p>
    <w:p w:rsidR="00DE5EE9" w:rsidRDefault="00DE5EE9" w:rsidP="00DE5EE9">
      <w:pPr>
        <w:pStyle w:val="java"/>
      </w:pPr>
      <w:r>
        <w:t xml:space="preserve">    number1 = new </w:t>
      </w:r>
      <w:proofErr w:type="spellStart"/>
      <w:proofErr w:type="gramStart"/>
      <w:r>
        <w:t>NumberThread</w:t>
      </w:r>
      <w:proofErr w:type="spellEnd"/>
      <w:r>
        <w:t>(</w:t>
      </w:r>
      <w:proofErr w:type="gramEnd"/>
      <w:r>
        <w:t xml:space="preserve">1, </w:t>
      </w:r>
      <w:proofErr w:type="spellStart"/>
      <w:r>
        <w:t>iter</w:t>
      </w:r>
      <w:proofErr w:type="spellEnd"/>
      <w:r>
        <w:t>);</w:t>
      </w:r>
    </w:p>
    <w:p w:rsidR="00032C5C" w:rsidRDefault="00032C5C" w:rsidP="00032C5C">
      <w:pPr>
        <w:pStyle w:val="java"/>
      </w:pPr>
      <w:r>
        <w:t xml:space="preserve">    number2 = new </w:t>
      </w:r>
      <w:proofErr w:type="spellStart"/>
      <w:proofErr w:type="gramStart"/>
      <w:r>
        <w:t>NumberThread</w:t>
      </w:r>
      <w:proofErr w:type="spellEnd"/>
      <w:r>
        <w:t>(</w:t>
      </w:r>
      <w:proofErr w:type="gramEnd"/>
      <w:r>
        <w:t xml:space="preserve">2, </w:t>
      </w:r>
      <w:proofErr w:type="spellStart"/>
      <w:r>
        <w:t>iter</w:t>
      </w:r>
      <w:proofErr w:type="spellEnd"/>
      <w:r>
        <w:t>);</w:t>
      </w:r>
    </w:p>
    <w:p w:rsidR="00032C5C" w:rsidRDefault="00032C5C" w:rsidP="00032C5C">
      <w:pPr>
        <w:pStyle w:val="java"/>
      </w:pPr>
      <w:r>
        <w:t xml:space="preserve">    number3 = new </w:t>
      </w:r>
      <w:proofErr w:type="spellStart"/>
      <w:proofErr w:type="gramStart"/>
      <w:r>
        <w:t>NumberThread</w:t>
      </w:r>
      <w:proofErr w:type="spellEnd"/>
      <w:r>
        <w:t>(</w:t>
      </w:r>
      <w:proofErr w:type="gramEnd"/>
      <w:r>
        <w:t xml:space="preserve">3, </w:t>
      </w:r>
      <w:proofErr w:type="spellStart"/>
      <w:r>
        <w:t>iter</w:t>
      </w:r>
      <w:proofErr w:type="spellEnd"/>
      <w:r>
        <w:t>);</w:t>
      </w:r>
    </w:p>
    <w:p w:rsidR="00032C5C" w:rsidRDefault="00032C5C" w:rsidP="00032C5C">
      <w:pPr>
        <w:pStyle w:val="java"/>
      </w:pPr>
      <w:r>
        <w:t xml:space="preserve">    number4 = new </w:t>
      </w:r>
      <w:proofErr w:type="spellStart"/>
      <w:proofErr w:type="gramStart"/>
      <w:r>
        <w:t>NumberThread</w:t>
      </w:r>
      <w:proofErr w:type="spellEnd"/>
      <w:r>
        <w:t>(</w:t>
      </w:r>
      <w:proofErr w:type="gramEnd"/>
      <w:r>
        <w:t xml:space="preserve">4, </w:t>
      </w:r>
      <w:proofErr w:type="spellStart"/>
      <w:r>
        <w:t>iter</w:t>
      </w:r>
      <w:proofErr w:type="spellEnd"/>
      <w:r>
        <w:t>);</w:t>
      </w:r>
    </w:p>
    <w:p w:rsidR="002F0CF6" w:rsidRDefault="002F0CF6" w:rsidP="00DE5EE9">
      <w:pPr>
        <w:pStyle w:val="java"/>
      </w:pPr>
    </w:p>
    <w:p w:rsidR="002F0CF6" w:rsidRDefault="002F0CF6" w:rsidP="00DE5EE9">
      <w:pPr>
        <w:pStyle w:val="java"/>
      </w:pPr>
      <w:r>
        <w:t xml:space="preserve">// Start each thread by invoking the </w:t>
      </w:r>
      <w:proofErr w:type="gramStart"/>
      <w:r w:rsidRPr="0087243A">
        <w:t>start(</w:t>
      </w:r>
      <w:proofErr w:type="gramEnd"/>
      <w:r w:rsidRPr="0087243A">
        <w:t>)</w:t>
      </w:r>
      <w:r>
        <w:t xml:space="preserve"> method </w:t>
      </w:r>
    </w:p>
    <w:p w:rsidR="002F0CF6" w:rsidRDefault="002F0CF6" w:rsidP="00DE5EE9">
      <w:pPr>
        <w:pStyle w:val="java"/>
      </w:pPr>
      <w:r>
        <w:t>// on each instance</w:t>
      </w:r>
    </w:p>
    <w:p w:rsidR="00032C5C" w:rsidRDefault="00032C5C" w:rsidP="00032C5C">
      <w:pPr>
        <w:pStyle w:val="java"/>
      </w:pPr>
      <w:r>
        <w:t xml:space="preserve">    </w:t>
      </w:r>
      <w:proofErr w:type="spellStart"/>
      <w:r>
        <w:t>System.out.println</w:t>
      </w:r>
      <w:proofErr w:type="spellEnd"/>
      <w:r>
        <w:t>("\</w:t>
      </w:r>
      <w:proofErr w:type="spellStart"/>
      <w:r>
        <w:t>nStarting</w:t>
      </w:r>
      <w:proofErr w:type="spellEnd"/>
      <w:r>
        <w:t xml:space="preserve"> number1 now.");</w:t>
      </w:r>
    </w:p>
    <w:p w:rsidR="00DE5EE9" w:rsidRDefault="00DE5EE9" w:rsidP="00DE5EE9">
      <w:pPr>
        <w:pStyle w:val="java"/>
      </w:pPr>
      <w:r>
        <w:t xml:space="preserve">    number1.start();</w:t>
      </w:r>
    </w:p>
    <w:p w:rsidR="00DE5EE9" w:rsidRDefault="00DE5EE9" w:rsidP="00DE5EE9">
      <w:pPr>
        <w:pStyle w:val="java"/>
      </w:pPr>
      <w:r>
        <w:t xml:space="preserve">    </w:t>
      </w:r>
      <w:proofErr w:type="spellStart"/>
      <w:r>
        <w:t>System.out.println</w:t>
      </w:r>
      <w:proofErr w:type="spellEnd"/>
      <w:r>
        <w:t>("</w:t>
      </w:r>
      <w:r w:rsidR="00032C5C">
        <w:t>\</w:t>
      </w:r>
      <w:proofErr w:type="spellStart"/>
      <w:r w:rsidR="00032C5C">
        <w:t>nStarting</w:t>
      </w:r>
      <w:proofErr w:type="spellEnd"/>
      <w:r>
        <w:t xml:space="preserve"> number2 now.");</w:t>
      </w:r>
    </w:p>
    <w:p w:rsidR="00DE5EE9" w:rsidRDefault="00DE5EE9" w:rsidP="00DE5EE9">
      <w:pPr>
        <w:pStyle w:val="java"/>
      </w:pPr>
      <w:r>
        <w:t xml:space="preserve">    number2.start();</w:t>
      </w:r>
    </w:p>
    <w:p w:rsidR="00DE5EE9" w:rsidRDefault="00DE5EE9" w:rsidP="00DE5EE9">
      <w:pPr>
        <w:pStyle w:val="java"/>
      </w:pPr>
      <w:r>
        <w:t xml:space="preserve">    </w:t>
      </w:r>
      <w:proofErr w:type="spellStart"/>
      <w:r>
        <w:t>System.out.println</w:t>
      </w:r>
      <w:proofErr w:type="spellEnd"/>
      <w:r>
        <w:t>("</w:t>
      </w:r>
      <w:r w:rsidR="00032C5C">
        <w:t>\</w:t>
      </w:r>
      <w:proofErr w:type="spellStart"/>
      <w:r w:rsidR="00032C5C">
        <w:t>nStarting</w:t>
      </w:r>
      <w:proofErr w:type="spellEnd"/>
      <w:r w:rsidR="00032C5C">
        <w:t xml:space="preserve"> </w:t>
      </w:r>
      <w:r>
        <w:t>number3 now.");</w:t>
      </w:r>
    </w:p>
    <w:p w:rsidR="00DE5EE9" w:rsidRDefault="00DE5EE9" w:rsidP="00DE5EE9">
      <w:pPr>
        <w:pStyle w:val="java"/>
      </w:pPr>
      <w:r>
        <w:t xml:space="preserve">    number3.start();</w:t>
      </w:r>
    </w:p>
    <w:p w:rsidR="00DE5EE9" w:rsidRDefault="00DE5EE9" w:rsidP="00DE5EE9">
      <w:pPr>
        <w:pStyle w:val="java"/>
      </w:pPr>
      <w:r>
        <w:t xml:space="preserve">    </w:t>
      </w:r>
      <w:proofErr w:type="spellStart"/>
      <w:r>
        <w:t>System.out.println</w:t>
      </w:r>
      <w:proofErr w:type="spellEnd"/>
      <w:r>
        <w:t>("</w:t>
      </w:r>
      <w:r w:rsidR="00032C5C">
        <w:t>\</w:t>
      </w:r>
      <w:proofErr w:type="spellStart"/>
      <w:r w:rsidR="00032C5C">
        <w:t>nStarting</w:t>
      </w:r>
      <w:proofErr w:type="spellEnd"/>
      <w:r w:rsidR="00032C5C">
        <w:t xml:space="preserve"> </w:t>
      </w:r>
      <w:r>
        <w:t>number4 now.");</w:t>
      </w:r>
    </w:p>
    <w:p w:rsidR="00DE5EE9" w:rsidRDefault="002F0CF6" w:rsidP="002F0CF6">
      <w:pPr>
        <w:pStyle w:val="java"/>
      </w:pPr>
      <w:r>
        <w:t xml:space="preserve">    number4.start();</w:t>
      </w:r>
    </w:p>
    <w:p w:rsidR="00DE5EE9" w:rsidRDefault="00DE5EE9" w:rsidP="00DE5EE9">
      <w:pPr>
        <w:pStyle w:val="java"/>
      </w:pPr>
      <w:r>
        <w:t xml:space="preserve">  }</w:t>
      </w:r>
      <w:r w:rsidR="005E5702">
        <w:t xml:space="preserve"> // </w:t>
      </w:r>
      <w:proofErr w:type="gramStart"/>
      <w:r w:rsidR="005E5702">
        <w:t>main(</w:t>
      </w:r>
      <w:proofErr w:type="gramEnd"/>
      <w:r w:rsidR="005E5702">
        <w:t>)</w:t>
      </w:r>
    </w:p>
    <w:p w:rsidR="00447033" w:rsidRDefault="00DE5EE9" w:rsidP="00DE5EE9">
      <w:pPr>
        <w:pStyle w:val="java"/>
      </w:pPr>
      <w:r>
        <w:t>}</w:t>
      </w:r>
      <w:r w:rsidR="005E5702">
        <w:t xml:space="preserve"> // Numbers</w:t>
      </w:r>
    </w:p>
    <w:p w:rsidR="00DE5EE9" w:rsidRDefault="00DE5EE9" w:rsidP="00DE5EE9">
      <w:pPr>
        <w:pStyle w:val="java"/>
      </w:pPr>
    </w:p>
    <w:p w:rsidR="00447033" w:rsidRDefault="002F0CF6" w:rsidP="00447033">
      <w:r w:rsidRPr="002F0CF6">
        <w:rPr>
          <w:b/>
          <w:i/>
        </w:rPr>
        <w:t>Sample run</w:t>
      </w:r>
      <w:r w:rsidR="00447033">
        <w:t>:</w:t>
      </w:r>
    </w:p>
    <w:p w:rsidR="00447033" w:rsidRPr="002F0CF6" w:rsidRDefault="00447033" w:rsidP="00447033">
      <w:pPr>
        <w:pStyle w:val="java"/>
        <w:rPr>
          <w:b w:val="0"/>
        </w:rPr>
      </w:pPr>
      <w:r w:rsidRPr="002F0CF6">
        <w:rPr>
          <w:b w:val="0"/>
        </w:rPr>
        <w:t>How many iterations do you want?</w:t>
      </w:r>
    </w:p>
    <w:p w:rsidR="00447033" w:rsidRPr="002F0CF6" w:rsidRDefault="00447033" w:rsidP="00447033">
      <w:pPr>
        <w:pStyle w:val="java"/>
        <w:rPr>
          <w:b w:val="0"/>
        </w:rPr>
      </w:pPr>
      <w:r w:rsidRPr="002F0CF6">
        <w:rPr>
          <w:b w:val="0"/>
        </w:rPr>
        <w:t>10</w:t>
      </w:r>
    </w:p>
    <w:p w:rsidR="00085BB7" w:rsidRDefault="00085BB7" w:rsidP="00085BB7">
      <w:pPr>
        <w:autoSpaceDE w:val="0"/>
        <w:autoSpaceDN w:val="0"/>
        <w:adjustRightInd w:val="0"/>
        <w:ind w:left="360"/>
        <w:rPr>
          <w:rFonts w:ascii="Courier New" w:eastAsiaTheme="minorEastAsia" w:hAnsi="Courier New" w:cs="Courier New"/>
          <w:sz w:val="20"/>
          <w:lang w:eastAsia="en-CA"/>
        </w:rPr>
      </w:pPr>
      <w:r>
        <w:rPr>
          <w:rFonts w:ascii="Courier New" w:eastAsiaTheme="minorEastAsia" w:hAnsi="Courier New" w:cs="Courier New"/>
          <w:color w:val="000000"/>
          <w:sz w:val="20"/>
          <w:lang w:eastAsia="en-CA"/>
        </w:rPr>
        <w:t>Starting number1 now.</w:t>
      </w:r>
    </w:p>
    <w:p w:rsidR="00085BB7" w:rsidRDefault="00085BB7" w:rsidP="00085BB7">
      <w:pPr>
        <w:autoSpaceDE w:val="0"/>
        <w:autoSpaceDN w:val="0"/>
        <w:adjustRightInd w:val="0"/>
        <w:ind w:left="360"/>
        <w:rPr>
          <w:rFonts w:ascii="Courier New" w:eastAsiaTheme="minorEastAsia" w:hAnsi="Courier New" w:cs="Courier New"/>
          <w:sz w:val="20"/>
          <w:lang w:eastAsia="en-CA"/>
        </w:rPr>
      </w:pPr>
      <w:r>
        <w:rPr>
          <w:rFonts w:ascii="Courier New" w:eastAsiaTheme="minorEastAsia" w:hAnsi="Courier New" w:cs="Courier New"/>
          <w:color w:val="000000"/>
          <w:sz w:val="20"/>
          <w:lang w:eastAsia="en-CA"/>
        </w:rPr>
        <w:t>Starting number2 now.</w:t>
      </w:r>
    </w:p>
    <w:p w:rsidR="00032C5C" w:rsidRDefault="00085BB7" w:rsidP="00085BB7">
      <w:pPr>
        <w:autoSpaceDE w:val="0"/>
        <w:autoSpaceDN w:val="0"/>
        <w:adjustRightInd w:val="0"/>
        <w:ind w:left="360"/>
        <w:rPr>
          <w:rFonts w:ascii="Courier New" w:eastAsiaTheme="minorEastAsia" w:hAnsi="Courier New" w:cs="Courier New"/>
          <w:color w:val="000000"/>
          <w:sz w:val="20"/>
          <w:lang w:eastAsia="en-CA"/>
        </w:rPr>
      </w:pPr>
      <w:r>
        <w:rPr>
          <w:rFonts w:ascii="Courier New" w:eastAsiaTheme="minorEastAsia" w:hAnsi="Courier New" w:cs="Courier New"/>
          <w:color w:val="000000"/>
          <w:sz w:val="20"/>
          <w:lang w:eastAsia="en-CA"/>
        </w:rPr>
        <w:t>11111</w:t>
      </w:r>
    </w:p>
    <w:p w:rsidR="00085BB7" w:rsidRDefault="00085BB7" w:rsidP="00085BB7">
      <w:pPr>
        <w:autoSpaceDE w:val="0"/>
        <w:autoSpaceDN w:val="0"/>
        <w:adjustRightInd w:val="0"/>
        <w:ind w:left="360"/>
        <w:rPr>
          <w:rFonts w:ascii="Courier New" w:eastAsiaTheme="minorEastAsia" w:hAnsi="Courier New" w:cs="Courier New"/>
          <w:sz w:val="20"/>
          <w:lang w:eastAsia="en-CA"/>
        </w:rPr>
      </w:pPr>
      <w:r>
        <w:rPr>
          <w:rFonts w:ascii="Courier New" w:eastAsiaTheme="minorEastAsia" w:hAnsi="Courier New" w:cs="Courier New"/>
          <w:color w:val="000000"/>
          <w:sz w:val="20"/>
          <w:lang w:eastAsia="en-CA"/>
        </w:rPr>
        <w:t>Starting number3 now.</w:t>
      </w:r>
    </w:p>
    <w:p w:rsidR="00032C5C" w:rsidRDefault="00085BB7" w:rsidP="00085BB7">
      <w:pPr>
        <w:autoSpaceDE w:val="0"/>
        <w:autoSpaceDN w:val="0"/>
        <w:adjustRightInd w:val="0"/>
        <w:ind w:left="360"/>
        <w:rPr>
          <w:rFonts w:ascii="Courier New" w:eastAsiaTheme="minorEastAsia" w:hAnsi="Courier New" w:cs="Courier New"/>
          <w:color w:val="000000"/>
          <w:sz w:val="20"/>
          <w:lang w:eastAsia="en-CA"/>
        </w:rPr>
      </w:pPr>
      <w:r>
        <w:rPr>
          <w:rFonts w:ascii="Courier New" w:eastAsiaTheme="minorEastAsia" w:hAnsi="Courier New" w:cs="Courier New"/>
          <w:color w:val="000000"/>
          <w:sz w:val="20"/>
          <w:lang w:eastAsia="en-CA"/>
        </w:rPr>
        <w:t>11111</w:t>
      </w:r>
    </w:p>
    <w:p w:rsidR="00085BB7" w:rsidRDefault="00085BB7" w:rsidP="00085BB7">
      <w:pPr>
        <w:autoSpaceDE w:val="0"/>
        <w:autoSpaceDN w:val="0"/>
        <w:adjustRightInd w:val="0"/>
        <w:ind w:left="360"/>
        <w:rPr>
          <w:rFonts w:ascii="Courier New" w:eastAsiaTheme="minorEastAsia" w:hAnsi="Courier New" w:cs="Courier New"/>
          <w:sz w:val="20"/>
          <w:lang w:eastAsia="en-CA"/>
        </w:rPr>
      </w:pPr>
      <w:r>
        <w:rPr>
          <w:rFonts w:ascii="Courier New" w:eastAsiaTheme="minorEastAsia" w:hAnsi="Courier New" w:cs="Courier New"/>
          <w:color w:val="000000"/>
          <w:sz w:val="20"/>
          <w:lang w:eastAsia="en-CA"/>
        </w:rPr>
        <w:t>Starting number4 now.</w:t>
      </w:r>
    </w:p>
    <w:p w:rsidR="00085BB7" w:rsidRDefault="00085BB7" w:rsidP="00085BB7">
      <w:pPr>
        <w:autoSpaceDE w:val="0"/>
        <w:autoSpaceDN w:val="0"/>
        <w:adjustRightInd w:val="0"/>
        <w:ind w:left="360"/>
        <w:rPr>
          <w:rFonts w:ascii="Courier New" w:eastAsiaTheme="minorEastAsia" w:hAnsi="Courier New" w:cs="Courier New"/>
          <w:sz w:val="20"/>
          <w:lang w:eastAsia="en-CA"/>
        </w:rPr>
      </w:pPr>
      <w:r>
        <w:rPr>
          <w:rFonts w:ascii="Courier New" w:eastAsiaTheme="minorEastAsia" w:hAnsi="Courier New" w:cs="Courier New"/>
          <w:color w:val="000000"/>
          <w:sz w:val="20"/>
          <w:lang w:eastAsia="en-CA"/>
        </w:rPr>
        <w:t xml:space="preserve">End of </w:t>
      </w:r>
      <w:proofErr w:type="spellStart"/>
      <w:r>
        <w:rPr>
          <w:rFonts w:ascii="Courier New" w:eastAsiaTheme="minorEastAsia" w:hAnsi="Courier New" w:cs="Courier New"/>
          <w:color w:val="000000"/>
          <w:sz w:val="20"/>
          <w:lang w:eastAsia="en-CA"/>
        </w:rPr>
        <w:t>NumberThread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lang w:eastAsia="en-CA"/>
        </w:rPr>
        <w:t xml:space="preserve"> for 1</w:t>
      </w:r>
    </w:p>
    <w:p w:rsidR="00032C5C" w:rsidRDefault="00085BB7" w:rsidP="00085BB7">
      <w:pPr>
        <w:autoSpaceDE w:val="0"/>
        <w:autoSpaceDN w:val="0"/>
        <w:adjustRightInd w:val="0"/>
        <w:ind w:left="360"/>
        <w:rPr>
          <w:rFonts w:ascii="Courier New" w:eastAsiaTheme="minorEastAsia" w:hAnsi="Courier New" w:cs="Courier New"/>
          <w:color w:val="000000"/>
          <w:sz w:val="20"/>
          <w:lang w:eastAsia="en-CA"/>
        </w:rPr>
      </w:pPr>
      <w:r>
        <w:rPr>
          <w:rFonts w:ascii="Courier New" w:eastAsiaTheme="minorEastAsia" w:hAnsi="Courier New" w:cs="Courier New"/>
          <w:color w:val="000000"/>
          <w:sz w:val="20"/>
          <w:lang w:eastAsia="en-CA"/>
        </w:rPr>
        <w:t>3333333333</w:t>
      </w:r>
    </w:p>
    <w:p w:rsidR="00085BB7" w:rsidRDefault="00085BB7" w:rsidP="00085BB7">
      <w:pPr>
        <w:autoSpaceDE w:val="0"/>
        <w:autoSpaceDN w:val="0"/>
        <w:adjustRightInd w:val="0"/>
        <w:ind w:left="360"/>
        <w:rPr>
          <w:rFonts w:ascii="Courier New" w:eastAsiaTheme="minorEastAsia" w:hAnsi="Courier New" w:cs="Courier New"/>
          <w:sz w:val="20"/>
          <w:lang w:eastAsia="en-CA"/>
        </w:rPr>
      </w:pPr>
      <w:r>
        <w:rPr>
          <w:rFonts w:ascii="Courier New" w:eastAsiaTheme="minorEastAsia" w:hAnsi="Courier New" w:cs="Courier New"/>
          <w:color w:val="000000"/>
          <w:sz w:val="20"/>
          <w:lang w:eastAsia="en-CA"/>
        </w:rPr>
        <w:t xml:space="preserve">End of </w:t>
      </w:r>
      <w:proofErr w:type="spellStart"/>
      <w:r>
        <w:rPr>
          <w:rFonts w:ascii="Courier New" w:eastAsiaTheme="minorEastAsia" w:hAnsi="Courier New" w:cs="Courier New"/>
          <w:color w:val="000000"/>
          <w:sz w:val="20"/>
          <w:lang w:eastAsia="en-CA"/>
        </w:rPr>
        <w:t>NumberThread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lang w:eastAsia="en-CA"/>
        </w:rPr>
        <w:t xml:space="preserve"> for 3</w:t>
      </w:r>
    </w:p>
    <w:p w:rsidR="00032C5C" w:rsidRDefault="00085BB7" w:rsidP="00085BB7">
      <w:pPr>
        <w:autoSpaceDE w:val="0"/>
        <w:autoSpaceDN w:val="0"/>
        <w:adjustRightInd w:val="0"/>
        <w:ind w:left="360"/>
        <w:rPr>
          <w:rFonts w:ascii="Courier New" w:eastAsiaTheme="minorEastAsia" w:hAnsi="Courier New" w:cs="Courier New"/>
          <w:color w:val="000000"/>
          <w:sz w:val="20"/>
          <w:lang w:eastAsia="en-CA"/>
        </w:rPr>
      </w:pPr>
      <w:r>
        <w:rPr>
          <w:rFonts w:ascii="Courier New" w:eastAsiaTheme="minorEastAsia" w:hAnsi="Courier New" w:cs="Courier New"/>
          <w:color w:val="000000"/>
          <w:sz w:val="20"/>
          <w:lang w:eastAsia="en-CA"/>
        </w:rPr>
        <w:t>4444444444</w:t>
      </w:r>
    </w:p>
    <w:p w:rsidR="00085BB7" w:rsidRDefault="00085BB7" w:rsidP="00085BB7">
      <w:pPr>
        <w:autoSpaceDE w:val="0"/>
        <w:autoSpaceDN w:val="0"/>
        <w:adjustRightInd w:val="0"/>
        <w:ind w:left="360"/>
        <w:rPr>
          <w:rFonts w:ascii="Courier New" w:eastAsiaTheme="minorEastAsia" w:hAnsi="Courier New" w:cs="Courier New"/>
          <w:sz w:val="20"/>
          <w:lang w:eastAsia="en-CA"/>
        </w:rPr>
      </w:pPr>
      <w:r>
        <w:rPr>
          <w:rFonts w:ascii="Courier New" w:eastAsiaTheme="minorEastAsia" w:hAnsi="Courier New" w:cs="Courier New"/>
          <w:color w:val="000000"/>
          <w:sz w:val="20"/>
          <w:lang w:eastAsia="en-CA"/>
        </w:rPr>
        <w:t xml:space="preserve">End of </w:t>
      </w:r>
      <w:proofErr w:type="spellStart"/>
      <w:r>
        <w:rPr>
          <w:rFonts w:ascii="Courier New" w:eastAsiaTheme="minorEastAsia" w:hAnsi="Courier New" w:cs="Courier New"/>
          <w:color w:val="000000"/>
          <w:sz w:val="20"/>
          <w:lang w:eastAsia="en-CA"/>
        </w:rPr>
        <w:t>NumberThread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lang w:eastAsia="en-CA"/>
        </w:rPr>
        <w:t xml:space="preserve"> for 4</w:t>
      </w:r>
    </w:p>
    <w:p w:rsidR="00032C5C" w:rsidRDefault="00085BB7" w:rsidP="00085BB7">
      <w:pPr>
        <w:autoSpaceDE w:val="0"/>
        <w:autoSpaceDN w:val="0"/>
        <w:adjustRightInd w:val="0"/>
        <w:ind w:left="360"/>
        <w:rPr>
          <w:rFonts w:ascii="Courier New" w:eastAsiaTheme="minorEastAsia" w:hAnsi="Courier New" w:cs="Courier New"/>
          <w:color w:val="000000"/>
          <w:sz w:val="20"/>
          <w:lang w:eastAsia="en-CA"/>
        </w:rPr>
      </w:pPr>
      <w:r>
        <w:rPr>
          <w:rFonts w:ascii="Courier New" w:eastAsiaTheme="minorEastAsia" w:hAnsi="Courier New" w:cs="Courier New"/>
          <w:color w:val="000000"/>
          <w:sz w:val="20"/>
          <w:lang w:eastAsia="en-CA"/>
        </w:rPr>
        <w:t>2222222222</w:t>
      </w:r>
    </w:p>
    <w:p w:rsidR="00085BB7" w:rsidRDefault="00085BB7" w:rsidP="00085BB7">
      <w:pPr>
        <w:autoSpaceDE w:val="0"/>
        <w:autoSpaceDN w:val="0"/>
        <w:adjustRightInd w:val="0"/>
        <w:ind w:left="360"/>
        <w:rPr>
          <w:rFonts w:ascii="Courier New" w:eastAsiaTheme="minorEastAsia" w:hAnsi="Courier New" w:cs="Courier New"/>
          <w:color w:val="000000"/>
          <w:sz w:val="20"/>
          <w:lang w:eastAsia="en-CA"/>
        </w:rPr>
      </w:pPr>
      <w:r>
        <w:rPr>
          <w:rFonts w:ascii="Courier New" w:eastAsiaTheme="minorEastAsia" w:hAnsi="Courier New" w:cs="Courier New"/>
          <w:color w:val="000000"/>
          <w:sz w:val="20"/>
          <w:lang w:eastAsia="en-CA"/>
        </w:rPr>
        <w:t xml:space="preserve">End of </w:t>
      </w:r>
      <w:proofErr w:type="spellStart"/>
      <w:r>
        <w:rPr>
          <w:rFonts w:ascii="Courier New" w:eastAsiaTheme="minorEastAsia" w:hAnsi="Courier New" w:cs="Courier New"/>
          <w:color w:val="000000"/>
          <w:sz w:val="20"/>
          <w:lang w:eastAsia="en-CA"/>
        </w:rPr>
        <w:t>NumberThread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lang w:eastAsia="en-CA"/>
        </w:rPr>
        <w:t xml:space="preserve"> for 2</w:t>
      </w:r>
    </w:p>
    <w:p w:rsidR="007A6F16" w:rsidRDefault="007A6F16" w:rsidP="00085BB7">
      <w:pPr>
        <w:autoSpaceDE w:val="0"/>
        <w:autoSpaceDN w:val="0"/>
        <w:adjustRightInd w:val="0"/>
        <w:ind w:left="360"/>
        <w:rPr>
          <w:rFonts w:ascii="Courier New" w:eastAsiaTheme="minorEastAsia" w:hAnsi="Courier New" w:cs="Courier New"/>
          <w:color w:val="000000"/>
          <w:sz w:val="20"/>
          <w:lang w:eastAsia="en-CA"/>
        </w:rPr>
      </w:pPr>
    </w:p>
    <w:p w:rsidR="007A6F16" w:rsidRDefault="00114988" w:rsidP="00085BB7">
      <w:pPr>
        <w:autoSpaceDE w:val="0"/>
        <w:autoSpaceDN w:val="0"/>
        <w:adjustRightInd w:val="0"/>
        <w:ind w:left="360"/>
        <w:rPr>
          <w:rFonts w:ascii="Courier New" w:eastAsiaTheme="minorEastAsia" w:hAnsi="Courier New" w:cs="Courier New"/>
          <w:sz w:val="20"/>
          <w:lang w:eastAsia="en-CA"/>
        </w:rPr>
      </w:pPr>
      <w:r>
        <w:rPr>
          <w:noProof/>
          <w:lang w:val="en-US"/>
        </w:rPr>
        <w:drawing>
          <wp:inline distT="0" distB="0" distL="0" distR="0" wp14:anchorId="68662F7C" wp14:editId="1D4E2B70">
            <wp:extent cx="5734050" cy="4686300"/>
            <wp:effectExtent l="0" t="0" r="19050" b="19050"/>
            <wp:docPr id="16" name="Chart 1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447033" w:rsidRPr="002F0CF6" w:rsidRDefault="00447033" w:rsidP="00447033">
      <w:pPr>
        <w:pStyle w:val="java"/>
        <w:rPr>
          <w:b w:val="0"/>
        </w:rPr>
      </w:pPr>
    </w:p>
    <w:p w:rsidR="00447033" w:rsidRPr="002F0CF6" w:rsidRDefault="00447033" w:rsidP="002F0CF6">
      <w:pPr>
        <w:pStyle w:val="java"/>
        <w:rPr>
          <w:b w:val="0"/>
        </w:rPr>
      </w:pPr>
    </w:p>
    <w:p w:rsidR="00FB7437" w:rsidRDefault="00FB7437">
      <w:pPr>
        <w:spacing w:after="200" w:line="276" w:lineRule="auto"/>
        <w:rPr>
          <w:b/>
          <w:i/>
        </w:rPr>
      </w:pPr>
      <w:r>
        <w:br w:type="page"/>
      </w:r>
    </w:p>
    <w:p w:rsidR="0053627C" w:rsidRDefault="0053627C" w:rsidP="00FB7437">
      <w:pPr>
        <w:pStyle w:val="Heading3"/>
      </w:pPr>
      <w:r>
        <w:rPr>
          <w:noProof/>
          <w:lang w:val="en-US"/>
        </w:rPr>
        <w:lastRenderedPageBreak/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485775</wp:posOffset>
            </wp:positionH>
            <wp:positionV relativeFrom="paragraph">
              <wp:posOffset>323850</wp:posOffset>
            </wp:positionV>
            <wp:extent cx="5250180" cy="2552700"/>
            <wp:effectExtent l="19050" t="0" r="7620" b="0"/>
            <wp:wrapTopAndBottom/>
            <wp:docPr id="2" name="Picture 2" descr="p707f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8" name="Picture 9" descr="p707f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t="-2049" b="282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0180" cy="2552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>Operation:</w:t>
      </w:r>
    </w:p>
    <w:p w:rsidR="0053627C" w:rsidRPr="0053627C" w:rsidRDefault="0053627C" w:rsidP="0053627C"/>
    <w:p w:rsidR="00447033" w:rsidRDefault="005F4362" w:rsidP="00FB7437">
      <w:pPr>
        <w:pStyle w:val="Heading3"/>
      </w:pPr>
      <w:r>
        <w:t xml:space="preserve">Method </w:t>
      </w:r>
      <w:r w:rsidR="00FB7437">
        <w:t>2</w:t>
      </w:r>
      <w:r w:rsidR="00032C5C">
        <w:t>:</w:t>
      </w:r>
      <w:r w:rsidR="00FB7437">
        <w:t xml:space="preserve"> </w:t>
      </w:r>
      <w:r w:rsidR="00447033">
        <w:t>Implementing the Runnable interface</w:t>
      </w:r>
    </w:p>
    <w:p w:rsidR="00447033" w:rsidRDefault="00447033" w:rsidP="00447033">
      <w:pPr>
        <w:pStyle w:val="ListParagraph"/>
        <w:numPr>
          <w:ilvl w:val="0"/>
          <w:numId w:val="13"/>
        </w:numPr>
      </w:pPr>
      <w:r>
        <w:t xml:space="preserve">Implement the </w:t>
      </w:r>
      <w:r w:rsidRPr="00FB7437">
        <w:rPr>
          <w:b/>
        </w:rPr>
        <w:t>Runnable</w:t>
      </w:r>
      <w:r>
        <w:t xml:space="preserve"> interface for an existing class and implement the </w:t>
      </w:r>
      <w:proofErr w:type="gramStart"/>
      <w:r w:rsidRPr="00FB7437">
        <w:rPr>
          <w:b/>
        </w:rPr>
        <w:t>run(</w:t>
      </w:r>
      <w:proofErr w:type="gramEnd"/>
      <w:r w:rsidRPr="00FB7437">
        <w:rPr>
          <w:b/>
        </w:rPr>
        <w:t>)</w:t>
      </w:r>
      <w:r>
        <w:t xml:space="preserve"> method containing the statements to be executed by the thread. </w:t>
      </w:r>
    </w:p>
    <w:p w:rsidR="00447033" w:rsidRDefault="00447033" w:rsidP="00447033">
      <w:pPr>
        <w:pStyle w:val="ListParagraph"/>
        <w:numPr>
          <w:ilvl w:val="0"/>
          <w:numId w:val="13"/>
        </w:numPr>
      </w:pPr>
      <w:r>
        <w:t xml:space="preserve">Create several </w:t>
      </w:r>
      <w:r w:rsidRPr="00FB7437">
        <w:rPr>
          <w:b/>
        </w:rPr>
        <w:t>Thread</w:t>
      </w:r>
      <w:r>
        <w:t xml:space="preserve"> instance</w:t>
      </w:r>
      <w:r w:rsidR="00FB7437">
        <w:t>s</w:t>
      </w:r>
      <w:r>
        <w:t xml:space="preserve"> by first creating </w:t>
      </w:r>
      <w:r w:rsidR="00032C5C">
        <w:t xml:space="preserve">an </w:t>
      </w:r>
      <w:r>
        <w:t xml:space="preserve">instance of the </w:t>
      </w:r>
      <w:r w:rsidRPr="00FB7437">
        <w:rPr>
          <w:b/>
        </w:rPr>
        <w:t>Runnable</w:t>
      </w:r>
      <w:r>
        <w:t xml:space="preserve"> class and passing each instance as an argument to the </w:t>
      </w:r>
      <w:proofErr w:type="gramStart"/>
      <w:r w:rsidRPr="00FB7437">
        <w:rPr>
          <w:b/>
        </w:rPr>
        <w:t>Thread(</w:t>
      </w:r>
      <w:proofErr w:type="gramEnd"/>
      <w:r w:rsidRPr="00FB7437">
        <w:rPr>
          <w:b/>
        </w:rPr>
        <w:t>)</w:t>
      </w:r>
      <w:r>
        <w:t xml:space="preserve"> constructor</w:t>
      </w:r>
    </w:p>
    <w:p w:rsidR="00447033" w:rsidRPr="00447033" w:rsidRDefault="00447033" w:rsidP="00447033">
      <w:pPr>
        <w:pStyle w:val="ListParagraph"/>
        <w:numPr>
          <w:ilvl w:val="0"/>
          <w:numId w:val="13"/>
        </w:numPr>
      </w:pPr>
      <w:r>
        <w:t xml:space="preserve">Start each thread instance by invoking the </w:t>
      </w:r>
      <w:proofErr w:type="gramStart"/>
      <w:r w:rsidRPr="00FB7437">
        <w:rPr>
          <w:b/>
        </w:rPr>
        <w:t>start(</w:t>
      </w:r>
      <w:proofErr w:type="gramEnd"/>
      <w:r w:rsidRPr="00FB7437">
        <w:rPr>
          <w:b/>
        </w:rPr>
        <w:t>)</w:t>
      </w:r>
      <w:r>
        <w:t xml:space="preserve"> method on it. </w:t>
      </w:r>
    </w:p>
    <w:p w:rsidR="00CF39BA" w:rsidRDefault="00CF39BA" w:rsidP="00CF39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/>
      </w:pPr>
      <w:r w:rsidRPr="00CF39BA">
        <w:rPr>
          <w:rStyle w:val="Heading3Char"/>
        </w:rPr>
        <w:t>Thread Creation</w:t>
      </w:r>
    </w:p>
    <w:p w:rsidR="00CF39BA" w:rsidRDefault="00CF39BA" w:rsidP="00CF39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A thread can be created by passing a </w:t>
      </w:r>
      <w:r w:rsidRPr="00CF39BA">
        <w:rPr>
          <w:b/>
        </w:rPr>
        <w:t>Runnable</w:t>
      </w:r>
      <w:r>
        <w:t xml:space="preserve"> object to a new </w:t>
      </w:r>
      <w:r w:rsidRPr="00CF39BA">
        <w:rPr>
          <w:b/>
        </w:rPr>
        <w:t>Thread</w:t>
      </w:r>
      <w:r>
        <w:t xml:space="preserve"> instance. The object's </w:t>
      </w:r>
      <w:proofErr w:type="gramStart"/>
      <w:r w:rsidRPr="00CF39BA">
        <w:rPr>
          <w:b/>
        </w:rPr>
        <w:t>run(</w:t>
      </w:r>
      <w:proofErr w:type="gramEnd"/>
      <w:r w:rsidRPr="00CF39BA">
        <w:rPr>
          <w:b/>
        </w:rPr>
        <w:t>)</w:t>
      </w:r>
      <w:r>
        <w:t xml:space="preserve"> method will be invoked automatically as soon as the thread's </w:t>
      </w:r>
      <w:r w:rsidRPr="00CF39BA">
        <w:rPr>
          <w:b/>
        </w:rPr>
        <w:t>start()</w:t>
      </w:r>
      <w:r>
        <w:t xml:space="preserve"> method is called. </w:t>
      </w:r>
    </w:p>
    <w:p w:rsidR="003478AF" w:rsidRDefault="003478AF">
      <w:pPr>
        <w:spacing w:after="200" w:line="276" w:lineRule="auto"/>
        <w:rPr>
          <w:rFonts w:ascii="Courier New" w:hAnsi="Courier New" w:cs="Courier New"/>
          <w:szCs w:val="22"/>
        </w:rPr>
      </w:pPr>
    </w:p>
    <w:p w:rsidR="00786014" w:rsidRDefault="00786014">
      <w:pPr>
        <w:spacing w:after="200" w:line="276" w:lineRule="auto"/>
        <w:rPr>
          <w:b/>
          <w:i/>
        </w:rPr>
      </w:pPr>
    </w:p>
    <w:p w:rsidR="00447033" w:rsidRDefault="005F4362" w:rsidP="005F4362">
      <w:pPr>
        <w:rPr>
          <w:b/>
          <w:i/>
        </w:rPr>
      </w:pPr>
      <w:r w:rsidRPr="005F4362">
        <w:rPr>
          <w:b/>
          <w:i/>
        </w:rPr>
        <w:t>T</w:t>
      </w:r>
      <w:r w:rsidR="00FB7437" w:rsidRPr="005F4362">
        <w:rPr>
          <w:b/>
          <w:i/>
        </w:rPr>
        <w:t xml:space="preserve">he previous example using </w:t>
      </w:r>
      <w:r w:rsidRPr="005F4362">
        <w:rPr>
          <w:b/>
          <w:i/>
        </w:rPr>
        <w:t>the Runnable Interface Method</w:t>
      </w:r>
      <w:r>
        <w:rPr>
          <w:b/>
          <w:i/>
        </w:rPr>
        <w:t>:</w:t>
      </w:r>
    </w:p>
    <w:p w:rsidR="005F4362" w:rsidRPr="005F4362" w:rsidRDefault="005F4362" w:rsidP="005F4362">
      <w:pPr>
        <w:spacing w:before="120"/>
        <w:rPr>
          <w:b/>
          <w:i/>
        </w:rPr>
      </w:pPr>
      <w:r w:rsidRPr="005F4362">
        <w:rPr>
          <w:b/>
          <w:i/>
          <w:noProof/>
          <w:lang w:val="en-US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1219200</wp:posOffset>
            </wp:positionH>
            <wp:positionV relativeFrom="paragraph">
              <wp:posOffset>264160</wp:posOffset>
            </wp:positionV>
            <wp:extent cx="3248025" cy="1935480"/>
            <wp:effectExtent l="19050" t="0" r="9525" b="0"/>
            <wp:wrapTopAndBottom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1935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5F4362">
        <w:rPr>
          <w:b/>
          <w:i/>
        </w:rPr>
        <w:t>Class Diagram:</w:t>
      </w:r>
    </w:p>
    <w:p w:rsidR="005F4362" w:rsidRPr="00DE5EE9" w:rsidRDefault="005F4362" w:rsidP="005F4362">
      <w:pPr>
        <w:rPr>
          <w:b/>
          <w:i/>
        </w:rPr>
      </w:pPr>
      <w:r w:rsidRPr="00DE5EE9">
        <w:rPr>
          <w:b/>
          <w:i/>
        </w:rPr>
        <w:lastRenderedPageBreak/>
        <w:t>Java Code:</w:t>
      </w:r>
    </w:p>
    <w:p w:rsidR="002F0CF6" w:rsidRDefault="002F0CF6" w:rsidP="005F4362">
      <w:pPr>
        <w:pStyle w:val="java"/>
      </w:pPr>
      <w:r>
        <w:t xml:space="preserve">// Implement the </w:t>
      </w:r>
      <w:r w:rsidRPr="00FB7437">
        <w:rPr>
          <w:b w:val="0"/>
        </w:rPr>
        <w:t>Runnable</w:t>
      </w:r>
      <w:r>
        <w:t xml:space="preserve"> interface for an existing class </w:t>
      </w:r>
    </w:p>
    <w:p w:rsidR="005F4362" w:rsidRPr="005F4362" w:rsidRDefault="005F4362" w:rsidP="005F4362">
      <w:pPr>
        <w:pStyle w:val="java"/>
      </w:pPr>
      <w:r w:rsidRPr="005F4362">
        <w:t xml:space="preserve">public class </w:t>
      </w:r>
      <w:proofErr w:type="spellStart"/>
      <w:r w:rsidRPr="005F4362">
        <w:t>NumberPrinter</w:t>
      </w:r>
      <w:proofErr w:type="spellEnd"/>
    </w:p>
    <w:p w:rsidR="005F4362" w:rsidRPr="005F4362" w:rsidRDefault="005F4362" w:rsidP="005F4362">
      <w:pPr>
        <w:pStyle w:val="java"/>
      </w:pPr>
      <w:r w:rsidRPr="005F4362">
        <w:t xml:space="preserve">  implements Runnable</w:t>
      </w:r>
    </w:p>
    <w:p w:rsidR="005F4362" w:rsidRPr="005F4362" w:rsidRDefault="005F4362" w:rsidP="005F4362">
      <w:pPr>
        <w:pStyle w:val="java"/>
      </w:pPr>
      <w:r w:rsidRPr="005F4362">
        <w:t>{</w:t>
      </w:r>
    </w:p>
    <w:p w:rsidR="005F4362" w:rsidRPr="005F4362" w:rsidRDefault="005F4362" w:rsidP="005F4362">
      <w:pPr>
        <w:pStyle w:val="java"/>
      </w:pPr>
      <w:r w:rsidRPr="005F4362">
        <w:t xml:space="preserve">  private </w:t>
      </w:r>
      <w:proofErr w:type="spellStart"/>
      <w:r w:rsidRPr="005F4362">
        <w:t>int</w:t>
      </w:r>
      <w:proofErr w:type="spellEnd"/>
      <w:r w:rsidRPr="005F4362">
        <w:t xml:space="preserve"> </w:t>
      </w:r>
      <w:proofErr w:type="spellStart"/>
      <w:r w:rsidRPr="005F4362">
        <w:t>num</w:t>
      </w:r>
      <w:proofErr w:type="spellEnd"/>
      <w:r w:rsidRPr="005F4362">
        <w:t>;</w:t>
      </w:r>
    </w:p>
    <w:p w:rsidR="005F4362" w:rsidRPr="005F4362" w:rsidRDefault="005F4362" w:rsidP="005F4362">
      <w:pPr>
        <w:pStyle w:val="java"/>
      </w:pPr>
      <w:r w:rsidRPr="005F4362">
        <w:t xml:space="preserve">  private </w:t>
      </w:r>
      <w:proofErr w:type="spellStart"/>
      <w:r w:rsidRPr="005F4362">
        <w:t>int</w:t>
      </w:r>
      <w:proofErr w:type="spellEnd"/>
      <w:r w:rsidRPr="005F4362">
        <w:t xml:space="preserve"> iterations;</w:t>
      </w:r>
    </w:p>
    <w:p w:rsidR="005F4362" w:rsidRPr="005F4362" w:rsidRDefault="005F4362" w:rsidP="005F4362">
      <w:pPr>
        <w:pStyle w:val="java"/>
      </w:pPr>
    </w:p>
    <w:p w:rsidR="005F4362" w:rsidRPr="005F4362" w:rsidRDefault="005F4362" w:rsidP="005F4362">
      <w:pPr>
        <w:pStyle w:val="java"/>
      </w:pPr>
      <w:r w:rsidRPr="005F4362">
        <w:t xml:space="preserve">  public </w:t>
      </w:r>
      <w:proofErr w:type="spellStart"/>
      <w:proofErr w:type="gramStart"/>
      <w:r w:rsidRPr="005F4362">
        <w:t>NumberPrinter</w:t>
      </w:r>
      <w:proofErr w:type="spellEnd"/>
      <w:r w:rsidRPr="005F4362">
        <w:t>(</w:t>
      </w:r>
      <w:proofErr w:type="spellStart"/>
      <w:proofErr w:type="gramEnd"/>
      <w:r w:rsidRPr="005F4362">
        <w:t>int</w:t>
      </w:r>
      <w:proofErr w:type="spellEnd"/>
      <w:r w:rsidRPr="005F4362">
        <w:t xml:space="preserve"> n, </w:t>
      </w:r>
      <w:proofErr w:type="spellStart"/>
      <w:r w:rsidRPr="005F4362">
        <w:t>int</w:t>
      </w:r>
      <w:proofErr w:type="spellEnd"/>
      <w:r w:rsidRPr="005F4362">
        <w:t xml:space="preserve"> </w:t>
      </w:r>
      <w:proofErr w:type="spellStart"/>
      <w:r w:rsidRPr="005F4362">
        <w:t>iter</w:t>
      </w:r>
      <w:proofErr w:type="spellEnd"/>
      <w:r w:rsidRPr="005F4362">
        <w:t>)</w:t>
      </w:r>
    </w:p>
    <w:p w:rsidR="005F4362" w:rsidRPr="005F4362" w:rsidRDefault="005F4362" w:rsidP="005F4362">
      <w:pPr>
        <w:pStyle w:val="java"/>
      </w:pPr>
      <w:r w:rsidRPr="005F4362">
        <w:t xml:space="preserve">  {</w:t>
      </w:r>
    </w:p>
    <w:p w:rsidR="005F4362" w:rsidRPr="005F4362" w:rsidRDefault="005F4362" w:rsidP="005F4362">
      <w:pPr>
        <w:pStyle w:val="java"/>
      </w:pPr>
      <w:r w:rsidRPr="005F4362">
        <w:t xml:space="preserve">    </w:t>
      </w:r>
      <w:proofErr w:type="gramStart"/>
      <w:r w:rsidRPr="005F4362">
        <w:t>super(</w:t>
      </w:r>
      <w:proofErr w:type="gramEnd"/>
      <w:r w:rsidRPr="005F4362">
        <w:t>);</w:t>
      </w:r>
    </w:p>
    <w:p w:rsidR="005F4362" w:rsidRPr="005F4362" w:rsidRDefault="005F4362" w:rsidP="005F4362">
      <w:pPr>
        <w:pStyle w:val="java"/>
      </w:pPr>
      <w:r w:rsidRPr="005F4362">
        <w:t xml:space="preserve">    </w:t>
      </w:r>
      <w:proofErr w:type="spellStart"/>
      <w:r w:rsidRPr="005F4362">
        <w:t>num</w:t>
      </w:r>
      <w:proofErr w:type="spellEnd"/>
      <w:r w:rsidRPr="005F4362">
        <w:t xml:space="preserve"> = n;</w:t>
      </w:r>
    </w:p>
    <w:p w:rsidR="005F4362" w:rsidRPr="005F4362" w:rsidRDefault="005F4362" w:rsidP="005F4362">
      <w:pPr>
        <w:pStyle w:val="java"/>
      </w:pPr>
      <w:r w:rsidRPr="005F4362">
        <w:t xml:space="preserve">    iterations = </w:t>
      </w:r>
      <w:proofErr w:type="spellStart"/>
      <w:r w:rsidRPr="005F4362">
        <w:t>iter</w:t>
      </w:r>
      <w:proofErr w:type="spellEnd"/>
      <w:r w:rsidRPr="005F4362">
        <w:t>;</w:t>
      </w:r>
    </w:p>
    <w:p w:rsidR="005E5702" w:rsidRDefault="005E5702" w:rsidP="005E5702">
      <w:pPr>
        <w:pStyle w:val="java"/>
      </w:pPr>
      <w:r w:rsidRPr="005F4362">
        <w:t xml:space="preserve">  }</w:t>
      </w:r>
      <w:r>
        <w:t xml:space="preserve"> // </w:t>
      </w:r>
      <w:proofErr w:type="spellStart"/>
      <w:proofErr w:type="gramStart"/>
      <w:r>
        <w:t>NumberPrinter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, </w:t>
      </w:r>
      <w:proofErr w:type="spellStart"/>
      <w:r>
        <w:t>int</w:t>
      </w:r>
      <w:proofErr w:type="spellEnd"/>
      <w:r>
        <w:t>)</w:t>
      </w:r>
    </w:p>
    <w:p w:rsidR="002F0CF6" w:rsidRPr="005F4362" w:rsidRDefault="002F0CF6" w:rsidP="005F4362">
      <w:pPr>
        <w:pStyle w:val="java"/>
      </w:pPr>
    </w:p>
    <w:p w:rsidR="002F0CF6" w:rsidRDefault="002F0CF6" w:rsidP="005F4362">
      <w:pPr>
        <w:pStyle w:val="java"/>
      </w:pPr>
      <w:r>
        <w:t xml:space="preserve">// Implement the </w:t>
      </w:r>
      <w:proofErr w:type="gramStart"/>
      <w:r w:rsidRPr="00FB7437">
        <w:rPr>
          <w:b w:val="0"/>
        </w:rPr>
        <w:t>run(</w:t>
      </w:r>
      <w:proofErr w:type="gramEnd"/>
      <w:r w:rsidRPr="00FB7437">
        <w:rPr>
          <w:b w:val="0"/>
        </w:rPr>
        <w:t>)</w:t>
      </w:r>
      <w:r>
        <w:t xml:space="preserve"> method containing the statements to </w:t>
      </w:r>
    </w:p>
    <w:p w:rsidR="005F4362" w:rsidRPr="005F4362" w:rsidRDefault="002F0CF6" w:rsidP="005F4362">
      <w:pPr>
        <w:pStyle w:val="java"/>
      </w:pPr>
      <w:r>
        <w:t>// be executed by the thread</w:t>
      </w:r>
    </w:p>
    <w:p w:rsidR="005F4362" w:rsidRPr="005F4362" w:rsidRDefault="005F4362" w:rsidP="005F4362">
      <w:pPr>
        <w:pStyle w:val="java"/>
      </w:pPr>
      <w:r w:rsidRPr="005F4362">
        <w:t xml:space="preserve">  public void </w:t>
      </w:r>
      <w:proofErr w:type="gramStart"/>
      <w:r w:rsidRPr="005F4362">
        <w:t>run(</w:t>
      </w:r>
      <w:proofErr w:type="gramEnd"/>
      <w:r w:rsidRPr="005F4362">
        <w:t>)</w:t>
      </w:r>
    </w:p>
    <w:p w:rsidR="005F4362" w:rsidRPr="005F4362" w:rsidRDefault="005F4362" w:rsidP="005F4362">
      <w:pPr>
        <w:pStyle w:val="java"/>
      </w:pPr>
      <w:r w:rsidRPr="005F4362">
        <w:t xml:space="preserve">  {</w:t>
      </w:r>
    </w:p>
    <w:p w:rsidR="005F4362" w:rsidRPr="005F4362" w:rsidRDefault="005F4362" w:rsidP="005F4362">
      <w:pPr>
        <w:pStyle w:val="java"/>
      </w:pPr>
      <w:r w:rsidRPr="005F4362">
        <w:t xml:space="preserve">    for (</w:t>
      </w:r>
      <w:proofErr w:type="spellStart"/>
      <w:r w:rsidRPr="005F4362">
        <w:t>int</w:t>
      </w:r>
      <w:proofErr w:type="spellEnd"/>
      <w:r w:rsidRPr="005F4362">
        <w:t xml:space="preserve"> k = 0; k &lt; iterations; ++k)</w:t>
      </w:r>
    </w:p>
    <w:p w:rsidR="005F4362" w:rsidRPr="005F4362" w:rsidRDefault="005F4362" w:rsidP="005F4362">
      <w:pPr>
        <w:pStyle w:val="java"/>
      </w:pPr>
      <w:r w:rsidRPr="005F4362">
        <w:t xml:space="preserve">      </w:t>
      </w:r>
      <w:proofErr w:type="spellStart"/>
      <w:r w:rsidRPr="005F4362">
        <w:t>System.out.print</w:t>
      </w:r>
      <w:proofErr w:type="spellEnd"/>
      <w:r w:rsidRPr="005F4362">
        <w:t>(</w:t>
      </w:r>
      <w:proofErr w:type="spellStart"/>
      <w:r w:rsidRPr="005F4362">
        <w:t>num</w:t>
      </w:r>
      <w:proofErr w:type="spellEnd"/>
      <w:r w:rsidRPr="005F4362">
        <w:t>);</w:t>
      </w:r>
    </w:p>
    <w:p w:rsidR="00032C5C" w:rsidRDefault="00032C5C" w:rsidP="005F4362">
      <w:pPr>
        <w:pStyle w:val="java"/>
      </w:pPr>
      <w:r w:rsidRPr="00032C5C">
        <w:t xml:space="preserve">    </w:t>
      </w:r>
      <w:proofErr w:type="spellStart"/>
      <w:r w:rsidRPr="00032C5C">
        <w:t>System.out.println</w:t>
      </w:r>
      <w:proofErr w:type="spellEnd"/>
      <w:r w:rsidRPr="00032C5C">
        <w:t>("\</w:t>
      </w:r>
      <w:proofErr w:type="spellStart"/>
      <w:r w:rsidRPr="00032C5C">
        <w:t>nEnd</w:t>
      </w:r>
      <w:proofErr w:type="spellEnd"/>
      <w:r w:rsidRPr="00032C5C">
        <w:t xml:space="preserve"> of </w:t>
      </w:r>
      <w:proofErr w:type="spellStart"/>
      <w:r w:rsidRPr="00032C5C">
        <w:t>NumberThread</w:t>
      </w:r>
      <w:proofErr w:type="spellEnd"/>
      <w:r w:rsidRPr="00032C5C">
        <w:t xml:space="preserve"> for " + </w:t>
      </w:r>
      <w:proofErr w:type="spellStart"/>
      <w:r w:rsidRPr="00032C5C">
        <w:t>num</w:t>
      </w:r>
      <w:proofErr w:type="spellEnd"/>
      <w:r w:rsidRPr="00032C5C">
        <w:t>);</w:t>
      </w:r>
    </w:p>
    <w:p w:rsidR="005F4362" w:rsidRPr="005F4362" w:rsidRDefault="005F4362" w:rsidP="005F4362">
      <w:pPr>
        <w:pStyle w:val="java"/>
      </w:pPr>
      <w:r w:rsidRPr="005F4362">
        <w:t xml:space="preserve">  }</w:t>
      </w:r>
      <w:r w:rsidR="005E5702">
        <w:t xml:space="preserve"> // </w:t>
      </w:r>
      <w:proofErr w:type="gramStart"/>
      <w:r w:rsidR="005E5702">
        <w:t>run(</w:t>
      </w:r>
      <w:proofErr w:type="gramEnd"/>
      <w:r w:rsidR="005E5702">
        <w:t>)</w:t>
      </w:r>
    </w:p>
    <w:p w:rsidR="005F4362" w:rsidRDefault="005F4362" w:rsidP="005F4362">
      <w:pPr>
        <w:pStyle w:val="java"/>
      </w:pPr>
      <w:r w:rsidRPr="005F4362">
        <w:t>}</w:t>
      </w:r>
      <w:r w:rsidR="005E5702">
        <w:t xml:space="preserve"> // </w:t>
      </w:r>
      <w:proofErr w:type="spellStart"/>
      <w:r w:rsidR="005E5702">
        <w:t>NumberPrinter</w:t>
      </w:r>
      <w:proofErr w:type="spellEnd"/>
    </w:p>
    <w:p w:rsidR="005F4362" w:rsidRDefault="005F4362" w:rsidP="005F4362">
      <w:pPr>
        <w:pStyle w:val="java"/>
      </w:pPr>
    </w:p>
    <w:p w:rsidR="003478AF" w:rsidRDefault="003478AF">
      <w:pPr>
        <w:spacing w:after="200" w:line="276" w:lineRule="auto"/>
        <w:rPr>
          <w:rFonts w:ascii="Courier New" w:hAnsi="Courier New" w:cs="Courier New"/>
          <w:b/>
          <w:szCs w:val="22"/>
        </w:rPr>
      </w:pPr>
      <w:r>
        <w:br w:type="page"/>
      </w:r>
    </w:p>
    <w:p w:rsidR="005F4362" w:rsidRDefault="005F4362" w:rsidP="005F4362">
      <w:pPr>
        <w:pStyle w:val="java"/>
      </w:pPr>
      <w:r>
        <w:lastRenderedPageBreak/>
        <w:t>public class Numbers2</w:t>
      </w:r>
    </w:p>
    <w:p w:rsidR="005F4362" w:rsidRDefault="005F4362" w:rsidP="005F4362">
      <w:pPr>
        <w:pStyle w:val="java"/>
      </w:pPr>
      <w:r>
        <w:t>{</w:t>
      </w:r>
    </w:p>
    <w:p w:rsidR="005F4362" w:rsidRDefault="005F4362" w:rsidP="005F4362">
      <w:pPr>
        <w:pStyle w:val="java"/>
      </w:pPr>
      <w:r>
        <w:t xml:space="preserve">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:rsidR="005F4362" w:rsidRDefault="005F4362" w:rsidP="005F4362">
      <w:pPr>
        <w:pStyle w:val="java"/>
      </w:pPr>
      <w:r>
        <w:t xml:space="preserve">  {</w:t>
      </w:r>
    </w:p>
    <w:p w:rsidR="005F4362" w:rsidRDefault="005F4362" w:rsidP="005F4362">
      <w:pPr>
        <w:pStyle w:val="java"/>
      </w:pPr>
      <w:r>
        <w:t xml:space="preserve">    Scanner keyboard = new Scanner(System.in);</w:t>
      </w:r>
    </w:p>
    <w:p w:rsidR="005F4362" w:rsidRDefault="005F4362" w:rsidP="005F4362">
      <w:pPr>
        <w:pStyle w:val="java"/>
      </w:pPr>
    </w:p>
    <w:p w:rsidR="005F4362" w:rsidRDefault="005F4362" w:rsidP="005F4362">
      <w:pPr>
        <w:pStyle w:val="java"/>
      </w:pPr>
      <w:r>
        <w:t>/</w:t>
      </w:r>
      <w:proofErr w:type="gramStart"/>
      <w:r>
        <w:t>/  Create</w:t>
      </w:r>
      <w:proofErr w:type="gramEnd"/>
      <w:r>
        <w:t xml:space="preserve"> several Thread instances</w:t>
      </w:r>
    </w:p>
    <w:p w:rsidR="005F4362" w:rsidRDefault="005F4362" w:rsidP="005F4362">
      <w:pPr>
        <w:pStyle w:val="java"/>
      </w:pPr>
      <w:r>
        <w:t xml:space="preserve">    Thread number1, number2, number3, number4;</w:t>
      </w:r>
    </w:p>
    <w:p w:rsidR="005F4362" w:rsidRDefault="005F4362" w:rsidP="005F4362">
      <w:pPr>
        <w:pStyle w:val="java"/>
      </w:pPr>
      <w:r>
        <w:t xml:space="preserve">    </w:t>
      </w:r>
      <w:proofErr w:type="spellStart"/>
      <w:r>
        <w:t>System.out.println</w:t>
      </w:r>
      <w:proofErr w:type="spellEnd"/>
      <w:r>
        <w:t>("How many iterations do you want?");</w:t>
      </w:r>
    </w:p>
    <w:p w:rsidR="005F4362" w:rsidRDefault="005F4362" w:rsidP="005F4362">
      <w:pPr>
        <w:pStyle w:val="java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iter</w:t>
      </w:r>
      <w:proofErr w:type="spellEnd"/>
      <w:r>
        <w:t xml:space="preserve"> = </w:t>
      </w:r>
      <w:proofErr w:type="spellStart"/>
      <w:proofErr w:type="gramStart"/>
      <w:r>
        <w:t>keyboard.nextInt</w:t>
      </w:r>
      <w:proofErr w:type="spellEnd"/>
      <w:proofErr w:type="gramEnd"/>
      <w:r>
        <w:t>();</w:t>
      </w:r>
    </w:p>
    <w:p w:rsidR="005F4362" w:rsidRDefault="005F4362" w:rsidP="005F4362">
      <w:pPr>
        <w:pStyle w:val="java"/>
      </w:pPr>
    </w:p>
    <w:p w:rsidR="005F4362" w:rsidRDefault="005F4362" w:rsidP="005F4362">
      <w:pPr>
        <w:pStyle w:val="java"/>
      </w:pPr>
      <w:r>
        <w:t xml:space="preserve">// Create instances of the Runnable class passing each instance </w:t>
      </w:r>
    </w:p>
    <w:p w:rsidR="005F4362" w:rsidRDefault="005F4362" w:rsidP="005F4362">
      <w:pPr>
        <w:pStyle w:val="java"/>
      </w:pPr>
      <w:r>
        <w:t xml:space="preserve">// as an argument to the </w:t>
      </w:r>
      <w:proofErr w:type="gramStart"/>
      <w:r>
        <w:t>Thread(</w:t>
      </w:r>
      <w:proofErr w:type="gramEnd"/>
      <w:r>
        <w:t>) constructor</w:t>
      </w:r>
    </w:p>
    <w:p w:rsidR="005F4362" w:rsidRDefault="005F4362" w:rsidP="005F4362">
      <w:pPr>
        <w:pStyle w:val="java"/>
      </w:pPr>
      <w:r>
        <w:t xml:space="preserve">    number1 = new </w:t>
      </w:r>
      <w:proofErr w:type="gramStart"/>
      <w:r>
        <w:t>Thread(</w:t>
      </w:r>
      <w:proofErr w:type="gramEnd"/>
      <w:r>
        <w:t xml:space="preserve">new </w:t>
      </w:r>
      <w:proofErr w:type="spellStart"/>
      <w:r>
        <w:t>NumberPrinter</w:t>
      </w:r>
      <w:proofErr w:type="spellEnd"/>
      <w:r>
        <w:t xml:space="preserve">(1, </w:t>
      </w:r>
      <w:proofErr w:type="spellStart"/>
      <w:r>
        <w:t>iter</w:t>
      </w:r>
      <w:proofErr w:type="spellEnd"/>
      <w:r>
        <w:t>));</w:t>
      </w:r>
    </w:p>
    <w:p w:rsidR="00032C5C" w:rsidRDefault="00032C5C" w:rsidP="00032C5C">
      <w:pPr>
        <w:pStyle w:val="java"/>
      </w:pPr>
      <w:r>
        <w:t xml:space="preserve">    number2 = new </w:t>
      </w:r>
      <w:proofErr w:type="gramStart"/>
      <w:r>
        <w:t>Thread(</w:t>
      </w:r>
      <w:proofErr w:type="gramEnd"/>
      <w:r>
        <w:t xml:space="preserve">new </w:t>
      </w:r>
      <w:proofErr w:type="spellStart"/>
      <w:r>
        <w:t>NumberPrinter</w:t>
      </w:r>
      <w:proofErr w:type="spellEnd"/>
      <w:r>
        <w:t xml:space="preserve">(2, </w:t>
      </w:r>
      <w:proofErr w:type="spellStart"/>
      <w:r>
        <w:t>iter</w:t>
      </w:r>
      <w:proofErr w:type="spellEnd"/>
      <w:r>
        <w:t>));</w:t>
      </w:r>
    </w:p>
    <w:p w:rsidR="00032C5C" w:rsidRDefault="00032C5C" w:rsidP="00032C5C">
      <w:pPr>
        <w:pStyle w:val="java"/>
      </w:pPr>
      <w:r>
        <w:t xml:space="preserve">    number3 = new </w:t>
      </w:r>
      <w:proofErr w:type="gramStart"/>
      <w:r>
        <w:t>Thread(</w:t>
      </w:r>
      <w:proofErr w:type="gramEnd"/>
      <w:r>
        <w:t xml:space="preserve">new </w:t>
      </w:r>
      <w:proofErr w:type="spellStart"/>
      <w:r>
        <w:t>NumberPrinter</w:t>
      </w:r>
      <w:proofErr w:type="spellEnd"/>
      <w:r>
        <w:t xml:space="preserve">(3, </w:t>
      </w:r>
      <w:proofErr w:type="spellStart"/>
      <w:r>
        <w:t>iter</w:t>
      </w:r>
      <w:proofErr w:type="spellEnd"/>
      <w:r>
        <w:t>));</w:t>
      </w:r>
    </w:p>
    <w:p w:rsidR="00032C5C" w:rsidRDefault="00032C5C" w:rsidP="00032C5C">
      <w:pPr>
        <w:pStyle w:val="java"/>
      </w:pPr>
      <w:r>
        <w:t xml:space="preserve">    number4 = new </w:t>
      </w:r>
      <w:proofErr w:type="gramStart"/>
      <w:r>
        <w:t>Thread(</w:t>
      </w:r>
      <w:proofErr w:type="gramEnd"/>
      <w:r>
        <w:t xml:space="preserve">new </w:t>
      </w:r>
      <w:proofErr w:type="spellStart"/>
      <w:r>
        <w:t>NumberPrinter</w:t>
      </w:r>
      <w:proofErr w:type="spellEnd"/>
      <w:r>
        <w:t xml:space="preserve">(4, </w:t>
      </w:r>
      <w:proofErr w:type="spellStart"/>
      <w:r>
        <w:t>iter</w:t>
      </w:r>
      <w:proofErr w:type="spellEnd"/>
      <w:r>
        <w:t>));</w:t>
      </w:r>
    </w:p>
    <w:p w:rsidR="005F4362" w:rsidRDefault="005F4362" w:rsidP="005F4362">
      <w:pPr>
        <w:pStyle w:val="java"/>
      </w:pPr>
    </w:p>
    <w:p w:rsidR="005F4362" w:rsidRDefault="005F4362" w:rsidP="005F4362">
      <w:pPr>
        <w:pStyle w:val="java"/>
      </w:pPr>
      <w:r>
        <w:t xml:space="preserve">// Start each thread instance by invoking the </w:t>
      </w:r>
      <w:proofErr w:type="gramStart"/>
      <w:r>
        <w:t>start(</w:t>
      </w:r>
      <w:proofErr w:type="gramEnd"/>
      <w:r>
        <w:t>) method.</w:t>
      </w:r>
    </w:p>
    <w:p w:rsidR="00032C5C" w:rsidRDefault="00032C5C" w:rsidP="00032C5C">
      <w:pPr>
        <w:pStyle w:val="java"/>
      </w:pPr>
      <w:r>
        <w:t xml:space="preserve">    </w:t>
      </w:r>
      <w:proofErr w:type="spellStart"/>
      <w:r>
        <w:t>System.out.println</w:t>
      </w:r>
      <w:proofErr w:type="spellEnd"/>
      <w:r>
        <w:t>("\</w:t>
      </w:r>
      <w:proofErr w:type="spellStart"/>
      <w:r>
        <w:t>nStarting</w:t>
      </w:r>
      <w:proofErr w:type="spellEnd"/>
      <w:r>
        <w:t xml:space="preserve"> number1 now.");</w:t>
      </w:r>
    </w:p>
    <w:p w:rsidR="005F4362" w:rsidRDefault="005F4362" w:rsidP="005F4362">
      <w:pPr>
        <w:pStyle w:val="java"/>
      </w:pPr>
      <w:r>
        <w:t xml:space="preserve">    number1.start();</w:t>
      </w:r>
    </w:p>
    <w:p w:rsidR="005F4362" w:rsidRDefault="005F4362" w:rsidP="005F4362">
      <w:pPr>
        <w:pStyle w:val="java"/>
      </w:pPr>
      <w:r>
        <w:t xml:space="preserve">    </w:t>
      </w:r>
      <w:proofErr w:type="spellStart"/>
      <w:r>
        <w:t>System.out.println</w:t>
      </w:r>
      <w:proofErr w:type="spellEnd"/>
      <w:r>
        <w:t>("</w:t>
      </w:r>
      <w:r w:rsidR="00032C5C">
        <w:t>\</w:t>
      </w:r>
      <w:proofErr w:type="spellStart"/>
      <w:r w:rsidR="00032C5C">
        <w:t>n</w:t>
      </w:r>
      <w:r>
        <w:t>Starting</w:t>
      </w:r>
      <w:proofErr w:type="spellEnd"/>
      <w:r>
        <w:t xml:space="preserve"> number2 now.");</w:t>
      </w:r>
    </w:p>
    <w:p w:rsidR="005F4362" w:rsidRDefault="005F4362" w:rsidP="005F4362">
      <w:pPr>
        <w:pStyle w:val="java"/>
      </w:pPr>
      <w:r>
        <w:t xml:space="preserve">    number2.start();</w:t>
      </w:r>
    </w:p>
    <w:p w:rsidR="005F4362" w:rsidRDefault="005F4362" w:rsidP="005F4362">
      <w:pPr>
        <w:pStyle w:val="java"/>
      </w:pPr>
      <w:r>
        <w:t xml:space="preserve">    </w:t>
      </w:r>
      <w:proofErr w:type="spellStart"/>
      <w:r>
        <w:t>System.out.println</w:t>
      </w:r>
      <w:proofErr w:type="spellEnd"/>
      <w:r>
        <w:t>("</w:t>
      </w:r>
      <w:r w:rsidR="00032C5C">
        <w:t>\</w:t>
      </w:r>
      <w:proofErr w:type="spellStart"/>
      <w:r w:rsidR="00032C5C">
        <w:t>n</w:t>
      </w:r>
      <w:r>
        <w:t>Starting</w:t>
      </w:r>
      <w:proofErr w:type="spellEnd"/>
      <w:r>
        <w:t xml:space="preserve"> number3 now.");</w:t>
      </w:r>
    </w:p>
    <w:p w:rsidR="005F4362" w:rsidRDefault="005F4362" w:rsidP="005F4362">
      <w:pPr>
        <w:pStyle w:val="java"/>
      </w:pPr>
      <w:r>
        <w:t xml:space="preserve">    number3.start();</w:t>
      </w:r>
    </w:p>
    <w:p w:rsidR="005F4362" w:rsidRDefault="005F4362" w:rsidP="005F4362">
      <w:pPr>
        <w:pStyle w:val="java"/>
      </w:pPr>
      <w:r>
        <w:t xml:space="preserve">    </w:t>
      </w:r>
      <w:proofErr w:type="spellStart"/>
      <w:r>
        <w:t>System.out.println</w:t>
      </w:r>
      <w:proofErr w:type="spellEnd"/>
      <w:r>
        <w:t>("</w:t>
      </w:r>
      <w:r w:rsidR="00032C5C">
        <w:t>\</w:t>
      </w:r>
      <w:proofErr w:type="spellStart"/>
      <w:r w:rsidR="00032C5C">
        <w:t>nStarting</w:t>
      </w:r>
      <w:proofErr w:type="spellEnd"/>
      <w:r w:rsidR="00032C5C">
        <w:t xml:space="preserve"> </w:t>
      </w:r>
      <w:r>
        <w:t>number4 now.");</w:t>
      </w:r>
    </w:p>
    <w:p w:rsidR="005F4362" w:rsidRDefault="005F4362" w:rsidP="005F4362">
      <w:pPr>
        <w:pStyle w:val="java"/>
      </w:pPr>
      <w:r>
        <w:t xml:space="preserve">    number4.start();</w:t>
      </w:r>
    </w:p>
    <w:p w:rsidR="005E5702" w:rsidRDefault="005E5702" w:rsidP="005E5702">
      <w:pPr>
        <w:pStyle w:val="java"/>
      </w:pPr>
      <w:r>
        <w:t xml:space="preserve">  } // </w:t>
      </w:r>
      <w:proofErr w:type="gramStart"/>
      <w:r>
        <w:t>main(</w:t>
      </w:r>
      <w:proofErr w:type="gramEnd"/>
      <w:r>
        <w:t>)</w:t>
      </w:r>
    </w:p>
    <w:p w:rsidR="005E5702" w:rsidRDefault="005E5702" w:rsidP="005E5702">
      <w:pPr>
        <w:pStyle w:val="java"/>
      </w:pPr>
      <w:r>
        <w:t>} // Numbers2</w:t>
      </w:r>
    </w:p>
    <w:p w:rsidR="003478AF" w:rsidRDefault="003478AF" w:rsidP="005F4362">
      <w:pPr>
        <w:pStyle w:val="java"/>
      </w:pPr>
    </w:p>
    <w:p w:rsidR="005F4362" w:rsidRPr="005F4362" w:rsidRDefault="005F4362" w:rsidP="005F4362">
      <w:pPr>
        <w:rPr>
          <w:b/>
          <w:i/>
        </w:rPr>
      </w:pPr>
      <w:r w:rsidRPr="005F4362">
        <w:rPr>
          <w:b/>
          <w:i/>
        </w:rPr>
        <w:t>Sample run:</w:t>
      </w:r>
    </w:p>
    <w:p w:rsidR="00150EE4" w:rsidRDefault="00150EE4" w:rsidP="00150EE4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0"/>
          <w:lang w:eastAsia="en-CA"/>
        </w:rPr>
      </w:pPr>
      <w:r>
        <w:rPr>
          <w:rFonts w:ascii="Courier New" w:eastAsiaTheme="minorEastAsia" w:hAnsi="Courier New" w:cs="Courier New"/>
          <w:color w:val="000000"/>
          <w:sz w:val="20"/>
          <w:lang w:eastAsia="en-CA"/>
        </w:rPr>
        <w:t>How many iterations do you want?</w:t>
      </w:r>
    </w:p>
    <w:p w:rsidR="00150EE4" w:rsidRPr="00150EE4" w:rsidRDefault="00150EE4" w:rsidP="00150EE4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0"/>
          <w:lang w:eastAsia="en-CA"/>
        </w:rPr>
      </w:pPr>
      <w:r w:rsidRPr="00150EE4">
        <w:rPr>
          <w:rFonts w:ascii="Courier New" w:eastAsiaTheme="minorEastAsia" w:hAnsi="Courier New" w:cs="Courier New"/>
          <w:sz w:val="20"/>
          <w:lang w:eastAsia="en-CA"/>
        </w:rPr>
        <w:t>20</w:t>
      </w:r>
    </w:p>
    <w:p w:rsidR="00150EE4" w:rsidRDefault="00150EE4" w:rsidP="00150EE4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0"/>
          <w:lang w:eastAsia="en-CA"/>
        </w:rPr>
      </w:pPr>
      <w:r>
        <w:rPr>
          <w:rFonts w:ascii="Courier New" w:eastAsiaTheme="minorEastAsia" w:hAnsi="Courier New" w:cs="Courier New"/>
          <w:color w:val="000000"/>
          <w:sz w:val="20"/>
          <w:lang w:eastAsia="en-CA"/>
        </w:rPr>
        <w:t>Starting number1 now.</w:t>
      </w:r>
    </w:p>
    <w:p w:rsidR="00150EE4" w:rsidRDefault="00150EE4" w:rsidP="00150EE4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0"/>
          <w:lang w:eastAsia="en-CA"/>
        </w:rPr>
      </w:pPr>
      <w:r>
        <w:rPr>
          <w:rFonts w:ascii="Courier New" w:eastAsiaTheme="minorEastAsia" w:hAnsi="Courier New" w:cs="Courier New"/>
          <w:color w:val="000000"/>
          <w:sz w:val="20"/>
          <w:lang w:eastAsia="en-CA"/>
        </w:rPr>
        <w:t>Starting number2 now.</w:t>
      </w:r>
    </w:p>
    <w:p w:rsidR="00032C5C" w:rsidRDefault="00150EE4" w:rsidP="00150EE4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lang w:eastAsia="en-CA"/>
        </w:rPr>
      </w:pPr>
      <w:r>
        <w:rPr>
          <w:rFonts w:ascii="Courier New" w:eastAsiaTheme="minorEastAsia" w:hAnsi="Courier New" w:cs="Courier New"/>
          <w:color w:val="000000"/>
          <w:sz w:val="20"/>
          <w:lang w:eastAsia="en-CA"/>
        </w:rPr>
        <w:t>11111</w:t>
      </w:r>
    </w:p>
    <w:p w:rsidR="00150EE4" w:rsidRDefault="00150EE4" w:rsidP="00150EE4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0"/>
          <w:lang w:eastAsia="en-CA"/>
        </w:rPr>
      </w:pPr>
      <w:r>
        <w:rPr>
          <w:rFonts w:ascii="Courier New" w:eastAsiaTheme="minorEastAsia" w:hAnsi="Courier New" w:cs="Courier New"/>
          <w:color w:val="000000"/>
          <w:sz w:val="20"/>
          <w:lang w:eastAsia="en-CA"/>
        </w:rPr>
        <w:t>Starting number3 now.</w:t>
      </w:r>
    </w:p>
    <w:p w:rsidR="00032C5C" w:rsidRDefault="00150EE4" w:rsidP="00150EE4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lang w:eastAsia="en-CA"/>
        </w:rPr>
      </w:pPr>
      <w:r>
        <w:rPr>
          <w:rFonts w:ascii="Courier New" w:eastAsiaTheme="minorEastAsia" w:hAnsi="Courier New" w:cs="Courier New"/>
          <w:color w:val="000000"/>
          <w:sz w:val="20"/>
          <w:lang w:eastAsia="en-CA"/>
        </w:rPr>
        <w:t>111111</w:t>
      </w:r>
    </w:p>
    <w:p w:rsidR="00150EE4" w:rsidRDefault="00150EE4" w:rsidP="00150EE4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0"/>
          <w:lang w:eastAsia="en-CA"/>
        </w:rPr>
      </w:pPr>
      <w:r>
        <w:rPr>
          <w:rFonts w:ascii="Courier New" w:eastAsiaTheme="minorEastAsia" w:hAnsi="Courier New" w:cs="Courier New"/>
          <w:color w:val="000000"/>
          <w:sz w:val="20"/>
          <w:lang w:eastAsia="en-CA"/>
        </w:rPr>
        <w:t>Starting number4 now.</w:t>
      </w:r>
    </w:p>
    <w:p w:rsidR="00032C5C" w:rsidRDefault="00032C5C" w:rsidP="00032C5C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lang w:eastAsia="en-CA"/>
        </w:rPr>
      </w:pPr>
      <w:r>
        <w:rPr>
          <w:rFonts w:ascii="Courier New" w:eastAsiaTheme="minorEastAsia" w:hAnsi="Courier New" w:cs="Courier New"/>
          <w:color w:val="000000"/>
          <w:sz w:val="20"/>
          <w:lang w:eastAsia="en-CA"/>
        </w:rPr>
        <w:t>111111111</w:t>
      </w:r>
    </w:p>
    <w:p w:rsidR="00032C5C" w:rsidRDefault="00032C5C" w:rsidP="00032C5C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0"/>
          <w:lang w:eastAsia="en-CA"/>
        </w:rPr>
      </w:pPr>
      <w:r>
        <w:rPr>
          <w:rFonts w:ascii="Courier New" w:eastAsiaTheme="minorEastAsia" w:hAnsi="Courier New" w:cs="Courier New"/>
          <w:color w:val="000000"/>
          <w:sz w:val="20"/>
          <w:lang w:eastAsia="en-CA"/>
        </w:rPr>
        <w:t xml:space="preserve">End of </w:t>
      </w:r>
      <w:proofErr w:type="spellStart"/>
      <w:r>
        <w:rPr>
          <w:rFonts w:ascii="Courier New" w:eastAsiaTheme="minorEastAsia" w:hAnsi="Courier New" w:cs="Courier New"/>
          <w:color w:val="000000"/>
          <w:sz w:val="20"/>
          <w:lang w:eastAsia="en-CA"/>
        </w:rPr>
        <w:t>NumberThread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lang w:eastAsia="en-CA"/>
        </w:rPr>
        <w:t xml:space="preserve"> for 1</w:t>
      </w:r>
    </w:p>
    <w:p w:rsidR="00032C5C" w:rsidRDefault="00032C5C" w:rsidP="00032C5C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0"/>
          <w:lang w:eastAsia="en-CA"/>
        </w:rPr>
      </w:pPr>
      <w:r>
        <w:rPr>
          <w:rFonts w:ascii="Courier New" w:eastAsiaTheme="minorEastAsia" w:hAnsi="Courier New" w:cs="Courier New"/>
          <w:color w:val="000000"/>
          <w:sz w:val="20"/>
          <w:lang w:eastAsia="en-CA"/>
        </w:rPr>
        <w:t>23333332343222222222222222222</w:t>
      </w:r>
    </w:p>
    <w:p w:rsidR="00032C5C" w:rsidRDefault="00032C5C" w:rsidP="00032C5C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0"/>
          <w:lang w:eastAsia="en-CA"/>
        </w:rPr>
      </w:pPr>
      <w:r>
        <w:rPr>
          <w:rFonts w:ascii="Courier New" w:eastAsiaTheme="minorEastAsia" w:hAnsi="Courier New" w:cs="Courier New"/>
          <w:color w:val="000000"/>
          <w:sz w:val="20"/>
          <w:lang w:eastAsia="en-CA"/>
        </w:rPr>
        <w:t xml:space="preserve">End of </w:t>
      </w:r>
      <w:proofErr w:type="spellStart"/>
      <w:r>
        <w:rPr>
          <w:rFonts w:ascii="Courier New" w:eastAsiaTheme="minorEastAsia" w:hAnsi="Courier New" w:cs="Courier New"/>
          <w:color w:val="000000"/>
          <w:sz w:val="20"/>
          <w:lang w:eastAsia="en-CA"/>
        </w:rPr>
        <w:t>NumberThread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lang w:eastAsia="en-CA"/>
        </w:rPr>
        <w:t xml:space="preserve"> for 2</w:t>
      </w:r>
    </w:p>
    <w:p w:rsidR="00032C5C" w:rsidRDefault="00032C5C" w:rsidP="00032C5C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0"/>
          <w:lang w:eastAsia="en-CA"/>
        </w:rPr>
      </w:pPr>
      <w:r>
        <w:rPr>
          <w:rFonts w:ascii="Courier New" w:eastAsiaTheme="minorEastAsia" w:hAnsi="Courier New" w:cs="Courier New"/>
          <w:color w:val="000000"/>
          <w:sz w:val="20"/>
          <w:lang w:eastAsia="en-CA"/>
        </w:rPr>
        <w:t>333333333333</w:t>
      </w:r>
    </w:p>
    <w:p w:rsidR="00032C5C" w:rsidRDefault="00032C5C" w:rsidP="00032C5C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0"/>
          <w:lang w:eastAsia="en-CA"/>
        </w:rPr>
      </w:pPr>
      <w:r>
        <w:rPr>
          <w:rFonts w:ascii="Courier New" w:eastAsiaTheme="minorEastAsia" w:hAnsi="Courier New" w:cs="Courier New"/>
          <w:color w:val="000000"/>
          <w:sz w:val="20"/>
          <w:lang w:eastAsia="en-CA"/>
        </w:rPr>
        <w:t xml:space="preserve">End of </w:t>
      </w:r>
      <w:proofErr w:type="spellStart"/>
      <w:r>
        <w:rPr>
          <w:rFonts w:ascii="Courier New" w:eastAsiaTheme="minorEastAsia" w:hAnsi="Courier New" w:cs="Courier New"/>
          <w:color w:val="000000"/>
          <w:sz w:val="20"/>
          <w:lang w:eastAsia="en-CA"/>
        </w:rPr>
        <w:t>NumberThread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lang w:eastAsia="en-CA"/>
        </w:rPr>
        <w:t xml:space="preserve"> for 3</w:t>
      </w:r>
    </w:p>
    <w:p w:rsidR="00032C5C" w:rsidRDefault="00032C5C" w:rsidP="00032C5C">
      <w:pPr>
        <w:spacing w:line="276" w:lineRule="auto"/>
        <w:rPr>
          <w:rFonts w:ascii="Courier New" w:eastAsiaTheme="minorEastAsia" w:hAnsi="Courier New" w:cs="Courier New"/>
          <w:color w:val="000000"/>
          <w:sz w:val="20"/>
          <w:lang w:eastAsia="en-CA"/>
        </w:rPr>
      </w:pPr>
      <w:r>
        <w:rPr>
          <w:rFonts w:ascii="Courier New" w:eastAsiaTheme="minorEastAsia" w:hAnsi="Courier New" w:cs="Courier New"/>
          <w:color w:val="000000"/>
          <w:sz w:val="20"/>
          <w:lang w:eastAsia="en-CA"/>
        </w:rPr>
        <w:t>4444444444444444444</w:t>
      </w:r>
    </w:p>
    <w:p w:rsidR="00032C5C" w:rsidRDefault="00032C5C" w:rsidP="00032C5C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0"/>
          <w:lang w:eastAsia="en-CA"/>
        </w:rPr>
      </w:pPr>
      <w:r>
        <w:rPr>
          <w:rFonts w:ascii="Courier New" w:eastAsiaTheme="minorEastAsia" w:hAnsi="Courier New" w:cs="Courier New"/>
          <w:color w:val="000000"/>
          <w:sz w:val="20"/>
          <w:lang w:eastAsia="en-CA"/>
        </w:rPr>
        <w:t xml:space="preserve">End of </w:t>
      </w:r>
      <w:proofErr w:type="spellStart"/>
      <w:r>
        <w:rPr>
          <w:rFonts w:ascii="Courier New" w:eastAsiaTheme="minorEastAsia" w:hAnsi="Courier New" w:cs="Courier New"/>
          <w:color w:val="000000"/>
          <w:sz w:val="20"/>
          <w:lang w:eastAsia="en-CA"/>
        </w:rPr>
        <w:t>NumberThread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lang w:eastAsia="en-CA"/>
        </w:rPr>
        <w:t xml:space="preserve"> for 4</w:t>
      </w:r>
    </w:p>
    <w:p w:rsidR="00786014" w:rsidRDefault="00D06164" w:rsidP="00786014">
      <w:pPr>
        <w:spacing w:after="200" w:line="276" w:lineRule="auto"/>
        <w:rPr>
          <w:b/>
          <w:i/>
        </w:rPr>
      </w:pPr>
      <w:r>
        <w:rPr>
          <w:noProof/>
          <w:lang w:val="en-US"/>
        </w:rPr>
        <w:lastRenderedPageBreak/>
        <w:drawing>
          <wp:inline distT="0" distB="0" distL="0" distR="0" wp14:anchorId="62DD12F5" wp14:editId="1B8860DA">
            <wp:extent cx="6019800" cy="4295775"/>
            <wp:effectExtent l="0" t="0" r="19050" b="9525"/>
            <wp:docPr id="15" name="Chart 1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5F4362" w:rsidRPr="00786014" w:rsidRDefault="002F0CF6" w:rsidP="00786014">
      <w:pPr>
        <w:spacing w:after="200" w:line="276" w:lineRule="auto"/>
        <w:rPr>
          <w:b/>
          <w:i/>
        </w:rPr>
      </w:pPr>
      <w:r w:rsidRPr="002F0CF6">
        <w:rPr>
          <w:b/>
          <w:i/>
        </w:rPr>
        <w:t>Exercise</w:t>
      </w:r>
      <w:r>
        <w:t xml:space="preserve">: </w:t>
      </w:r>
    </w:p>
    <w:p w:rsidR="002F0CF6" w:rsidRDefault="002F0CF6" w:rsidP="002F0CF6">
      <w:r>
        <w:t xml:space="preserve">Use the </w:t>
      </w:r>
      <w:r w:rsidRPr="002F0CF6">
        <w:rPr>
          <w:b/>
        </w:rPr>
        <w:t>Runnable</w:t>
      </w:r>
      <w:r>
        <w:t xml:space="preserve"> interface to convert the following class into a thread. You want the thread to print all the odd numbers up to its bound.</w:t>
      </w:r>
    </w:p>
    <w:p w:rsidR="002F0CF6" w:rsidRPr="002F0CF6" w:rsidRDefault="002F0CF6" w:rsidP="002F0CF6">
      <w:pPr>
        <w:pStyle w:val="java"/>
      </w:pPr>
      <w:r w:rsidRPr="002F0CF6">
        <w:t xml:space="preserve">public class </w:t>
      </w:r>
      <w:proofErr w:type="spellStart"/>
      <w:r w:rsidRPr="002F0CF6">
        <w:t>PrintOdds</w:t>
      </w:r>
      <w:proofErr w:type="spellEnd"/>
    </w:p>
    <w:p w:rsidR="002F0CF6" w:rsidRPr="002F0CF6" w:rsidRDefault="002F0CF6" w:rsidP="002F0CF6">
      <w:pPr>
        <w:pStyle w:val="java"/>
      </w:pPr>
      <w:r w:rsidRPr="002F0CF6">
        <w:t>{</w:t>
      </w:r>
    </w:p>
    <w:p w:rsidR="002F0CF6" w:rsidRPr="002F0CF6" w:rsidRDefault="002F0CF6" w:rsidP="002F0CF6">
      <w:pPr>
        <w:pStyle w:val="java"/>
      </w:pPr>
      <w:r w:rsidRPr="002F0CF6">
        <w:t xml:space="preserve">  private </w:t>
      </w:r>
      <w:proofErr w:type="spellStart"/>
      <w:r w:rsidRPr="002F0CF6">
        <w:t>int</w:t>
      </w:r>
      <w:proofErr w:type="spellEnd"/>
      <w:r w:rsidRPr="002F0CF6">
        <w:t xml:space="preserve"> bound;</w:t>
      </w:r>
    </w:p>
    <w:p w:rsidR="002F0CF6" w:rsidRPr="002F0CF6" w:rsidRDefault="002F0CF6" w:rsidP="002F0CF6">
      <w:pPr>
        <w:pStyle w:val="java"/>
      </w:pPr>
    </w:p>
    <w:p w:rsidR="002F0CF6" w:rsidRPr="002F0CF6" w:rsidRDefault="002F0CF6" w:rsidP="002F0CF6">
      <w:pPr>
        <w:pStyle w:val="java"/>
      </w:pPr>
      <w:r w:rsidRPr="002F0CF6">
        <w:t xml:space="preserve">  public </w:t>
      </w:r>
      <w:proofErr w:type="spellStart"/>
      <w:proofErr w:type="gramStart"/>
      <w:r w:rsidRPr="002F0CF6">
        <w:t>PrintOdds</w:t>
      </w:r>
      <w:proofErr w:type="spellEnd"/>
      <w:r w:rsidRPr="002F0CF6">
        <w:t>(</w:t>
      </w:r>
      <w:proofErr w:type="spellStart"/>
      <w:proofErr w:type="gramEnd"/>
      <w:r w:rsidRPr="002F0CF6">
        <w:t>int</w:t>
      </w:r>
      <w:proofErr w:type="spellEnd"/>
      <w:r w:rsidRPr="002F0CF6">
        <w:t xml:space="preserve"> b)</w:t>
      </w:r>
    </w:p>
    <w:p w:rsidR="002F0CF6" w:rsidRPr="002F0CF6" w:rsidRDefault="002F0CF6" w:rsidP="002F0CF6">
      <w:pPr>
        <w:pStyle w:val="java"/>
      </w:pPr>
      <w:r w:rsidRPr="002F0CF6">
        <w:t xml:space="preserve">  {</w:t>
      </w:r>
    </w:p>
    <w:p w:rsidR="002F0CF6" w:rsidRPr="002F0CF6" w:rsidRDefault="002F0CF6" w:rsidP="002F0CF6">
      <w:pPr>
        <w:pStyle w:val="java"/>
      </w:pPr>
      <w:r w:rsidRPr="002F0CF6">
        <w:t xml:space="preserve">    </w:t>
      </w:r>
      <w:proofErr w:type="gramStart"/>
      <w:r w:rsidRPr="002F0CF6">
        <w:t>super(</w:t>
      </w:r>
      <w:proofErr w:type="gramEnd"/>
      <w:r w:rsidRPr="002F0CF6">
        <w:t>);</w:t>
      </w:r>
    </w:p>
    <w:p w:rsidR="002F0CF6" w:rsidRPr="002F0CF6" w:rsidRDefault="002F0CF6" w:rsidP="002F0CF6">
      <w:pPr>
        <w:pStyle w:val="java"/>
      </w:pPr>
      <w:r w:rsidRPr="002F0CF6">
        <w:t xml:space="preserve">    bound = b;</w:t>
      </w:r>
    </w:p>
    <w:p w:rsidR="005E5702" w:rsidRPr="002F0CF6" w:rsidRDefault="005E5702" w:rsidP="005E5702">
      <w:pPr>
        <w:pStyle w:val="java"/>
      </w:pPr>
      <w:r w:rsidRPr="002F0CF6">
        <w:t xml:space="preserve">  }</w:t>
      </w:r>
      <w:r>
        <w:t xml:space="preserve"> // </w:t>
      </w:r>
      <w:proofErr w:type="spellStart"/>
      <w:r>
        <w:t>PrintOdds</w:t>
      </w:r>
      <w:proofErr w:type="spellEnd"/>
      <w:r>
        <w:t>(</w:t>
      </w:r>
      <w:proofErr w:type="spellStart"/>
      <w:r>
        <w:t>int</w:t>
      </w:r>
      <w:proofErr w:type="spellEnd"/>
      <w:r>
        <w:t>)</w:t>
      </w:r>
    </w:p>
    <w:p w:rsidR="002F0CF6" w:rsidRPr="002F0CF6" w:rsidRDefault="002F0CF6" w:rsidP="002F0CF6">
      <w:pPr>
        <w:pStyle w:val="java"/>
      </w:pPr>
    </w:p>
    <w:p w:rsidR="002F0CF6" w:rsidRPr="002F0CF6" w:rsidRDefault="002F0CF6" w:rsidP="002F0CF6">
      <w:pPr>
        <w:pStyle w:val="java"/>
      </w:pPr>
      <w:r w:rsidRPr="002F0CF6">
        <w:t xml:space="preserve">  public void </w:t>
      </w:r>
      <w:proofErr w:type="gramStart"/>
      <w:r w:rsidRPr="002F0CF6">
        <w:t>print(</w:t>
      </w:r>
      <w:proofErr w:type="gramEnd"/>
      <w:r w:rsidRPr="002F0CF6">
        <w:t>)</w:t>
      </w:r>
    </w:p>
    <w:p w:rsidR="002F0CF6" w:rsidRPr="002F0CF6" w:rsidRDefault="002F0CF6" w:rsidP="002F0CF6">
      <w:pPr>
        <w:pStyle w:val="java"/>
      </w:pPr>
      <w:r w:rsidRPr="002F0CF6">
        <w:t xml:space="preserve">  {</w:t>
      </w:r>
    </w:p>
    <w:p w:rsidR="005E5702" w:rsidRPr="005E5702" w:rsidRDefault="005E5702" w:rsidP="005E5702">
      <w:pPr>
        <w:pStyle w:val="java"/>
      </w:pPr>
      <w:r w:rsidRPr="005E5702">
        <w:t xml:space="preserve">    </w:t>
      </w:r>
      <w:proofErr w:type="spellStart"/>
      <w:r w:rsidRPr="005E5702">
        <w:t>System.out.print</w:t>
      </w:r>
      <w:proofErr w:type="spellEnd"/>
      <w:r w:rsidRPr="005E5702">
        <w:t>(name + " Odds to " + bound + " ");</w:t>
      </w:r>
    </w:p>
    <w:p w:rsidR="002F0CF6" w:rsidRPr="002F0CF6" w:rsidRDefault="002F0CF6" w:rsidP="002F0CF6">
      <w:pPr>
        <w:pStyle w:val="java"/>
      </w:pPr>
      <w:r w:rsidRPr="002F0CF6">
        <w:t xml:space="preserve">    for (</w:t>
      </w:r>
      <w:proofErr w:type="spellStart"/>
      <w:r w:rsidRPr="002F0CF6">
        <w:t>int</w:t>
      </w:r>
      <w:proofErr w:type="spellEnd"/>
      <w:r w:rsidRPr="002F0CF6">
        <w:t xml:space="preserve"> k = 1; k &lt; bound; k += 2)</w:t>
      </w:r>
    </w:p>
    <w:p w:rsidR="006B3CD0" w:rsidRDefault="006B3CD0" w:rsidP="006B3CD0">
      <w:pPr>
        <w:pStyle w:val="java"/>
      </w:pPr>
      <w:r>
        <w:t xml:space="preserve">      </w:t>
      </w:r>
      <w:proofErr w:type="spellStart"/>
      <w:r>
        <w:t>System.out.print</w:t>
      </w:r>
      <w:proofErr w:type="spellEnd"/>
      <w:r>
        <w:t>(k + " ");</w:t>
      </w:r>
    </w:p>
    <w:p w:rsidR="005E5702" w:rsidRPr="005E5702" w:rsidRDefault="005E5702" w:rsidP="005E5702">
      <w:pPr>
        <w:pStyle w:val="java"/>
      </w:pPr>
      <w:r w:rsidRPr="005E5702">
        <w:t xml:space="preserve">    </w:t>
      </w:r>
      <w:proofErr w:type="spellStart"/>
      <w:r w:rsidRPr="005E5702">
        <w:t>System.out.println</w:t>
      </w:r>
      <w:proofErr w:type="spellEnd"/>
      <w:r w:rsidRPr="005E5702">
        <w:t>(" End odds to " + bound);</w:t>
      </w:r>
    </w:p>
    <w:p w:rsidR="005E5702" w:rsidRPr="002F0CF6" w:rsidRDefault="005E5702" w:rsidP="005E5702">
      <w:pPr>
        <w:pStyle w:val="java"/>
      </w:pPr>
      <w:r w:rsidRPr="002F0CF6">
        <w:t xml:space="preserve">  }</w:t>
      </w:r>
      <w:r>
        <w:t xml:space="preserve"> // </w:t>
      </w:r>
      <w:proofErr w:type="gramStart"/>
      <w:r>
        <w:t>print(</w:t>
      </w:r>
      <w:proofErr w:type="gramEnd"/>
      <w:r>
        <w:t>)</w:t>
      </w:r>
    </w:p>
    <w:p w:rsidR="005E5702" w:rsidRDefault="005E5702" w:rsidP="005E5702">
      <w:pPr>
        <w:pStyle w:val="java"/>
      </w:pPr>
      <w:r w:rsidRPr="002F0CF6">
        <w:t>}</w:t>
      </w:r>
      <w:r>
        <w:t xml:space="preserve"> // </w:t>
      </w:r>
      <w:proofErr w:type="spellStart"/>
      <w:r>
        <w:t>PrintOdds</w:t>
      </w:r>
      <w:proofErr w:type="spellEnd"/>
    </w:p>
    <w:p w:rsidR="003478AF" w:rsidRDefault="003478AF" w:rsidP="003478AF"/>
    <w:p w:rsidR="002F0CF6" w:rsidRPr="006B3CD0" w:rsidRDefault="002F0CF6" w:rsidP="006B3CD0">
      <w:pPr>
        <w:spacing w:before="120"/>
        <w:rPr>
          <w:b/>
          <w:i/>
        </w:rPr>
      </w:pPr>
      <w:r w:rsidRPr="006B3CD0">
        <w:rPr>
          <w:b/>
          <w:i/>
        </w:rPr>
        <w:lastRenderedPageBreak/>
        <w:t>Solution:</w:t>
      </w:r>
    </w:p>
    <w:p w:rsidR="006B3CD0" w:rsidRDefault="006B3CD0" w:rsidP="006B3CD0">
      <w:pPr>
        <w:pStyle w:val="java"/>
      </w:pPr>
      <w:r>
        <w:t xml:space="preserve">public class </w:t>
      </w:r>
      <w:proofErr w:type="spellStart"/>
      <w:r>
        <w:t>PrintOdds</w:t>
      </w:r>
      <w:proofErr w:type="spellEnd"/>
    </w:p>
    <w:p w:rsidR="006B3CD0" w:rsidRDefault="006B3CD0" w:rsidP="006B3CD0">
      <w:pPr>
        <w:pStyle w:val="java"/>
      </w:pPr>
      <w:r>
        <w:t xml:space="preserve">  implements Runnable</w:t>
      </w:r>
    </w:p>
    <w:p w:rsidR="006B3CD0" w:rsidRDefault="006B3CD0" w:rsidP="006B3CD0">
      <w:pPr>
        <w:pStyle w:val="java"/>
      </w:pPr>
      <w:r>
        <w:t>{</w:t>
      </w:r>
    </w:p>
    <w:p w:rsidR="006B3CD0" w:rsidRDefault="006B3CD0" w:rsidP="006B3CD0">
      <w:pPr>
        <w:pStyle w:val="java"/>
      </w:pPr>
      <w:r>
        <w:t xml:space="preserve">  private </w:t>
      </w:r>
      <w:proofErr w:type="spellStart"/>
      <w:r>
        <w:t>int</w:t>
      </w:r>
      <w:proofErr w:type="spellEnd"/>
      <w:r>
        <w:t xml:space="preserve"> bound;</w:t>
      </w:r>
    </w:p>
    <w:p w:rsidR="006B3CD0" w:rsidRDefault="006B3CD0" w:rsidP="006B3CD0">
      <w:pPr>
        <w:pStyle w:val="java"/>
      </w:pPr>
    </w:p>
    <w:p w:rsidR="006B3CD0" w:rsidRDefault="006B3CD0" w:rsidP="006B3CD0">
      <w:pPr>
        <w:pStyle w:val="java"/>
      </w:pPr>
      <w:r>
        <w:t xml:space="preserve">  public </w:t>
      </w:r>
      <w:proofErr w:type="spellStart"/>
      <w:proofErr w:type="gramStart"/>
      <w:r>
        <w:t>PrintOdds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b)</w:t>
      </w:r>
    </w:p>
    <w:p w:rsidR="006B3CD0" w:rsidRDefault="006B3CD0" w:rsidP="006B3CD0">
      <w:pPr>
        <w:pStyle w:val="java"/>
      </w:pPr>
      <w:r>
        <w:t xml:space="preserve">  {</w:t>
      </w:r>
    </w:p>
    <w:p w:rsidR="006B3CD0" w:rsidRDefault="006B3CD0" w:rsidP="006B3CD0">
      <w:pPr>
        <w:pStyle w:val="java"/>
      </w:pPr>
      <w:r>
        <w:t xml:space="preserve">    </w:t>
      </w:r>
      <w:proofErr w:type="gramStart"/>
      <w:r>
        <w:t>super(</w:t>
      </w:r>
      <w:proofErr w:type="gramEnd"/>
      <w:r>
        <w:t>);</w:t>
      </w:r>
    </w:p>
    <w:p w:rsidR="006B3CD0" w:rsidRDefault="006B3CD0" w:rsidP="006B3CD0">
      <w:pPr>
        <w:pStyle w:val="java"/>
      </w:pPr>
      <w:r>
        <w:t xml:space="preserve">    bound = b;</w:t>
      </w:r>
    </w:p>
    <w:p w:rsidR="006B3CD0" w:rsidRDefault="006B3CD0" w:rsidP="006B3CD0">
      <w:pPr>
        <w:pStyle w:val="java"/>
      </w:pPr>
      <w:r>
        <w:t xml:space="preserve">  }</w:t>
      </w:r>
    </w:p>
    <w:p w:rsidR="006B3CD0" w:rsidRDefault="006B3CD0" w:rsidP="006B3CD0">
      <w:pPr>
        <w:pStyle w:val="java"/>
      </w:pPr>
    </w:p>
    <w:p w:rsidR="006B3CD0" w:rsidRDefault="006B3CD0" w:rsidP="006B3CD0">
      <w:pPr>
        <w:pStyle w:val="java"/>
      </w:pPr>
      <w:r>
        <w:t xml:space="preserve">  public void </w:t>
      </w:r>
      <w:proofErr w:type="gramStart"/>
      <w:r>
        <w:t>run(</w:t>
      </w:r>
      <w:proofErr w:type="gramEnd"/>
      <w:r>
        <w:t>)</w:t>
      </w:r>
    </w:p>
    <w:p w:rsidR="006B3CD0" w:rsidRDefault="006B3CD0" w:rsidP="006B3CD0">
      <w:pPr>
        <w:pStyle w:val="java"/>
      </w:pPr>
      <w:r>
        <w:t xml:space="preserve">  {</w:t>
      </w:r>
    </w:p>
    <w:p w:rsidR="00032C5C" w:rsidRPr="005E5702" w:rsidRDefault="00032C5C" w:rsidP="005E5702">
      <w:pPr>
        <w:pStyle w:val="java"/>
      </w:pPr>
      <w:r w:rsidRPr="005E5702">
        <w:t xml:space="preserve">    </w:t>
      </w:r>
      <w:proofErr w:type="spellStart"/>
      <w:r w:rsidRPr="005E5702">
        <w:t>System.out.print</w:t>
      </w:r>
      <w:proofErr w:type="spellEnd"/>
      <w:r w:rsidRPr="005E5702">
        <w:t>(name + " Odds to " + bound + " ");</w:t>
      </w:r>
    </w:p>
    <w:p w:rsidR="006B3CD0" w:rsidRDefault="006B3CD0" w:rsidP="006B3CD0">
      <w:pPr>
        <w:pStyle w:val="java"/>
      </w:pPr>
      <w:r>
        <w:t xml:space="preserve">    for (</w:t>
      </w:r>
      <w:proofErr w:type="spellStart"/>
      <w:r>
        <w:t>int</w:t>
      </w:r>
      <w:proofErr w:type="spellEnd"/>
      <w:r>
        <w:t xml:space="preserve"> k = 1; k &lt; bound; k += 2)</w:t>
      </w:r>
    </w:p>
    <w:p w:rsidR="006B3CD0" w:rsidRDefault="006B3CD0" w:rsidP="006B3CD0">
      <w:pPr>
        <w:pStyle w:val="java"/>
      </w:pPr>
      <w:r>
        <w:t xml:space="preserve">      </w:t>
      </w:r>
      <w:proofErr w:type="spellStart"/>
      <w:r>
        <w:t>System.out.print</w:t>
      </w:r>
      <w:proofErr w:type="spellEnd"/>
      <w:r>
        <w:t>(k + " ");</w:t>
      </w:r>
    </w:p>
    <w:p w:rsidR="005E5702" w:rsidRPr="005E5702" w:rsidRDefault="005E5702" w:rsidP="005E5702">
      <w:pPr>
        <w:pStyle w:val="java"/>
      </w:pPr>
      <w:r w:rsidRPr="005E5702">
        <w:t xml:space="preserve">    </w:t>
      </w:r>
      <w:proofErr w:type="spellStart"/>
      <w:r w:rsidRPr="005E5702">
        <w:t>System.out.println</w:t>
      </w:r>
      <w:proofErr w:type="spellEnd"/>
      <w:r w:rsidRPr="005E5702">
        <w:t>(" End odds to " + bound);</w:t>
      </w:r>
    </w:p>
    <w:p w:rsidR="006B3CD0" w:rsidRDefault="006B3CD0" w:rsidP="006B3CD0">
      <w:pPr>
        <w:pStyle w:val="java"/>
      </w:pPr>
      <w:r>
        <w:t xml:space="preserve">  }</w:t>
      </w:r>
    </w:p>
    <w:p w:rsidR="006B3CD0" w:rsidRDefault="006B3CD0" w:rsidP="006B3CD0">
      <w:pPr>
        <w:pStyle w:val="java"/>
      </w:pPr>
      <w:r>
        <w:t>}</w:t>
      </w:r>
    </w:p>
    <w:p w:rsidR="00786014" w:rsidRDefault="00786014" w:rsidP="00786014">
      <w:pPr>
        <w:spacing w:after="200" w:line="276" w:lineRule="auto"/>
      </w:pPr>
    </w:p>
    <w:p w:rsidR="00786014" w:rsidRDefault="00786014" w:rsidP="00786014">
      <w:pPr>
        <w:spacing w:after="200" w:line="276" w:lineRule="auto"/>
      </w:pPr>
    </w:p>
    <w:p w:rsidR="00CF39BA" w:rsidRDefault="00CF39BA" w:rsidP="00786014">
      <w:pPr>
        <w:spacing w:after="200" w:line="276" w:lineRule="auto"/>
      </w:pPr>
      <w:r>
        <w:t>Write a class (</w:t>
      </w:r>
      <w:proofErr w:type="spellStart"/>
      <w:r>
        <w:t>TestPrintOdds</w:t>
      </w:r>
      <w:proofErr w:type="spellEnd"/>
      <w:r>
        <w:t xml:space="preserve">) to run 3 threads of </w:t>
      </w:r>
      <w:proofErr w:type="spellStart"/>
      <w:r>
        <w:t>PrintOdds</w:t>
      </w:r>
      <w:proofErr w:type="spellEnd"/>
      <w:r>
        <w:t xml:space="preserve">. </w:t>
      </w:r>
    </w:p>
    <w:p w:rsidR="00CF39BA" w:rsidRPr="006B3CD0" w:rsidRDefault="00CF39BA" w:rsidP="00CF39BA">
      <w:pPr>
        <w:spacing w:before="120"/>
        <w:rPr>
          <w:b/>
          <w:i/>
        </w:rPr>
      </w:pPr>
      <w:r w:rsidRPr="006B3CD0">
        <w:rPr>
          <w:b/>
          <w:i/>
        </w:rPr>
        <w:t>Solution:</w:t>
      </w:r>
    </w:p>
    <w:p w:rsidR="00CF39BA" w:rsidRDefault="00CF39BA" w:rsidP="00CF39BA">
      <w:pPr>
        <w:pStyle w:val="java"/>
      </w:pPr>
      <w:r>
        <w:t xml:space="preserve">public class </w:t>
      </w:r>
      <w:proofErr w:type="spellStart"/>
      <w:r>
        <w:t>TestPrintOdds</w:t>
      </w:r>
      <w:proofErr w:type="spellEnd"/>
    </w:p>
    <w:p w:rsidR="00CF39BA" w:rsidRDefault="00CF39BA" w:rsidP="00CF39BA">
      <w:pPr>
        <w:pStyle w:val="java"/>
      </w:pPr>
      <w:r>
        <w:t>{</w:t>
      </w:r>
    </w:p>
    <w:p w:rsidR="00CF39BA" w:rsidRDefault="00CF39BA" w:rsidP="00CF39BA">
      <w:pPr>
        <w:pStyle w:val="java"/>
      </w:pPr>
      <w:r>
        <w:t xml:space="preserve">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:rsidR="00CF39BA" w:rsidRDefault="00CF39BA" w:rsidP="00CF39BA">
      <w:pPr>
        <w:pStyle w:val="java"/>
      </w:pPr>
      <w:r>
        <w:t xml:space="preserve">  {</w:t>
      </w:r>
    </w:p>
    <w:p w:rsidR="00CF39BA" w:rsidRDefault="00CF39BA" w:rsidP="00CF39BA">
      <w:pPr>
        <w:pStyle w:val="java"/>
      </w:pPr>
      <w:r>
        <w:t xml:space="preserve">    Scanner keyboard = new Scanner(System.in);</w:t>
      </w:r>
    </w:p>
    <w:p w:rsidR="00CF39BA" w:rsidRDefault="00CF39BA" w:rsidP="00CF39BA">
      <w:pPr>
        <w:pStyle w:val="java"/>
      </w:pPr>
      <w:r>
        <w:t xml:space="preserve">    Thread odd1, odd2, odd3;</w:t>
      </w:r>
    </w:p>
    <w:p w:rsidR="00CF39BA" w:rsidRDefault="00CF39BA" w:rsidP="00CF39BA">
      <w:pPr>
        <w:pStyle w:val="java"/>
      </w:pPr>
      <w:r>
        <w:t xml:space="preserve">    </w:t>
      </w:r>
      <w:proofErr w:type="spellStart"/>
      <w:r>
        <w:t>System.out.println</w:t>
      </w:r>
      <w:proofErr w:type="spellEnd"/>
      <w:r>
        <w:t>("What is the upper bound?");</w:t>
      </w:r>
    </w:p>
    <w:p w:rsidR="00CF39BA" w:rsidRDefault="00CF39BA" w:rsidP="00CF39BA">
      <w:pPr>
        <w:pStyle w:val="java"/>
      </w:pPr>
      <w:r>
        <w:t xml:space="preserve">    </w:t>
      </w:r>
      <w:proofErr w:type="spellStart"/>
      <w:r>
        <w:t>int</w:t>
      </w:r>
      <w:proofErr w:type="spellEnd"/>
      <w:r>
        <w:t xml:space="preserve"> bound = </w:t>
      </w:r>
      <w:proofErr w:type="spellStart"/>
      <w:proofErr w:type="gramStart"/>
      <w:r>
        <w:t>keyboard.nextInt</w:t>
      </w:r>
      <w:proofErr w:type="spellEnd"/>
      <w:proofErr w:type="gramEnd"/>
      <w:r>
        <w:t>();</w:t>
      </w:r>
    </w:p>
    <w:p w:rsidR="00CF39BA" w:rsidRDefault="00CF39BA" w:rsidP="00CF39BA">
      <w:pPr>
        <w:pStyle w:val="java"/>
      </w:pPr>
      <w:r>
        <w:t xml:space="preserve">    odd1 = new </w:t>
      </w:r>
      <w:proofErr w:type="gramStart"/>
      <w:r>
        <w:t>Thread(</w:t>
      </w:r>
      <w:proofErr w:type="gramEnd"/>
      <w:r>
        <w:t xml:space="preserve">new </w:t>
      </w:r>
      <w:proofErr w:type="spellStart"/>
      <w:r>
        <w:t>PrintOdds</w:t>
      </w:r>
      <w:proofErr w:type="spellEnd"/>
      <w:r>
        <w:t>(bound));</w:t>
      </w:r>
    </w:p>
    <w:p w:rsidR="00CF39BA" w:rsidRDefault="00CF39BA" w:rsidP="00CF39BA">
      <w:pPr>
        <w:pStyle w:val="java"/>
      </w:pPr>
      <w:r>
        <w:t xml:space="preserve">    </w:t>
      </w:r>
      <w:proofErr w:type="spellStart"/>
      <w:r>
        <w:t>System.out.println</w:t>
      </w:r>
      <w:proofErr w:type="spellEnd"/>
      <w:r>
        <w:t>("Starting odd1");</w:t>
      </w:r>
    </w:p>
    <w:p w:rsidR="00CF39BA" w:rsidRDefault="00CF39BA" w:rsidP="00CF39BA">
      <w:pPr>
        <w:pStyle w:val="java"/>
      </w:pPr>
      <w:r>
        <w:t xml:space="preserve">    odd1.start();</w:t>
      </w:r>
    </w:p>
    <w:p w:rsidR="00CF39BA" w:rsidRDefault="00CF39BA" w:rsidP="00CF39BA">
      <w:pPr>
        <w:pStyle w:val="java"/>
      </w:pPr>
      <w:r>
        <w:t xml:space="preserve">    odd2 = new </w:t>
      </w:r>
      <w:proofErr w:type="gramStart"/>
      <w:r>
        <w:t>Thread(</w:t>
      </w:r>
      <w:proofErr w:type="gramEnd"/>
      <w:r>
        <w:t xml:space="preserve">new </w:t>
      </w:r>
      <w:proofErr w:type="spellStart"/>
      <w:r>
        <w:t>PrintOdds</w:t>
      </w:r>
      <w:proofErr w:type="spellEnd"/>
      <w:r>
        <w:t>(bound));</w:t>
      </w:r>
    </w:p>
    <w:p w:rsidR="00CF39BA" w:rsidRDefault="00CF39BA" w:rsidP="00CF39BA">
      <w:pPr>
        <w:pStyle w:val="java"/>
      </w:pPr>
      <w:r>
        <w:t xml:space="preserve">    </w:t>
      </w:r>
      <w:proofErr w:type="spellStart"/>
      <w:r>
        <w:t>System.out.println</w:t>
      </w:r>
      <w:proofErr w:type="spellEnd"/>
      <w:r>
        <w:t>("Starting odd2");</w:t>
      </w:r>
    </w:p>
    <w:p w:rsidR="00CF39BA" w:rsidRDefault="00CF39BA" w:rsidP="00CF39BA">
      <w:pPr>
        <w:pStyle w:val="java"/>
      </w:pPr>
      <w:r>
        <w:t xml:space="preserve">    odd2.start();</w:t>
      </w:r>
    </w:p>
    <w:p w:rsidR="00CF39BA" w:rsidRDefault="00CF39BA" w:rsidP="00CF39BA">
      <w:pPr>
        <w:pStyle w:val="java"/>
      </w:pPr>
      <w:r>
        <w:t xml:space="preserve">    odd3 = new </w:t>
      </w:r>
      <w:proofErr w:type="gramStart"/>
      <w:r>
        <w:t>Thread(</w:t>
      </w:r>
      <w:proofErr w:type="gramEnd"/>
      <w:r>
        <w:t xml:space="preserve">new </w:t>
      </w:r>
      <w:proofErr w:type="spellStart"/>
      <w:r>
        <w:t>PrintOdds</w:t>
      </w:r>
      <w:proofErr w:type="spellEnd"/>
      <w:r>
        <w:t>(bound));</w:t>
      </w:r>
    </w:p>
    <w:p w:rsidR="00CF39BA" w:rsidRDefault="00CF39BA" w:rsidP="00CF39BA">
      <w:pPr>
        <w:pStyle w:val="java"/>
      </w:pPr>
      <w:r>
        <w:t xml:space="preserve">    </w:t>
      </w:r>
      <w:proofErr w:type="spellStart"/>
      <w:r>
        <w:t>System.out.println</w:t>
      </w:r>
      <w:proofErr w:type="spellEnd"/>
      <w:r>
        <w:t>("Starting odd3");</w:t>
      </w:r>
    </w:p>
    <w:p w:rsidR="00CF39BA" w:rsidRDefault="00CF39BA" w:rsidP="00CF39BA">
      <w:pPr>
        <w:pStyle w:val="java"/>
      </w:pPr>
      <w:r>
        <w:t xml:space="preserve">    odd3.start();</w:t>
      </w:r>
    </w:p>
    <w:p w:rsidR="00CF39BA" w:rsidRDefault="00CF39BA" w:rsidP="00CF39BA">
      <w:pPr>
        <w:pStyle w:val="java"/>
      </w:pPr>
      <w:r>
        <w:t xml:space="preserve">  }</w:t>
      </w:r>
      <w:r w:rsidR="005E5702">
        <w:t xml:space="preserve"> // </w:t>
      </w:r>
      <w:proofErr w:type="gramStart"/>
      <w:r w:rsidR="005E5702">
        <w:t>main(</w:t>
      </w:r>
      <w:proofErr w:type="gramEnd"/>
      <w:r w:rsidR="005E5702">
        <w:t>)</w:t>
      </w:r>
    </w:p>
    <w:p w:rsidR="00F52CE5" w:rsidRDefault="00CF39BA" w:rsidP="00461ADF">
      <w:pPr>
        <w:pStyle w:val="java"/>
      </w:pPr>
      <w:r>
        <w:t>}</w:t>
      </w:r>
      <w:r w:rsidR="005E5702">
        <w:t xml:space="preserve"> // </w:t>
      </w:r>
      <w:proofErr w:type="spellStart"/>
      <w:r w:rsidR="005E5702">
        <w:t>TestPrintOdds</w:t>
      </w:r>
      <w:proofErr w:type="spellEnd"/>
    </w:p>
    <w:p w:rsidR="00786014" w:rsidRDefault="00786014" w:rsidP="00461ADF">
      <w:pPr>
        <w:pStyle w:val="java"/>
      </w:pPr>
    </w:p>
    <w:p w:rsidR="00786014" w:rsidRDefault="00786014" w:rsidP="00461ADF">
      <w:pPr>
        <w:pStyle w:val="java"/>
      </w:pPr>
    </w:p>
    <w:p w:rsidR="00786014" w:rsidRPr="00461ADF" w:rsidRDefault="00786014" w:rsidP="00461ADF">
      <w:pPr>
        <w:pStyle w:val="java"/>
      </w:pPr>
    </w:p>
    <w:p w:rsidR="00F24190" w:rsidRDefault="00F24190" w:rsidP="00F24190">
      <w:pPr>
        <w:pStyle w:val="Heading2"/>
      </w:pPr>
      <w:r>
        <w:lastRenderedPageBreak/>
        <w:t xml:space="preserve">Thread </w:t>
      </w:r>
      <w:r w:rsidR="00AE6890">
        <w:t>Priority</w:t>
      </w:r>
    </w:p>
    <w:p w:rsidR="00D312E8" w:rsidRDefault="00D312E8" w:rsidP="00D312E8">
      <w:r>
        <w:t xml:space="preserve">- priority determines which thread will run </w:t>
      </w:r>
      <w:r w:rsidRPr="00D312E8">
        <w:rPr>
          <w:b/>
          <w:i/>
          <w:u w:val="single"/>
        </w:rPr>
        <w:t>next</w:t>
      </w:r>
    </w:p>
    <w:p w:rsidR="00D312E8" w:rsidRDefault="00D312E8" w:rsidP="00D312E8">
      <w:pPr>
        <w:spacing w:before="120"/>
      </w:pPr>
      <w:r>
        <w:t xml:space="preserve">- </w:t>
      </w:r>
      <w:r w:rsidRPr="00D312E8">
        <w:rPr>
          <w:b/>
          <w:i/>
          <w:u w:val="single"/>
        </w:rPr>
        <w:t>higher</w:t>
      </w:r>
      <w:r>
        <w:t xml:space="preserve"> priority threads run before (and longer than) </w:t>
      </w:r>
      <w:r w:rsidRPr="00D312E8">
        <w:rPr>
          <w:b/>
          <w:i/>
          <w:u w:val="single"/>
        </w:rPr>
        <w:t>lower</w:t>
      </w:r>
      <w:r>
        <w:t xml:space="preserve"> priority threads</w:t>
      </w:r>
    </w:p>
    <w:p w:rsidR="00D312E8" w:rsidRDefault="00D312E8" w:rsidP="00D312E8">
      <w:pPr>
        <w:spacing w:before="120"/>
      </w:pPr>
      <w:r>
        <w:rPr>
          <w:b/>
        </w:rPr>
        <w:t xml:space="preserve">- </w:t>
      </w:r>
      <w:proofErr w:type="spellStart"/>
      <w:r w:rsidRPr="006D17DD">
        <w:rPr>
          <w:b/>
        </w:rPr>
        <w:t>Thread.M</w:t>
      </w:r>
      <w:r w:rsidR="00114988">
        <w:rPr>
          <w:b/>
        </w:rPr>
        <w:t>AX</w:t>
      </w:r>
      <w:r w:rsidRPr="006D17DD">
        <w:rPr>
          <w:b/>
        </w:rPr>
        <w:t>_PRIORITY</w:t>
      </w:r>
      <w:proofErr w:type="spellEnd"/>
      <w:r w:rsidRPr="007C75FE">
        <w:t>:</w:t>
      </w:r>
      <w:r>
        <w:t xml:space="preserve"> defines the upper limit for the priority </w:t>
      </w:r>
    </w:p>
    <w:p w:rsidR="00FD279F" w:rsidRPr="00AE6890" w:rsidRDefault="00D312E8" w:rsidP="00BA48E0">
      <w:pPr>
        <w:spacing w:before="120"/>
      </w:pPr>
      <w:r>
        <w:rPr>
          <w:b/>
        </w:rPr>
        <w:t xml:space="preserve">- </w:t>
      </w:r>
      <w:proofErr w:type="spellStart"/>
      <w:r w:rsidRPr="006D17DD">
        <w:rPr>
          <w:b/>
        </w:rPr>
        <w:t>Thread.</w:t>
      </w:r>
      <w:r w:rsidR="00114988">
        <w:rPr>
          <w:b/>
        </w:rPr>
        <w:t>MIN</w:t>
      </w:r>
      <w:r w:rsidRPr="006D17DD">
        <w:rPr>
          <w:b/>
        </w:rPr>
        <w:t>_PRIORITY</w:t>
      </w:r>
      <w:proofErr w:type="spellEnd"/>
      <w:r w:rsidRPr="007C75FE">
        <w:t>:</w:t>
      </w:r>
      <w:r>
        <w:t xml:space="preserve"> defines the lower limit for the priority</w:t>
      </w:r>
    </w:p>
    <w:p w:rsidR="00FD279F" w:rsidRDefault="00F52CE5" w:rsidP="00FD27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/>
      </w:pPr>
      <w:r>
        <w:rPr>
          <w:rStyle w:val="Heading3Char"/>
        </w:rPr>
        <w:t>Pre-emption</w:t>
      </w:r>
    </w:p>
    <w:p w:rsidR="00FD279F" w:rsidRDefault="00FD279F" w:rsidP="00FD27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A higher-priority thread that wants to run will pre-empt any threads of lower priority. </w:t>
      </w:r>
    </w:p>
    <w:p w:rsidR="00F24190" w:rsidRDefault="00F24190" w:rsidP="00F24190"/>
    <w:p w:rsidR="00FD279F" w:rsidRDefault="00FD279F" w:rsidP="00FD279F">
      <w:r>
        <w:rPr>
          <w:b/>
          <w:i/>
        </w:rPr>
        <w:t xml:space="preserve">Example: </w:t>
      </w:r>
      <w:r>
        <w:t xml:space="preserve">Modify </w:t>
      </w:r>
      <w:proofErr w:type="spellStart"/>
      <w:r w:rsidR="00A55D73" w:rsidRPr="00F52CE5">
        <w:rPr>
          <w:b/>
        </w:rPr>
        <w:t>NumberThread</w:t>
      </w:r>
      <w:proofErr w:type="spellEnd"/>
      <w:r w:rsidR="00A55D73">
        <w:t xml:space="preserve"> to set the priority to the number that is being displayed and alter the display loop so that it displays fewer numbers.</w:t>
      </w:r>
    </w:p>
    <w:p w:rsidR="00A55D73" w:rsidRPr="00A55D73" w:rsidRDefault="00A55D73" w:rsidP="00A55D73">
      <w:pPr>
        <w:spacing w:before="120"/>
        <w:rPr>
          <w:b/>
          <w:i/>
        </w:rPr>
      </w:pPr>
      <w:proofErr w:type="spellStart"/>
      <w:r w:rsidRPr="00A55D73">
        <w:rPr>
          <w:b/>
          <w:i/>
        </w:rPr>
        <w:t>NumberThread</w:t>
      </w:r>
      <w:proofErr w:type="spellEnd"/>
      <w:r w:rsidRPr="00A55D73">
        <w:rPr>
          <w:b/>
          <w:i/>
        </w:rPr>
        <w:t>:</w:t>
      </w:r>
    </w:p>
    <w:p w:rsidR="00A55D73" w:rsidRDefault="00A55D73" w:rsidP="00A55D73">
      <w:pPr>
        <w:pStyle w:val="java"/>
      </w:pPr>
      <w:r>
        <w:t xml:space="preserve">public class </w:t>
      </w:r>
      <w:proofErr w:type="spellStart"/>
      <w:r>
        <w:t>NumberThread</w:t>
      </w:r>
      <w:proofErr w:type="spellEnd"/>
      <w:r>
        <w:t xml:space="preserve"> extends Thread</w:t>
      </w:r>
    </w:p>
    <w:p w:rsidR="00A55D73" w:rsidRDefault="00A55D73" w:rsidP="00A55D73">
      <w:pPr>
        <w:pStyle w:val="java"/>
      </w:pPr>
      <w:r>
        <w:t>{</w:t>
      </w:r>
    </w:p>
    <w:p w:rsidR="00A55D73" w:rsidRDefault="00A55D73" w:rsidP="00A55D73">
      <w:pPr>
        <w:pStyle w:val="java"/>
      </w:pPr>
      <w:r>
        <w:t xml:space="preserve">  private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>, iterations;</w:t>
      </w:r>
    </w:p>
    <w:p w:rsidR="00A55D73" w:rsidRDefault="00A55D73" w:rsidP="00A55D73">
      <w:pPr>
        <w:pStyle w:val="java"/>
      </w:pPr>
    </w:p>
    <w:p w:rsidR="00A55D73" w:rsidRDefault="00A55D73" w:rsidP="00A55D73">
      <w:pPr>
        <w:pStyle w:val="java"/>
      </w:pPr>
      <w:r>
        <w:t xml:space="preserve">  public </w:t>
      </w:r>
      <w:proofErr w:type="spellStart"/>
      <w:proofErr w:type="gramStart"/>
      <w:r>
        <w:t>NumberThread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n,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iter</w:t>
      </w:r>
      <w:proofErr w:type="spellEnd"/>
      <w:r>
        <w:t>)</w:t>
      </w:r>
    </w:p>
    <w:p w:rsidR="00A55D73" w:rsidRDefault="00A55D73" w:rsidP="00A55D73">
      <w:pPr>
        <w:pStyle w:val="java"/>
      </w:pPr>
      <w:r>
        <w:t xml:space="preserve">  {</w:t>
      </w:r>
    </w:p>
    <w:p w:rsidR="00A55D73" w:rsidRDefault="00A55D73" w:rsidP="00A55D73">
      <w:pPr>
        <w:pStyle w:val="java"/>
      </w:pPr>
      <w:r>
        <w:t xml:space="preserve">    </w:t>
      </w:r>
      <w:proofErr w:type="gramStart"/>
      <w:r>
        <w:t>super(</w:t>
      </w:r>
      <w:proofErr w:type="gramEnd"/>
      <w:r>
        <w:t>);</w:t>
      </w:r>
    </w:p>
    <w:p w:rsidR="00A55D73" w:rsidRDefault="00A55D73" w:rsidP="00A55D73">
      <w:pPr>
        <w:pStyle w:val="java"/>
      </w:pPr>
      <w:r>
        <w:t xml:space="preserve">    </w:t>
      </w:r>
      <w:proofErr w:type="spellStart"/>
      <w:r>
        <w:t>num</w:t>
      </w:r>
      <w:proofErr w:type="spellEnd"/>
      <w:r>
        <w:t xml:space="preserve"> = n;</w:t>
      </w:r>
    </w:p>
    <w:p w:rsidR="00A55D73" w:rsidRDefault="00A55D73" w:rsidP="00A55D73">
      <w:pPr>
        <w:pStyle w:val="java"/>
      </w:pPr>
      <w:r>
        <w:t xml:space="preserve">    iterations = </w:t>
      </w:r>
      <w:proofErr w:type="spellStart"/>
      <w:r>
        <w:t>iter</w:t>
      </w:r>
      <w:proofErr w:type="spellEnd"/>
      <w:r>
        <w:t>;</w:t>
      </w:r>
    </w:p>
    <w:p w:rsidR="00A55D73" w:rsidRDefault="00A55D73" w:rsidP="00A55D73">
      <w:pPr>
        <w:pStyle w:val="java"/>
      </w:pPr>
      <w:r>
        <w:t xml:space="preserve">    if (iterations &lt; 1000000)</w:t>
      </w:r>
    </w:p>
    <w:p w:rsidR="00A55D73" w:rsidRDefault="00A55D73" w:rsidP="00A55D73">
      <w:pPr>
        <w:pStyle w:val="java"/>
      </w:pPr>
      <w:r>
        <w:t xml:space="preserve">      iterations *= 1000000;</w:t>
      </w:r>
    </w:p>
    <w:p w:rsidR="00A55D73" w:rsidRDefault="00A55D73" w:rsidP="00A55D73">
      <w:pPr>
        <w:pStyle w:val="java"/>
      </w:pPr>
      <w:r>
        <w:t xml:space="preserve">    </w:t>
      </w:r>
      <w:proofErr w:type="spellStart"/>
      <w:r>
        <w:t>setPriority</w:t>
      </w:r>
      <w:proofErr w:type="spellEnd"/>
      <w:r>
        <w:t>(</w:t>
      </w:r>
      <w:proofErr w:type="spellStart"/>
      <w:r>
        <w:t>num</w:t>
      </w:r>
      <w:proofErr w:type="spellEnd"/>
      <w:r>
        <w:t>);</w:t>
      </w:r>
    </w:p>
    <w:p w:rsidR="00A55D73" w:rsidRDefault="00A55D73" w:rsidP="00A55D73">
      <w:pPr>
        <w:pStyle w:val="java"/>
      </w:pPr>
      <w:r>
        <w:t xml:space="preserve">  }</w:t>
      </w:r>
      <w:r w:rsidR="00DF466E">
        <w:t xml:space="preserve"> // </w:t>
      </w:r>
      <w:proofErr w:type="spellStart"/>
      <w:proofErr w:type="gramStart"/>
      <w:r w:rsidR="00DF466E">
        <w:t>NumberThread</w:t>
      </w:r>
      <w:proofErr w:type="spellEnd"/>
      <w:r w:rsidR="00DF466E">
        <w:t>(</w:t>
      </w:r>
      <w:proofErr w:type="spellStart"/>
      <w:proofErr w:type="gramEnd"/>
      <w:r w:rsidR="00DF466E">
        <w:t>int</w:t>
      </w:r>
      <w:proofErr w:type="spellEnd"/>
      <w:r w:rsidR="00DF466E">
        <w:t xml:space="preserve">, </w:t>
      </w:r>
      <w:proofErr w:type="spellStart"/>
      <w:r w:rsidR="00DF466E">
        <w:t>int</w:t>
      </w:r>
      <w:proofErr w:type="spellEnd"/>
      <w:r w:rsidR="00DF466E">
        <w:t>)</w:t>
      </w:r>
    </w:p>
    <w:p w:rsidR="00A55D73" w:rsidRDefault="00A55D73" w:rsidP="00A55D73">
      <w:pPr>
        <w:pStyle w:val="java"/>
      </w:pPr>
    </w:p>
    <w:p w:rsidR="00A55D73" w:rsidRDefault="00A55D73" w:rsidP="00A55D73">
      <w:pPr>
        <w:pStyle w:val="java"/>
      </w:pPr>
      <w:r>
        <w:t xml:space="preserve">  public void </w:t>
      </w:r>
      <w:proofErr w:type="gramStart"/>
      <w:r>
        <w:t>run(</w:t>
      </w:r>
      <w:proofErr w:type="gramEnd"/>
      <w:r>
        <w:t>)</w:t>
      </w:r>
    </w:p>
    <w:p w:rsidR="00A55D73" w:rsidRDefault="00A55D73" w:rsidP="00A55D73">
      <w:pPr>
        <w:pStyle w:val="java"/>
      </w:pPr>
      <w:r>
        <w:t xml:space="preserve">  {</w:t>
      </w:r>
    </w:p>
    <w:p w:rsidR="00A55D73" w:rsidRPr="00114988" w:rsidRDefault="00A55D73" w:rsidP="00A55D73">
      <w:pPr>
        <w:pStyle w:val="java"/>
      </w:pPr>
      <w:r>
        <w:t xml:space="preserve">    for (</w:t>
      </w:r>
      <w:proofErr w:type="spellStart"/>
      <w:r>
        <w:t>int</w:t>
      </w:r>
      <w:proofErr w:type="spellEnd"/>
      <w:r>
        <w:t xml:space="preserve"> k = 0; k &lt; iterations; ++k)</w:t>
      </w:r>
      <w:r w:rsidR="00114988">
        <w:tab/>
        <w:t xml:space="preserve">// loops </w:t>
      </w:r>
      <w:r w:rsidR="00114988">
        <w:rPr>
          <w:i/>
        </w:rPr>
        <w:t xml:space="preserve">iteration </w:t>
      </w:r>
      <w:r w:rsidR="00114988">
        <w:t>times</w:t>
      </w:r>
    </w:p>
    <w:p w:rsidR="00A55D73" w:rsidRDefault="00A55D73" w:rsidP="00A55D73">
      <w:pPr>
        <w:pStyle w:val="java"/>
      </w:pPr>
      <w:r>
        <w:t xml:space="preserve">      if (k % 1000000 == 0)</w:t>
      </w:r>
      <w:r w:rsidR="00114988">
        <w:t xml:space="preserve"> </w:t>
      </w:r>
      <w:r w:rsidR="00114988">
        <w:tab/>
        <w:t>// Only prints every millionth number</w:t>
      </w:r>
    </w:p>
    <w:p w:rsidR="00A55D73" w:rsidRDefault="00A55D73" w:rsidP="00A55D73">
      <w:pPr>
        <w:pStyle w:val="java"/>
      </w:pPr>
      <w:r>
        <w:t xml:space="preserve">        </w:t>
      </w:r>
      <w:proofErr w:type="spellStart"/>
      <w:r>
        <w:t>System.out.print</w:t>
      </w:r>
      <w:proofErr w:type="spellEnd"/>
      <w:r>
        <w:t>(</w:t>
      </w:r>
      <w:proofErr w:type="spellStart"/>
      <w:r>
        <w:t>num</w:t>
      </w:r>
      <w:proofErr w:type="spellEnd"/>
      <w:r>
        <w:t>);</w:t>
      </w:r>
    </w:p>
    <w:p w:rsidR="00A55D73" w:rsidRDefault="00A55D73" w:rsidP="00A55D73">
      <w:pPr>
        <w:pStyle w:val="java"/>
      </w:pPr>
      <w:r>
        <w:t xml:space="preserve">    </w:t>
      </w:r>
      <w:proofErr w:type="spellStart"/>
      <w:r>
        <w:t>System.out.println</w:t>
      </w:r>
      <w:proofErr w:type="spellEnd"/>
      <w:r>
        <w:t>();</w:t>
      </w:r>
    </w:p>
    <w:p w:rsidR="00A55D73" w:rsidRDefault="00A55D73" w:rsidP="00A55D73">
      <w:pPr>
        <w:pStyle w:val="java"/>
      </w:pPr>
      <w:r>
        <w:t xml:space="preserve">  }</w:t>
      </w:r>
      <w:r w:rsidR="00DF466E">
        <w:t xml:space="preserve"> // </w:t>
      </w:r>
      <w:proofErr w:type="gramStart"/>
      <w:r w:rsidR="00DF466E">
        <w:t>run(</w:t>
      </w:r>
      <w:proofErr w:type="gramEnd"/>
      <w:r w:rsidR="00DF466E">
        <w:t>)</w:t>
      </w:r>
    </w:p>
    <w:p w:rsidR="00A55D73" w:rsidRPr="00FD279F" w:rsidRDefault="00A55D73" w:rsidP="00A55D73">
      <w:pPr>
        <w:pStyle w:val="java"/>
      </w:pPr>
      <w:r>
        <w:t>}</w:t>
      </w:r>
      <w:r w:rsidR="00DF466E">
        <w:t xml:space="preserve"> // </w:t>
      </w:r>
      <w:proofErr w:type="spellStart"/>
      <w:r w:rsidR="00DF466E">
        <w:t>NumberThread</w:t>
      </w:r>
      <w:proofErr w:type="spellEnd"/>
    </w:p>
    <w:p w:rsidR="00FD279F" w:rsidRPr="005F4362" w:rsidRDefault="00FD279F" w:rsidP="00A544B5">
      <w:pPr>
        <w:spacing w:before="120"/>
        <w:rPr>
          <w:b/>
          <w:i/>
        </w:rPr>
      </w:pPr>
      <w:r w:rsidRPr="005F4362">
        <w:rPr>
          <w:b/>
          <w:i/>
        </w:rPr>
        <w:t>Sample run:</w:t>
      </w:r>
    </w:p>
    <w:p w:rsidR="00C75F24" w:rsidRDefault="00C75F24" w:rsidP="00C75F24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0"/>
          <w:lang w:eastAsia="en-CA"/>
        </w:rPr>
      </w:pPr>
      <w:r>
        <w:rPr>
          <w:rFonts w:ascii="Courier New" w:eastAsiaTheme="minorEastAsia" w:hAnsi="Courier New" w:cs="Courier New"/>
          <w:color w:val="000000"/>
          <w:sz w:val="20"/>
          <w:lang w:eastAsia="en-CA"/>
        </w:rPr>
        <w:t>Lowest priority: 1 Highest priority: 10</w:t>
      </w:r>
    </w:p>
    <w:p w:rsidR="00C75F24" w:rsidRDefault="00C75F24" w:rsidP="00C75F24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0"/>
          <w:lang w:eastAsia="en-CA"/>
        </w:rPr>
      </w:pPr>
      <w:r>
        <w:rPr>
          <w:rFonts w:ascii="Courier New" w:eastAsiaTheme="minorEastAsia" w:hAnsi="Courier New" w:cs="Courier New"/>
          <w:color w:val="000000"/>
          <w:sz w:val="20"/>
          <w:lang w:eastAsia="en-CA"/>
        </w:rPr>
        <w:t>Starting number1 now.</w:t>
      </w:r>
      <w:r w:rsidR="00DF466E">
        <w:rPr>
          <w:rFonts w:ascii="Courier New" w:eastAsiaTheme="minorEastAsia" w:hAnsi="Courier New" w:cs="Courier New"/>
          <w:color w:val="000000"/>
          <w:sz w:val="20"/>
          <w:lang w:eastAsia="en-CA"/>
        </w:rPr>
        <w:t xml:space="preserve"> Priority 1</w:t>
      </w:r>
    </w:p>
    <w:p w:rsidR="00DF466E" w:rsidRDefault="00C75F24" w:rsidP="00DF466E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0"/>
          <w:lang w:eastAsia="en-CA"/>
        </w:rPr>
      </w:pPr>
      <w:r>
        <w:rPr>
          <w:rFonts w:ascii="Courier New" w:eastAsiaTheme="minorEastAsia" w:hAnsi="Courier New" w:cs="Courier New"/>
          <w:color w:val="000000"/>
          <w:sz w:val="20"/>
          <w:lang w:eastAsia="en-CA"/>
        </w:rPr>
        <w:t>Starting number2 now.</w:t>
      </w:r>
      <w:r w:rsidR="00DF466E">
        <w:rPr>
          <w:rFonts w:ascii="Courier New" w:eastAsiaTheme="minorEastAsia" w:hAnsi="Courier New" w:cs="Courier New"/>
          <w:color w:val="000000"/>
          <w:sz w:val="20"/>
          <w:lang w:eastAsia="en-CA"/>
        </w:rPr>
        <w:t xml:space="preserve"> Priority 2</w:t>
      </w:r>
    </w:p>
    <w:p w:rsidR="00C75F24" w:rsidRDefault="00C75F24" w:rsidP="00C75F24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0"/>
          <w:lang w:eastAsia="en-CA"/>
        </w:rPr>
      </w:pPr>
      <w:r>
        <w:rPr>
          <w:rFonts w:ascii="Courier New" w:eastAsiaTheme="minorEastAsia" w:hAnsi="Courier New" w:cs="Courier New"/>
          <w:color w:val="000000"/>
          <w:sz w:val="20"/>
          <w:lang w:eastAsia="en-CA"/>
        </w:rPr>
        <w:t xml:space="preserve">1 </w:t>
      </w:r>
    </w:p>
    <w:p w:rsidR="00C75F24" w:rsidRDefault="00C75F24" w:rsidP="00C75F24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0"/>
          <w:lang w:eastAsia="en-CA"/>
        </w:rPr>
      </w:pPr>
      <w:r>
        <w:rPr>
          <w:rFonts w:ascii="Courier New" w:eastAsiaTheme="minorEastAsia" w:hAnsi="Courier New" w:cs="Courier New"/>
          <w:color w:val="000000"/>
          <w:sz w:val="20"/>
          <w:lang w:eastAsia="en-CA"/>
        </w:rPr>
        <w:t>Starting number3 now.</w:t>
      </w:r>
      <w:r w:rsidR="00DF466E" w:rsidRPr="00DF466E">
        <w:rPr>
          <w:rFonts w:ascii="Courier New" w:eastAsiaTheme="minorEastAsia" w:hAnsi="Courier New" w:cs="Courier New"/>
          <w:color w:val="000000"/>
          <w:sz w:val="20"/>
          <w:lang w:eastAsia="en-CA"/>
        </w:rPr>
        <w:t xml:space="preserve"> </w:t>
      </w:r>
      <w:r w:rsidR="00DF466E">
        <w:rPr>
          <w:rFonts w:ascii="Courier New" w:eastAsiaTheme="minorEastAsia" w:hAnsi="Courier New" w:cs="Courier New"/>
          <w:color w:val="000000"/>
          <w:sz w:val="20"/>
          <w:lang w:eastAsia="en-CA"/>
        </w:rPr>
        <w:t>Priority 3</w:t>
      </w:r>
    </w:p>
    <w:p w:rsidR="00DF466E" w:rsidRDefault="00C75F24" w:rsidP="00DF466E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0"/>
          <w:lang w:eastAsia="en-CA"/>
        </w:rPr>
      </w:pPr>
      <w:r>
        <w:rPr>
          <w:rFonts w:ascii="Courier New" w:eastAsiaTheme="minorEastAsia" w:hAnsi="Courier New" w:cs="Courier New"/>
          <w:color w:val="000000"/>
          <w:sz w:val="20"/>
          <w:lang w:eastAsia="en-CA"/>
        </w:rPr>
        <w:t>Starting number4 now.</w:t>
      </w:r>
      <w:r w:rsidR="00DF466E">
        <w:rPr>
          <w:rFonts w:ascii="Courier New" w:eastAsiaTheme="minorEastAsia" w:hAnsi="Courier New" w:cs="Courier New"/>
          <w:color w:val="000000"/>
          <w:sz w:val="20"/>
          <w:lang w:eastAsia="en-CA"/>
        </w:rPr>
        <w:t xml:space="preserve"> Priority 4</w:t>
      </w:r>
    </w:p>
    <w:p w:rsidR="00C75F24" w:rsidRDefault="00C75F24" w:rsidP="00C75F24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lang w:eastAsia="en-CA"/>
        </w:rPr>
      </w:pPr>
      <w:r>
        <w:rPr>
          <w:rFonts w:ascii="Courier New" w:eastAsiaTheme="minorEastAsia" w:hAnsi="Courier New" w:cs="Courier New"/>
          <w:color w:val="000000"/>
          <w:sz w:val="20"/>
          <w:lang w:eastAsia="en-CA"/>
        </w:rPr>
        <w:t>414141414</w:t>
      </w:r>
    </w:p>
    <w:p w:rsidR="00DF466E" w:rsidRPr="00DF466E" w:rsidRDefault="00DF466E" w:rsidP="00C75F24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lang w:eastAsia="en-CA"/>
        </w:rPr>
      </w:pPr>
      <w:r w:rsidRPr="00DF466E">
        <w:rPr>
          <w:rFonts w:ascii="Courier New" w:eastAsiaTheme="minorEastAsia" w:hAnsi="Courier New" w:cs="Courier New"/>
          <w:color w:val="000000"/>
          <w:sz w:val="20"/>
          <w:lang w:eastAsia="en-CA"/>
        </w:rPr>
        <w:t xml:space="preserve">End of </w:t>
      </w:r>
      <w:proofErr w:type="spellStart"/>
      <w:r w:rsidRPr="00DF466E">
        <w:rPr>
          <w:rFonts w:ascii="Courier New" w:eastAsiaTheme="minorEastAsia" w:hAnsi="Courier New" w:cs="Courier New"/>
          <w:color w:val="000000"/>
          <w:sz w:val="20"/>
          <w:lang w:eastAsia="en-CA"/>
        </w:rPr>
        <w:t>NumberThread</w:t>
      </w:r>
      <w:proofErr w:type="spellEnd"/>
      <w:r w:rsidRPr="00DF466E">
        <w:rPr>
          <w:rFonts w:ascii="Courier New" w:eastAsiaTheme="minorEastAsia" w:hAnsi="Courier New" w:cs="Courier New"/>
          <w:color w:val="000000"/>
          <w:sz w:val="20"/>
          <w:lang w:eastAsia="en-CA"/>
        </w:rPr>
        <w:t xml:space="preserve"> for 1</w:t>
      </w:r>
    </w:p>
    <w:p w:rsidR="00DF466E" w:rsidRPr="00DF466E" w:rsidRDefault="00DF466E" w:rsidP="00C75F24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lang w:eastAsia="en-CA"/>
        </w:rPr>
      </w:pPr>
      <w:r w:rsidRPr="00DF466E">
        <w:rPr>
          <w:rFonts w:ascii="Courier New" w:eastAsiaTheme="minorEastAsia" w:hAnsi="Courier New" w:cs="Courier New"/>
          <w:color w:val="000000"/>
          <w:sz w:val="20"/>
          <w:lang w:eastAsia="en-CA"/>
        </w:rPr>
        <w:t xml:space="preserve">End of </w:t>
      </w:r>
      <w:proofErr w:type="spellStart"/>
      <w:r w:rsidRPr="00DF466E">
        <w:rPr>
          <w:rFonts w:ascii="Courier New" w:eastAsiaTheme="minorEastAsia" w:hAnsi="Courier New" w:cs="Courier New"/>
          <w:color w:val="000000"/>
          <w:sz w:val="20"/>
          <w:lang w:eastAsia="en-CA"/>
        </w:rPr>
        <w:t>NumberThread</w:t>
      </w:r>
      <w:proofErr w:type="spellEnd"/>
      <w:r w:rsidRPr="00DF466E">
        <w:rPr>
          <w:rFonts w:ascii="Courier New" w:eastAsiaTheme="minorEastAsia" w:hAnsi="Courier New" w:cs="Courier New"/>
          <w:color w:val="000000"/>
          <w:sz w:val="20"/>
          <w:lang w:eastAsia="en-CA"/>
        </w:rPr>
        <w:t xml:space="preserve"> for 4</w:t>
      </w:r>
    </w:p>
    <w:p w:rsidR="00C75F24" w:rsidRPr="00DF466E" w:rsidRDefault="00C75F24" w:rsidP="00C75F24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lang w:eastAsia="en-CA"/>
        </w:rPr>
      </w:pPr>
      <w:r>
        <w:rPr>
          <w:rFonts w:ascii="Courier New" w:eastAsiaTheme="minorEastAsia" w:hAnsi="Courier New" w:cs="Courier New"/>
          <w:color w:val="000000"/>
          <w:sz w:val="20"/>
          <w:lang w:eastAsia="en-CA"/>
        </w:rPr>
        <w:t>3</w:t>
      </w:r>
    </w:p>
    <w:p w:rsidR="00FD279F" w:rsidRPr="00DF466E" w:rsidRDefault="00C75F24" w:rsidP="00DF466E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lang w:eastAsia="en-CA"/>
        </w:rPr>
      </w:pPr>
      <w:r w:rsidRPr="00DF466E">
        <w:rPr>
          <w:rFonts w:ascii="Courier New" w:eastAsiaTheme="minorEastAsia" w:hAnsi="Courier New" w:cs="Courier New"/>
          <w:color w:val="000000"/>
          <w:sz w:val="20"/>
          <w:lang w:eastAsia="en-CA"/>
        </w:rPr>
        <w:t>232323232</w:t>
      </w:r>
    </w:p>
    <w:p w:rsidR="00DF466E" w:rsidRPr="00DF466E" w:rsidRDefault="00DF466E" w:rsidP="00DF466E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lang w:eastAsia="en-CA"/>
        </w:rPr>
      </w:pPr>
      <w:r w:rsidRPr="00DF466E">
        <w:rPr>
          <w:rFonts w:ascii="Courier New" w:eastAsiaTheme="minorEastAsia" w:hAnsi="Courier New" w:cs="Courier New"/>
          <w:color w:val="000000"/>
          <w:sz w:val="20"/>
          <w:lang w:eastAsia="en-CA"/>
        </w:rPr>
        <w:t xml:space="preserve">End of </w:t>
      </w:r>
      <w:proofErr w:type="spellStart"/>
      <w:r w:rsidRPr="00DF466E">
        <w:rPr>
          <w:rFonts w:ascii="Courier New" w:eastAsiaTheme="minorEastAsia" w:hAnsi="Courier New" w:cs="Courier New"/>
          <w:color w:val="000000"/>
          <w:sz w:val="20"/>
          <w:lang w:eastAsia="en-CA"/>
        </w:rPr>
        <w:t>NumberThread</w:t>
      </w:r>
      <w:proofErr w:type="spellEnd"/>
      <w:r w:rsidRPr="00DF466E">
        <w:rPr>
          <w:rFonts w:ascii="Courier New" w:eastAsiaTheme="minorEastAsia" w:hAnsi="Courier New" w:cs="Courier New"/>
          <w:color w:val="000000"/>
          <w:sz w:val="20"/>
          <w:lang w:eastAsia="en-CA"/>
        </w:rPr>
        <w:t xml:space="preserve"> for 3</w:t>
      </w:r>
    </w:p>
    <w:p w:rsidR="00DF466E" w:rsidRPr="00DF466E" w:rsidRDefault="00DF466E" w:rsidP="00DF466E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lang w:eastAsia="en-CA"/>
        </w:rPr>
      </w:pPr>
      <w:r w:rsidRPr="00DF466E">
        <w:rPr>
          <w:rFonts w:ascii="Courier New" w:eastAsiaTheme="minorEastAsia" w:hAnsi="Courier New" w:cs="Courier New"/>
          <w:color w:val="000000"/>
          <w:sz w:val="20"/>
          <w:lang w:eastAsia="en-CA"/>
        </w:rPr>
        <w:t xml:space="preserve">End of </w:t>
      </w:r>
      <w:proofErr w:type="spellStart"/>
      <w:r w:rsidRPr="00DF466E">
        <w:rPr>
          <w:rFonts w:ascii="Courier New" w:eastAsiaTheme="minorEastAsia" w:hAnsi="Courier New" w:cs="Courier New"/>
          <w:color w:val="000000"/>
          <w:sz w:val="20"/>
          <w:lang w:eastAsia="en-CA"/>
        </w:rPr>
        <w:t>NumberThread</w:t>
      </w:r>
      <w:proofErr w:type="spellEnd"/>
      <w:r w:rsidRPr="00DF466E">
        <w:rPr>
          <w:rFonts w:ascii="Courier New" w:eastAsiaTheme="minorEastAsia" w:hAnsi="Courier New" w:cs="Courier New"/>
          <w:color w:val="000000"/>
          <w:sz w:val="20"/>
          <w:lang w:eastAsia="en-CA"/>
        </w:rPr>
        <w:t xml:space="preserve"> for 2</w:t>
      </w:r>
    </w:p>
    <w:p w:rsidR="00C75F24" w:rsidRDefault="00BA48E0" w:rsidP="00C75F24">
      <w:pPr>
        <w:pStyle w:val="java"/>
        <w:ind w:left="0"/>
      </w:pPr>
      <w:r>
        <w:rPr>
          <w:noProof/>
          <w:lang w:val="en-US"/>
        </w:rPr>
        <w:lastRenderedPageBreak/>
        <w:drawing>
          <wp:inline distT="0" distB="0" distL="0" distR="0" wp14:anchorId="3952ECC2" wp14:editId="01E0CF86">
            <wp:extent cx="6010275" cy="3829050"/>
            <wp:effectExtent l="0" t="0" r="9525" b="19050"/>
            <wp:docPr id="20" name="Chart 2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BA48E0" w:rsidRDefault="00BA48E0" w:rsidP="003478AF">
      <w:pPr>
        <w:rPr>
          <w:rStyle w:val="Heading3Char"/>
        </w:rPr>
      </w:pPr>
    </w:p>
    <w:p w:rsidR="00A55D73" w:rsidRDefault="00A55D73" w:rsidP="00BA48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/>
      </w:pPr>
      <w:r>
        <w:rPr>
          <w:rStyle w:val="Heading3Char"/>
        </w:rPr>
        <w:t>Platform Dependence</w:t>
      </w:r>
    </w:p>
    <w:p w:rsidR="00A55D73" w:rsidRDefault="00A55D73" w:rsidP="00BA48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Thread implementation in Java is platform dependent. Adequate testing is necessary to ensure that a program will perform correctly on a given platform. </w:t>
      </w:r>
    </w:p>
    <w:p w:rsidR="00A55D73" w:rsidRDefault="00A55D73" w:rsidP="00A55D73">
      <w:pPr>
        <w:pStyle w:val="java"/>
        <w:ind w:left="0"/>
      </w:pPr>
    </w:p>
    <w:p w:rsidR="00A55D73" w:rsidRPr="00A55D73" w:rsidRDefault="00A55D73" w:rsidP="00A55D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/>
        <w:rPr>
          <w:b/>
          <w:i/>
        </w:rPr>
      </w:pPr>
      <w:r w:rsidRPr="00A55D73">
        <w:rPr>
          <w:b/>
          <w:i/>
        </w:rPr>
        <w:t>Thread Coordination</w:t>
      </w:r>
    </w:p>
    <w:p w:rsidR="00A55D73" w:rsidRDefault="00A55D73" w:rsidP="00A55D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One way to coordinate the behaviour of two threads is to give one thread higher priority than another. </w:t>
      </w:r>
    </w:p>
    <w:p w:rsidR="00A55D73" w:rsidRDefault="00A55D73" w:rsidP="00A55D73">
      <w:pPr>
        <w:pStyle w:val="Heading3"/>
      </w:pPr>
      <w:r>
        <w:t>Thread methods</w:t>
      </w:r>
    </w:p>
    <w:p w:rsidR="00CF16FF" w:rsidRPr="00A55D73" w:rsidRDefault="00CF16FF" w:rsidP="00CF16FF">
      <w:pPr>
        <w:spacing w:before="120"/>
        <w:rPr>
          <w:b/>
        </w:rPr>
      </w:pPr>
      <w:proofErr w:type="spellStart"/>
      <w:r w:rsidRPr="00A55D73">
        <w:rPr>
          <w:b/>
        </w:rPr>
        <w:t>Thread.yield</w:t>
      </w:r>
      <w:proofErr w:type="spellEnd"/>
      <w:r w:rsidRPr="00A55D73">
        <w:rPr>
          <w:b/>
        </w:rPr>
        <w:t>()</w:t>
      </w:r>
    </w:p>
    <w:p w:rsidR="00CF16FF" w:rsidRDefault="00CF16FF" w:rsidP="00CF16FF">
      <w:pPr>
        <w:pStyle w:val="ListParagraph"/>
        <w:numPr>
          <w:ilvl w:val="0"/>
          <w:numId w:val="15"/>
        </w:numPr>
      </w:pPr>
      <w:r>
        <w:t xml:space="preserve">Causes the thread to yield the CPU, allowing the thread scheduler to choose another thread. </w:t>
      </w:r>
    </w:p>
    <w:p w:rsidR="00CF16FF" w:rsidRDefault="00CF16FF" w:rsidP="00CF16FF">
      <w:pPr>
        <w:pStyle w:val="ListParagraph"/>
        <w:numPr>
          <w:ilvl w:val="0"/>
          <w:numId w:val="15"/>
        </w:numPr>
      </w:pPr>
      <w:r>
        <w:t>The thread scheduler will reschedule it.</w:t>
      </w:r>
    </w:p>
    <w:p w:rsidR="00A55D73" w:rsidRPr="00A55D73" w:rsidRDefault="00A55D73" w:rsidP="00CF16FF">
      <w:pPr>
        <w:spacing w:before="120"/>
        <w:rPr>
          <w:b/>
        </w:rPr>
      </w:pPr>
      <w:proofErr w:type="spellStart"/>
      <w:r w:rsidRPr="00A55D73">
        <w:rPr>
          <w:b/>
        </w:rPr>
        <w:t>Thread.sleep</w:t>
      </w:r>
      <w:proofErr w:type="spellEnd"/>
      <w:r w:rsidRPr="00A55D73">
        <w:rPr>
          <w:b/>
        </w:rPr>
        <w:t>()</w:t>
      </w:r>
    </w:p>
    <w:p w:rsidR="00A55D73" w:rsidRDefault="00A55D73" w:rsidP="00A55D73">
      <w:pPr>
        <w:pStyle w:val="ListParagraph"/>
        <w:numPr>
          <w:ilvl w:val="0"/>
          <w:numId w:val="14"/>
        </w:numPr>
      </w:pPr>
      <w:r>
        <w:t>Causes the thread to yield the CPU</w:t>
      </w:r>
      <w:r w:rsidR="006D17DD">
        <w:t xml:space="preserve"> for a given number of milliseconds</w:t>
      </w:r>
      <w:r>
        <w:t xml:space="preserve">, allowing the thread scheduler to choose another thread. </w:t>
      </w:r>
    </w:p>
    <w:p w:rsidR="00CF16FF" w:rsidRDefault="00A55D73" w:rsidP="00A55D73">
      <w:pPr>
        <w:pStyle w:val="ListParagraph"/>
        <w:numPr>
          <w:ilvl w:val="0"/>
          <w:numId w:val="14"/>
        </w:numPr>
      </w:pPr>
      <w:r>
        <w:t>It will not be rescheduled until a given time period has elapsed.</w:t>
      </w:r>
    </w:p>
    <w:p w:rsidR="00A55D73" w:rsidRDefault="00CF16FF" w:rsidP="00A55D73">
      <w:pPr>
        <w:pStyle w:val="ListParagraph"/>
        <w:numPr>
          <w:ilvl w:val="0"/>
          <w:numId w:val="14"/>
        </w:numPr>
      </w:pPr>
      <w:r>
        <w:t xml:space="preserve">throws an </w:t>
      </w:r>
      <w:proofErr w:type="spellStart"/>
      <w:r w:rsidRPr="00CF16FF">
        <w:rPr>
          <w:b/>
        </w:rPr>
        <w:t>InterruptedException</w:t>
      </w:r>
      <w:proofErr w:type="spellEnd"/>
      <w:r w:rsidRPr="00CF16FF">
        <w:t>,</w:t>
      </w:r>
      <w:r>
        <w:rPr>
          <w:b/>
        </w:rPr>
        <w:t xml:space="preserve"> </w:t>
      </w:r>
      <w:r w:rsidRPr="00CF16FF">
        <w:t>wh</w:t>
      </w:r>
      <w:r>
        <w:t xml:space="preserve">ich is </w:t>
      </w:r>
      <w:r w:rsidRPr="00CF16FF">
        <w:t>c</w:t>
      </w:r>
      <w:r>
        <w:t>hecked and therefore must be caught</w:t>
      </w:r>
      <w:r w:rsidRPr="00CF16FF">
        <w:rPr>
          <w:b/>
        </w:rPr>
        <w:t xml:space="preserve"> </w:t>
      </w:r>
      <w:r w:rsidR="00A55D73">
        <w:t xml:space="preserve"> </w:t>
      </w:r>
    </w:p>
    <w:p w:rsidR="00CF16FF" w:rsidRPr="00CF16FF" w:rsidRDefault="00CF16FF" w:rsidP="00A544B5">
      <w:pPr>
        <w:keepNext/>
        <w:spacing w:before="120"/>
        <w:rPr>
          <w:b/>
          <w:i/>
        </w:rPr>
      </w:pPr>
      <w:r w:rsidRPr="00CF16FF">
        <w:rPr>
          <w:b/>
          <w:i/>
        </w:rPr>
        <w:lastRenderedPageBreak/>
        <w:t>Example:</w:t>
      </w:r>
    </w:p>
    <w:p w:rsidR="00AD1895" w:rsidRPr="00AD1895" w:rsidRDefault="00AD1895" w:rsidP="00A544B5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eastAsiaTheme="minorEastAsia" w:hAnsi="Courier New" w:cs="Courier New"/>
          <w:color w:val="000000"/>
          <w:sz w:val="20"/>
          <w:lang w:eastAsia="en-CA"/>
        </w:rPr>
      </w:pPr>
      <w:r w:rsidRPr="00AD1895">
        <w:rPr>
          <w:rFonts w:ascii="Courier New" w:eastAsiaTheme="minorEastAsia" w:hAnsi="Courier New" w:cs="Courier New"/>
          <w:color w:val="000000"/>
          <w:sz w:val="20"/>
          <w:lang w:eastAsia="en-CA"/>
        </w:rPr>
        <w:t>public</w:t>
      </w:r>
      <w:r>
        <w:rPr>
          <w:rFonts w:ascii="Courier New" w:eastAsiaTheme="minorEastAsia" w:hAnsi="Courier New" w:cs="Courier New"/>
          <w:color w:val="000000"/>
          <w:sz w:val="20"/>
          <w:lang w:eastAsia="en-CA"/>
        </w:rPr>
        <w:t xml:space="preserve"> </w:t>
      </w:r>
      <w:r w:rsidRPr="00AD1895">
        <w:rPr>
          <w:rFonts w:ascii="Courier New" w:eastAsiaTheme="minorEastAsia" w:hAnsi="Courier New" w:cs="Courier New"/>
          <w:color w:val="000000"/>
          <w:sz w:val="20"/>
          <w:lang w:eastAsia="en-CA"/>
        </w:rPr>
        <w:t>void</w:t>
      </w:r>
      <w:r>
        <w:rPr>
          <w:rFonts w:ascii="Courier New" w:eastAsiaTheme="minorEastAsia" w:hAnsi="Courier New" w:cs="Courier New"/>
          <w:color w:val="000000"/>
          <w:sz w:val="20"/>
          <w:lang w:eastAsia="en-CA"/>
        </w:rPr>
        <w:t xml:space="preserve"> </w:t>
      </w:r>
      <w:proofErr w:type="gramStart"/>
      <w:r>
        <w:rPr>
          <w:rFonts w:ascii="Courier New" w:eastAsiaTheme="minorEastAsia" w:hAnsi="Courier New" w:cs="Courier New"/>
          <w:color w:val="000000"/>
          <w:sz w:val="20"/>
          <w:lang w:eastAsia="en-CA"/>
        </w:rPr>
        <w:t>run(</w:t>
      </w:r>
      <w:proofErr w:type="gramEnd"/>
      <w:r>
        <w:rPr>
          <w:rFonts w:ascii="Courier New" w:eastAsiaTheme="minorEastAsia" w:hAnsi="Courier New" w:cs="Courier New"/>
          <w:color w:val="000000"/>
          <w:sz w:val="20"/>
          <w:lang w:eastAsia="en-CA"/>
        </w:rPr>
        <w:t>)</w:t>
      </w:r>
    </w:p>
    <w:p w:rsidR="00AD1895" w:rsidRPr="00AD1895" w:rsidRDefault="00AD1895" w:rsidP="00A544B5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eastAsiaTheme="minorEastAsia" w:hAnsi="Courier New" w:cs="Courier New"/>
          <w:color w:val="000000"/>
          <w:sz w:val="20"/>
          <w:lang w:eastAsia="en-CA"/>
        </w:rPr>
      </w:pPr>
      <w:r>
        <w:rPr>
          <w:rFonts w:ascii="Courier New" w:eastAsiaTheme="minorEastAsia" w:hAnsi="Courier New" w:cs="Courier New"/>
          <w:color w:val="000000"/>
          <w:sz w:val="20"/>
          <w:lang w:eastAsia="en-CA"/>
        </w:rPr>
        <w:t>{</w:t>
      </w:r>
    </w:p>
    <w:p w:rsidR="00AD1895" w:rsidRPr="00AD1895" w:rsidRDefault="00AD1895" w:rsidP="00A544B5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eastAsiaTheme="minorEastAsia" w:hAnsi="Courier New" w:cs="Courier New"/>
          <w:color w:val="000000"/>
          <w:sz w:val="20"/>
          <w:lang w:eastAsia="en-CA"/>
        </w:rPr>
      </w:pPr>
      <w:r>
        <w:rPr>
          <w:rFonts w:ascii="Courier New" w:eastAsiaTheme="minorEastAsia" w:hAnsi="Courier New" w:cs="Courier New"/>
          <w:color w:val="000000"/>
          <w:sz w:val="20"/>
          <w:lang w:eastAsia="en-CA"/>
        </w:rPr>
        <w:tab/>
      </w:r>
      <w:r w:rsidRPr="00AD1895">
        <w:rPr>
          <w:rFonts w:ascii="Courier New" w:eastAsiaTheme="minorEastAsia" w:hAnsi="Courier New" w:cs="Courier New"/>
          <w:color w:val="000000"/>
          <w:sz w:val="20"/>
          <w:lang w:eastAsia="en-CA"/>
        </w:rPr>
        <w:t>for</w:t>
      </w:r>
      <w:r>
        <w:rPr>
          <w:rFonts w:ascii="Courier New" w:eastAsiaTheme="minorEastAsia" w:hAnsi="Courier New" w:cs="Courier New"/>
          <w:color w:val="000000"/>
          <w:sz w:val="20"/>
          <w:lang w:eastAsia="en-CA"/>
        </w:rPr>
        <w:t xml:space="preserve"> (</w:t>
      </w:r>
      <w:proofErr w:type="spellStart"/>
      <w:r w:rsidRPr="00AD1895">
        <w:rPr>
          <w:rFonts w:ascii="Courier New" w:eastAsiaTheme="minorEastAsia" w:hAnsi="Courier New" w:cs="Courier New"/>
          <w:color w:val="000000"/>
          <w:sz w:val="20"/>
          <w:lang w:eastAsia="en-CA"/>
        </w:rPr>
        <w:t>int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lang w:eastAsia="en-CA"/>
        </w:rPr>
        <w:t xml:space="preserve"> k = 0; k &lt; </w:t>
      </w:r>
      <w:r w:rsidRPr="00AD1895">
        <w:rPr>
          <w:rFonts w:ascii="Courier New" w:eastAsiaTheme="minorEastAsia" w:hAnsi="Courier New" w:cs="Courier New"/>
          <w:color w:val="000000"/>
          <w:sz w:val="20"/>
          <w:lang w:eastAsia="en-CA"/>
        </w:rPr>
        <w:t>iterations</w:t>
      </w:r>
      <w:r>
        <w:rPr>
          <w:rFonts w:ascii="Courier New" w:eastAsiaTheme="minorEastAsia" w:hAnsi="Courier New" w:cs="Courier New"/>
          <w:color w:val="000000"/>
          <w:sz w:val="20"/>
          <w:lang w:eastAsia="en-CA"/>
        </w:rPr>
        <w:t>; ++k)</w:t>
      </w:r>
    </w:p>
    <w:p w:rsidR="00AD1895" w:rsidRPr="00AD1895" w:rsidRDefault="00AD1895" w:rsidP="00A544B5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eastAsiaTheme="minorEastAsia" w:hAnsi="Courier New" w:cs="Courier New"/>
          <w:color w:val="000000"/>
          <w:sz w:val="20"/>
          <w:lang w:eastAsia="en-CA"/>
        </w:rPr>
      </w:pPr>
      <w:r>
        <w:rPr>
          <w:rFonts w:ascii="Courier New" w:eastAsiaTheme="minorEastAsia" w:hAnsi="Courier New" w:cs="Courier New"/>
          <w:color w:val="000000"/>
          <w:sz w:val="20"/>
          <w:lang w:eastAsia="en-CA"/>
        </w:rPr>
        <w:tab/>
      </w:r>
      <w:r>
        <w:rPr>
          <w:rFonts w:ascii="Courier New" w:eastAsiaTheme="minorEastAsia" w:hAnsi="Courier New" w:cs="Courier New"/>
          <w:color w:val="000000"/>
          <w:sz w:val="20"/>
          <w:lang w:eastAsia="en-CA"/>
        </w:rPr>
        <w:tab/>
      </w:r>
      <w:r w:rsidRPr="00AD1895">
        <w:rPr>
          <w:rFonts w:ascii="Courier New" w:eastAsiaTheme="minorEastAsia" w:hAnsi="Courier New" w:cs="Courier New"/>
          <w:color w:val="000000"/>
          <w:sz w:val="20"/>
          <w:lang w:eastAsia="en-CA"/>
        </w:rPr>
        <w:t>// loops iteration times</w:t>
      </w:r>
    </w:p>
    <w:p w:rsidR="00AD1895" w:rsidRPr="00AD1895" w:rsidRDefault="00AD1895" w:rsidP="00A544B5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eastAsiaTheme="minorEastAsia" w:hAnsi="Courier New" w:cs="Courier New"/>
          <w:color w:val="000000"/>
          <w:sz w:val="20"/>
          <w:lang w:eastAsia="en-CA"/>
        </w:rPr>
      </w:pPr>
      <w:r>
        <w:rPr>
          <w:rFonts w:ascii="Courier New" w:eastAsiaTheme="minorEastAsia" w:hAnsi="Courier New" w:cs="Courier New"/>
          <w:color w:val="000000"/>
          <w:sz w:val="20"/>
          <w:lang w:eastAsia="en-CA"/>
        </w:rPr>
        <w:tab/>
      </w:r>
      <w:r>
        <w:rPr>
          <w:rFonts w:ascii="Courier New" w:eastAsiaTheme="minorEastAsia" w:hAnsi="Courier New" w:cs="Courier New"/>
          <w:color w:val="000000"/>
          <w:sz w:val="20"/>
          <w:lang w:eastAsia="en-CA"/>
        </w:rPr>
        <w:tab/>
      </w:r>
      <w:r w:rsidRPr="00AD1895">
        <w:rPr>
          <w:rFonts w:ascii="Courier New" w:eastAsiaTheme="minorEastAsia" w:hAnsi="Courier New" w:cs="Courier New"/>
          <w:color w:val="000000"/>
          <w:sz w:val="20"/>
          <w:lang w:eastAsia="en-CA"/>
        </w:rPr>
        <w:t>if</w:t>
      </w:r>
      <w:r>
        <w:rPr>
          <w:rFonts w:ascii="Courier New" w:eastAsiaTheme="minorEastAsia" w:hAnsi="Courier New" w:cs="Courier New"/>
          <w:color w:val="000000"/>
          <w:sz w:val="20"/>
          <w:lang w:eastAsia="en-CA"/>
        </w:rPr>
        <w:t xml:space="preserve"> (k % 1000000 == 0) </w:t>
      </w:r>
      <w:r w:rsidRPr="00AD1895">
        <w:rPr>
          <w:rFonts w:ascii="Courier New" w:eastAsiaTheme="minorEastAsia" w:hAnsi="Courier New" w:cs="Courier New"/>
          <w:color w:val="000000"/>
          <w:sz w:val="20"/>
          <w:lang w:eastAsia="en-CA"/>
        </w:rPr>
        <w:t>// Only prints every millionth number</w:t>
      </w:r>
    </w:p>
    <w:p w:rsidR="00AD1895" w:rsidRPr="00AD1895" w:rsidRDefault="00AD1895" w:rsidP="00A544B5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eastAsiaTheme="minorEastAsia" w:hAnsi="Courier New" w:cs="Courier New"/>
          <w:color w:val="000000"/>
          <w:sz w:val="20"/>
          <w:lang w:eastAsia="en-CA"/>
        </w:rPr>
      </w:pPr>
      <w:r>
        <w:rPr>
          <w:rFonts w:ascii="Courier New" w:eastAsiaTheme="minorEastAsia" w:hAnsi="Courier New" w:cs="Courier New"/>
          <w:color w:val="000000"/>
          <w:sz w:val="20"/>
          <w:lang w:eastAsia="en-CA"/>
        </w:rPr>
        <w:tab/>
      </w:r>
      <w:r>
        <w:rPr>
          <w:rFonts w:ascii="Courier New" w:eastAsiaTheme="minorEastAsia" w:hAnsi="Courier New" w:cs="Courier New"/>
          <w:color w:val="000000"/>
          <w:sz w:val="20"/>
          <w:lang w:eastAsia="en-CA"/>
        </w:rPr>
        <w:tab/>
        <w:t>{</w:t>
      </w:r>
    </w:p>
    <w:p w:rsidR="00AD1895" w:rsidRPr="00AD1895" w:rsidRDefault="00AD1895" w:rsidP="00A544B5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eastAsiaTheme="minorEastAsia" w:hAnsi="Courier New" w:cs="Courier New"/>
          <w:color w:val="000000"/>
          <w:sz w:val="20"/>
          <w:lang w:eastAsia="en-CA"/>
        </w:rPr>
      </w:pPr>
      <w:r>
        <w:rPr>
          <w:rFonts w:ascii="Courier New" w:eastAsiaTheme="minorEastAsia" w:hAnsi="Courier New" w:cs="Courier New"/>
          <w:color w:val="000000"/>
          <w:sz w:val="20"/>
          <w:lang w:eastAsia="en-CA"/>
        </w:rPr>
        <w:tab/>
      </w:r>
      <w:r>
        <w:rPr>
          <w:rFonts w:ascii="Courier New" w:eastAsiaTheme="minorEastAsia" w:hAnsi="Courier New" w:cs="Courier New"/>
          <w:color w:val="000000"/>
          <w:sz w:val="20"/>
          <w:lang w:eastAsia="en-CA"/>
        </w:rPr>
        <w:tab/>
      </w:r>
      <w:r>
        <w:rPr>
          <w:rFonts w:ascii="Courier New" w:eastAsiaTheme="minorEastAsia" w:hAnsi="Courier New" w:cs="Courier New"/>
          <w:color w:val="000000"/>
          <w:sz w:val="20"/>
          <w:lang w:eastAsia="en-CA"/>
        </w:rPr>
        <w:tab/>
      </w:r>
      <w:r w:rsidRPr="00AD1895">
        <w:rPr>
          <w:rFonts w:ascii="Courier New" w:eastAsiaTheme="minorEastAsia" w:hAnsi="Courier New" w:cs="Courier New"/>
          <w:color w:val="000000"/>
          <w:sz w:val="20"/>
          <w:lang w:eastAsia="en-CA"/>
        </w:rPr>
        <w:t>if</w:t>
      </w:r>
      <w:r>
        <w:rPr>
          <w:rFonts w:ascii="Courier New" w:eastAsiaTheme="minorEastAsia" w:hAnsi="Courier New" w:cs="Courier New"/>
          <w:color w:val="000000"/>
          <w:sz w:val="20"/>
          <w:lang w:eastAsia="en-CA"/>
        </w:rPr>
        <w:t xml:space="preserve"> (</w:t>
      </w:r>
      <w:proofErr w:type="spellStart"/>
      <w:r w:rsidRPr="00AD1895">
        <w:rPr>
          <w:rFonts w:ascii="Courier New" w:eastAsiaTheme="minorEastAsia" w:hAnsi="Courier New" w:cs="Courier New"/>
          <w:color w:val="000000"/>
          <w:sz w:val="20"/>
          <w:lang w:eastAsia="en-CA"/>
        </w:rPr>
        <w:t>num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lang w:eastAsia="en-CA"/>
        </w:rPr>
        <w:t xml:space="preserve"> % 2 == 1 &amp;&amp; k % 5000000 == 0)</w:t>
      </w:r>
    </w:p>
    <w:p w:rsidR="00AD1895" w:rsidRPr="00AD1895" w:rsidRDefault="00AD1895" w:rsidP="00A544B5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eastAsiaTheme="minorEastAsia" w:hAnsi="Courier New" w:cs="Courier New"/>
          <w:color w:val="000000"/>
          <w:sz w:val="20"/>
          <w:lang w:eastAsia="en-CA"/>
        </w:rPr>
      </w:pPr>
      <w:r>
        <w:rPr>
          <w:rFonts w:ascii="Courier New" w:eastAsiaTheme="minorEastAsia" w:hAnsi="Courier New" w:cs="Courier New"/>
          <w:color w:val="000000"/>
          <w:sz w:val="20"/>
          <w:lang w:eastAsia="en-CA"/>
        </w:rPr>
        <w:tab/>
      </w:r>
      <w:r>
        <w:rPr>
          <w:rFonts w:ascii="Courier New" w:eastAsiaTheme="minorEastAsia" w:hAnsi="Courier New" w:cs="Courier New"/>
          <w:color w:val="000000"/>
          <w:sz w:val="20"/>
          <w:lang w:eastAsia="en-CA"/>
        </w:rPr>
        <w:tab/>
      </w:r>
      <w:r>
        <w:rPr>
          <w:rFonts w:ascii="Courier New" w:eastAsiaTheme="minorEastAsia" w:hAnsi="Courier New" w:cs="Courier New"/>
          <w:color w:val="000000"/>
          <w:sz w:val="20"/>
          <w:lang w:eastAsia="en-CA"/>
        </w:rPr>
        <w:tab/>
        <w:t>{</w:t>
      </w:r>
    </w:p>
    <w:p w:rsidR="00AD1895" w:rsidRPr="00AD1895" w:rsidRDefault="00AD1895" w:rsidP="00A544B5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eastAsiaTheme="minorEastAsia" w:hAnsi="Courier New" w:cs="Courier New"/>
          <w:color w:val="000000"/>
          <w:sz w:val="20"/>
          <w:lang w:eastAsia="en-CA"/>
        </w:rPr>
      </w:pPr>
      <w:r>
        <w:rPr>
          <w:rFonts w:ascii="Courier New" w:eastAsiaTheme="minorEastAsia" w:hAnsi="Courier New" w:cs="Courier New"/>
          <w:color w:val="000000"/>
          <w:sz w:val="20"/>
          <w:lang w:eastAsia="en-CA"/>
        </w:rPr>
        <w:tab/>
      </w:r>
      <w:r>
        <w:rPr>
          <w:rFonts w:ascii="Courier New" w:eastAsiaTheme="minorEastAsia" w:hAnsi="Courier New" w:cs="Courier New"/>
          <w:color w:val="000000"/>
          <w:sz w:val="20"/>
          <w:lang w:eastAsia="en-CA"/>
        </w:rPr>
        <w:tab/>
      </w:r>
      <w:r>
        <w:rPr>
          <w:rFonts w:ascii="Courier New" w:eastAsiaTheme="minorEastAsia" w:hAnsi="Courier New" w:cs="Courier New"/>
          <w:color w:val="000000"/>
          <w:sz w:val="20"/>
          <w:lang w:eastAsia="en-CA"/>
        </w:rPr>
        <w:tab/>
      </w:r>
      <w:r>
        <w:rPr>
          <w:rFonts w:ascii="Courier New" w:eastAsiaTheme="minorEastAsia" w:hAnsi="Courier New" w:cs="Courier New"/>
          <w:color w:val="000000"/>
          <w:sz w:val="20"/>
          <w:lang w:eastAsia="en-CA"/>
        </w:rPr>
        <w:tab/>
      </w:r>
      <w:r w:rsidRPr="00AD1895">
        <w:rPr>
          <w:rFonts w:ascii="Courier New" w:eastAsiaTheme="minorEastAsia" w:hAnsi="Courier New" w:cs="Courier New"/>
          <w:color w:val="000000"/>
          <w:sz w:val="20"/>
          <w:lang w:eastAsia="en-CA"/>
        </w:rPr>
        <w:t>try</w:t>
      </w:r>
    </w:p>
    <w:p w:rsidR="00AD1895" w:rsidRPr="00AD1895" w:rsidRDefault="00AD1895" w:rsidP="00A544B5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eastAsiaTheme="minorEastAsia" w:hAnsi="Courier New" w:cs="Courier New"/>
          <w:color w:val="000000"/>
          <w:sz w:val="20"/>
          <w:lang w:eastAsia="en-CA"/>
        </w:rPr>
      </w:pPr>
      <w:r>
        <w:rPr>
          <w:rFonts w:ascii="Courier New" w:eastAsiaTheme="minorEastAsia" w:hAnsi="Courier New" w:cs="Courier New"/>
          <w:color w:val="000000"/>
          <w:sz w:val="20"/>
          <w:lang w:eastAsia="en-CA"/>
        </w:rPr>
        <w:tab/>
      </w:r>
      <w:r>
        <w:rPr>
          <w:rFonts w:ascii="Courier New" w:eastAsiaTheme="minorEastAsia" w:hAnsi="Courier New" w:cs="Courier New"/>
          <w:color w:val="000000"/>
          <w:sz w:val="20"/>
          <w:lang w:eastAsia="en-CA"/>
        </w:rPr>
        <w:tab/>
      </w:r>
      <w:r>
        <w:rPr>
          <w:rFonts w:ascii="Courier New" w:eastAsiaTheme="minorEastAsia" w:hAnsi="Courier New" w:cs="Courier New"/>
          <w:color w:val="000000"/>
          <w:sz w:val="20"/>
          <w:lang w:eastAsia="en-CA"/>
        </w:rPr>
        <w:tab/>
      </w:r>
      <w:r>
        <w:rPr>
          <w:rFonts w:ascii="Courier New" w:eastAsiaTheme="minorEastAsia" w:hAnsi="Courier New" w:cs="Courier New"/>
          <w:color w:val="000000"/>
          <w:sz w:val="20"/>
          <w:lang w:eastAsia="en-CA"/>
        </w:rPr>
        <w:tab/>
        <w:t>{</w:t>
      </w:r>
    </w:p>
    <w:p w:rsidR="00AD1895" w:rsidRPr="00AD1895" w:rsidRDefault="00AD1895" w:rsidP="00A544B5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eastAsiaTheme="minorEastAsia" w:hAnsi="Courier New" w:cs="Courier New"/>
          <w:color w:val="000000"/>
          <w:sz w:val="20"/>
          <w:lang w:eastAsia="en-CA"/>
        </w:rPr>
      </w:pPr>
      <w:r>
        <w:rPr>
          <w:rFonts w:ascii="Courier New" w:eastAsiaTheme="minorEastAsia" w:hAnsi="Courier New" w:cs="Courier New"/>
          <w:color w:val="000000"/>
          <w:sz w:val="20"/>
          <w:lang w:eastAsia="en-CA"/>
        </w:rPr>
        <w:tab/>
      </w:r>
      <w:r>
        <w:rPr>
          <w:rFonts w:ascii="Courier New" w:eastAsiaTheme="minorEastAsia" w:hAnsi="Courier New" w:cs="Courier New"/>
          <w:color w:val="000000"/>
          <w:sz w:val="20"/>
          <w:lang w:eastAsia="en-CA"/>
        </w:rPr>
        <w:tab/>
      </w:r>
      <w:r>
        <w:rPr>
          <w:rFonts w:ascii="Courier New" w:eastAsiaTheme="minorEastAsia" w:hAnsi="Courier New" w:cs="Courier New"/>
          <w:color w:val="000000"/>
          <w:sz w:val="20"/>
          <w:lang w:eastAsia="en-CA"/>
        </w:rPr>
        <w:tab/>
      </w:r>
      <w:r>
        <w:rPr>
          <w:rFonts w:ascii="Courier New" w:eastAsiaTheme="minorEastAsia" w:hAnsi="Courier New" w:cs="Courier New"/>
          <w:color w:val="000000"/>
          <w:sz w:val="20"/>
          <w:lang w:eastAsia="en-CA"/>
        </w:rPr>
        <w:tab/>
      </w:r>
      <w:r>
        <w:rPr>
          <w:rFonts w:ascii="Courier New" w:eastAsiaTheme="minorEastAsia" w:hAnsi="Courier New" w:cs="Courier New"/>
          <w:color w:val="000000"/>
          <w:sz w:val="20"/>
          <w:lang w:eastAsia="en-CA"/>
        </w:rPr>
        <w:tab/>
      </w:r>
      <w:proofErr w:type="spellStart"/>
      <w:r>
        <w:rPr>
          <w:rFonts w:ascii="Courier New" w:eastAsiaTheme="minorEastAsia" w:hAnsi="Courier New" w:cs="Courier New"/>
          <w:color w:val="000000"/>
          <w:sz w:val="20"/>
          <w:lang w:eastAsia="en-CA"/>
        </w:rPr>
        <w:t>System.</w:t>
      </w:r>
      <w:r w:rsidRPr="00AD1895">
        <w:rPr>
          <w:rFonts w:ascii="Courier New" w:eastAsiaTheme="minorEastAsia" w:hAnsi="Courier New" w:cs="Courier New"/>
          <w:color w:val="000000"/>
          <w:sz w:val="20"/>
          <w:lang w:eastAsia="en-CA"/>
        </w:rPr>
        <w:t>out</w:t>
      </w:r>
      <w:r>
        <w:rPr>
          <w:rFonts w:ascii="Courier New" w:eastAsiaTheme="minorEastAsia" w:hAnsi="Courier New" w:cs="Courier New"/>
          <w:color w:val="000000"/>
          <w:sz w:val="20"/>
          <w:lang w:eastAsia="en-CA"/>
        </w:rPr>
        <w:t>.println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lang w:eastAsia="en-CA"/>
        </w:rPr>
        <w:t>(</w:t>
      </w:r>
      <w:r w:rsidRPr="00AD1895">
        <w:rPr>
          <w:rFonts w:ascii="Courier New" w:eastAsiaTheme="minorEastAsia" w:hAnsi="Courier New" w:cs="Courier New"/>
          <w:color w:val="000000"/>
          <w:sz w:val="20"/>
          <w:lang w:eastAsia="en-CA"/>
        </w:rPr>
        <w:t>"</w:t>
      </w:r>
      <w:r w:rsidR="00DF466E">
        <w:rPr>
          <w:rFonts w:ascii="Courier New" w:eastAsiaTheme="minorEastAsia" w:hAnsi="Courier New" w:cs="Courier New"/>
          <w:color w:val="000000"/>
          <w:sz w:val="20"/>
          <w:lang w:eastAsia="en-CA"/>
        </w:rPr>
        <w:t>\</w:t>
      </w:r>
      <w:proofErr w:type="spellStart"/>
      <w:r w:rsidR="00DF466E">
        <w:rPr>
          <w:rFonts w:ascii="Courier New" w:eastAsiaTheme="minorEastAsia" w:hAnsi="Courier New" w:cs="Courier New"/>
          <w:color w:val="000000"/>
          <w:sz w:val="20"/>
          <w:lang w:eastAsia="en-CA"/>
        </w:rPr>
        <w:t>n</w:t>
      </w:r>
      <w:r w:rsidRPr="00AD1895">
        <w:rPr>
          <w:rFonts w:ascii="Courier New" w:eastAsiaTheme="minorEastAsia" w:hAnsi="Courier New" w:cs="Courier New"/>
          <w:color w:val="000000"/>
          <w:sz w:val="20"/>
          <w:lang w:eastAsia="en-CA"/>
        </w:rPr>
        <w:t>Number</w:t>
      </w:r>
      <w:proofErr w:type="spellEnd"/>
      <w:r w:rsidRPr="00AD1895">
        <w:rPr>
          <w:rFonts w:ascii="Courier New" w:eastAsiaTheme="minorEastAsia" w:hAnsi="Courier New" w:cs="Courier New"/>
          <w:color w:val="000000"/>
          <w:sz w:val="20"/>
          <w:lang w:eastAsia="en-CA"/>
        </w:rPr>
        <w:t xml:space="preserve"> "</w:t>
      </w:r>
      <w:r>
        <w:rPr>
          <w:rFonts w:ascii="Courier New" w:eastAsiaTheme="minorEastAsia" w:hAnsi="Courier New" w:cs="Courier New"/>
          <w:color w:val="000000"/>
          <w:sz w:val="20"/>
          <w:lang w:eastAsia="en-CA"/>
        </w:rPr>
        <w:t xml:space="preserve"> + </w:t>
      </w:r>
      <w:proofErr w:type="spellStart"/>
      <w:r w:rsidRPr="00AD1895">
        <w:rPr>
          <w:rFonts w:ascii="Courier New" w:eastAsiaTheme="minorEastAsia" w:hAnsi="Courier New" w:cs="Courier New"/>
          <w:color w:val="000000"/>
          <w:sz w:val="20"/>
          <w:lang w:eastAsia="en-CA"/>
        </w:rPr>
        <w:t>num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lang w:eastAsia="en-CA"/>
        </w:rPr>
        <w:t xml:space="preserve"> + </w:t>
      </w:r>
      <w:r w:rsidRPr="00AD1895">
        <w:rPr>
          <w:rFonts w:ascii="Courier New" w:eastAsiaTheme="minorEastAsia" w:hAnsi="Courier New" w:cs="Courier New"/>
          <w:color w:val="000000"/>
          <w:sz w:val="20"/>
          <w:lang w:eastAsia="en-CA"/>
        </w:rPr>
        <w:t>" going to sleep"</w:t>
      </w:r>
      <w:r>
        <w:rPr>
          <w:rFonts w:ascii="Courier New" w:eastAsiaTheme="minorEastAsia" w:hAnsi="Courier New" w:cs="Courier New"/>
          <w:color w:val="000000"/>
          <w:sz w:val="20"/>
          <w:lang w:eastAsia="en-CA"/>
        </w:rPr>
        <w:t>);</w:t>
      </w:r>
    </w:p>
    <w:p w:rsidR="00AD1895" w:rsidRPr="00AD1895" w:rsidRDefault="00AD1895" w:rsidP="00A544B5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eastAsiaTheme="minorEastAsia" w:hAnsi="Courier New" w:cs="Courier New"/>
          <w:color w:val="000000"/>
          <w:sz w:val="20"/>
          <w:lang w:eastAsia="en-CA"/>
        </w:rPr>
      </w:pPr>
      <w:r>
        <w:rPr>
          <w:rFonts w:ascii="Courier New" w:eastAsiaTheme="minorEastAsia" w:hAnsi="Courier New" w:cs="Courier New"/>
          <w:color w:val="000000"/>
          <w:sz w:val="20"/>
          <w:lang w:eastAsia="en-CA"/>
        </w:rPr>
        <w:tab/>
      </w:r>
      <w:r>
        <w:rPr>
          <w:rFonts w:ascii="Courier New" w:eastAsiaTheme="minorEastAsia" w:hAnsi="Courier New" w:cs="Courier New"/>
          <w:color w:val="000000"/>
          <w:sz w:val="20"/>
          <w:lang w:eastAsia="en-CA"/>
        </w:rPr>
        <w:tab/>
      </w:r>
      <w:r>
        <w:rPr>
          <w:rFonts w:ascii="Courier New" w:eastAsiaTheme="minorEastAsia" w:hAnsi="Courier New" w:cs="Courier New"/>
          <w:color w:val="000000"/>
          <w:sz w:val="20"/>
          <w:lang w:eastAsia="en-CA"/>
        </w:rPr>
        <w:tab/>
      </w:r>
      <w:r>
        <w:rPr>
          <w:rFonts w:ascii="Courier New" w:eastAsiaTheme="minorEastAsia" w:hAnsi="Courier New" w:cs="Courier New"/>
          <w:color w:val="000000"/>
          <w:sz w:val="20"/>
          <w:lang w:eastAsia="en-CA"/>
        </w:rPr>
        <w:tab/>
      </w:r>
      <w:r>
        <w:rPr>
          <w:rFonts w:ascii="Courier New" w:eastAsiaTheme="minorEastAsia" w:hAnsi="Courier New" w:cs="Courier New"/>
          <w:color w:val="000000"/>
          <w:sz w:val="20"/>
          <w:lang w:eastAsia="en-CA"/>
        </w:rPr>
        <w:tab/>
      </w:r>
      <w:proofErr w:type="spellStart"/>
      <w:r>
        <w:rPr>
          <w:rFonts w:ascii="Courier New" w:eastAsiaTheme="minorEastAsia" w:hAnsi="Courier New" w:cs="Courier New"/>
          <w:color w:val="000000"/>
          <w:sz w:val="20"/>
          <w:lang w:eastAsia="en-CA"/>
        </w:rPr>
        <w:t>Thread.</w:t>
      </w:r>
      <w:r w:rsidRPr="00AD1895">
        <w:rPr>
          <w:rFonts w:ascii="Courier New" w:eastAsiaTheme="minorEastAsia" w:hAnsi="Courier New" w:cs="Courier New"/>
          <w:color w:val="000000"/>
          <w:sz w:val="20"/>
          <w:lang w:eastAsia="en-CA"/>
        </w:rPr>
        <w:t>sleep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lang w:eastAsia="en-CA"/>
        </w:rPr>
        <w:t>((</w:t>
      </w:r>
      <w:r w:rsidRPr="00AD1895">
        <w:rPr>
          <w:rFonts w:ascii="Courier New" w:eastAsiaTheme="minorEastAsia" w:hAnsi="Courier New" w:cs="Courier New"/>
          <w:color w:val="000000"/>
          <w:sz w:val="20"/>
          <w:lang w:eastAsia="en-CA"/>
        </w:rPr>
        <w:t>long</w:t>
      </w:r>
      <w:r>
        <w:rPr>
          <w:rFonts w:ascii="Courier New" w:eastAsiaTheme="minorEastAsia" w:hAnsi="Courier New" w:cs="Courier New"/>
          <w:color w:val="000000"/>
          <w:sz w:val="20"/>
          <w:lang w:eastAsia="en-CA"/>
        </w:rPr>
        <w:t>) (</w:t>
      </w:r>
      <w:proofErr w:type="spellStart"/>
      <w:r>
        <w:rPr>
          <w:rFonts w:ascii="Courier New" w:eastAsiaTheme="minorEastAsia" w:hAnsi="Courier New" w:cs="Courier New"/>
          <w:color w:val="000000"/>
          <w:sz w:val="20"/>
          <w:lang w:eastAsia="en-CA"/>
        </w:rPr>
        <w:t>Math.</w:t>
      </w:r>
      <w:r w:rsidRPr="00AD1895">
        <w:rPr>
          <w:rFonts w:ascii="Courier New" w:eastAsiaTheme="minorEastAsia" w:hAnsi="Courier New" w:cs="Courier New"/>
          <w:color w:val="000000"/>
          <w:sz w:val="20"/>
          <w:lang w:eastAsia="en-CA"/>
        </w:rPr>
        <w:t>random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lang w:eastAsia="en-CA"/>
        </w:rPr>
        <w:t>() * 10000));</w:t>
      </w:r>
    </w:p>
    <w:p w:rsidR="00AD1895" w:rsidRPr="00AD1895" w:rsidRDefault="00AD1895" w:rsidP="00A544B5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eastAsiaTheme="minorEastAsia" w:hAnsi="Courier New" w:cs="Courier New"/>
          <w:color w:val="000000"/>
          <w:sz w:val="20"/>
          <w:lang w:eastAsia="en-CA"/>
        </w:rPr>
      </w:pPr>
      <w:r>
        <w:rPr>
          <w:rFonts w:ascii="Courier New" w:eastAsiaTheme="minorEastAsia" w:hAnsi="Courier New" w:cs="Courier New"/>
          <w:color w:val="000000"/>
          <w:sz w:val="20"/>
          <w:lang w:eastAsia="en-CA"/>
        </w:rPr>
        <w:tab/>
      </w:r>
      <w:r>
        <w:rPr>
          <w:rFonts w:ascii="Courier New" w:eastAsiaTheme="minorEastAsia" w:hAnsi="Courier New" w:cs="Courier New"/>
          <w:color w:val="000000"/>
          <w:sz w:val="20"/>
          <w:lang w:eastAsia="en-CA"/>
        </w:rPr>
        <w:tab/>
      </w:r>
      <w:r>
        <w:rPr>
          <w:rFonts w:ascii="Courier New" w:eastAsiaTheme="minorEastAsia" w:hAnsi="Courier New" w:cs="Courier New"/>
          <w:color w:val="000000"/>
          <w:sz w:val="20"/>
          <w:lang w:eastAsia="en-CA"/>
        </w:rPr>
        <w:tab/>
      </w:r>
      <w:r>
        <w:rPr>
          <w:rFonts w:ascii="Courier New" w:eastAsiaTheme="minorEastAsia" w:hAnsi="Courier New" w:cs="Courier New"/>
          <w:color w:val="000000"/>
          <w:sz w:val="20"/>
          <w:lang w:eastAsia="en-CA"/>
        </w:rPr>
        <w:tab/>
        <w:t>}</w:t>
      </w:r>
    </w:p>
    <w:p w:rsidR="00AD1895" w:rsidRPr="00AD1895" w:rsidRDefault="00AD1895" w:rsidP="00A544B5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eastAsiaTheme="minorEastAsia" w:hAnsi="Courier New" w:cs="Courier New"/>
          <w:color w:val="000000"/>
          <w:sz w:val="20"/>
          <w:lang w:eastAsia="en-CA"/>
        </w:rPr>
      </w:pPr>
      <w:r>
        <w:rPr>
          <w:rFonts w:ascii="Courier New" w:eastAsiaTheme="minorEastAsia" w:hAnsi="Courier New" w:cs="Courier New"/>
          <w:color w:val="000000"/>
          <w:sz w:val="20"/>
          <w:lang w:eastAsia="en-CA"/>
        </w:rPr>
        <w:tab/>
      </w:r>
      <w:r>
        <w:rPr>
          <w:rFonts w:ascii="Courier New" w:eastAsiaTheme="minorEastAsia" w:hAnsi="Courier New" w:cs="Courier New"/>
          <w:color w:val="000000"/>
          <w:sz w:val="20"/>
          <w:lang w:eastAsia="en-CA"/>
        </w:rPr>
        <w:tab/>
      </w:r>
      <w:r>
        <w:rPr>
          <w:rFonts w:ascii="Courier New" w:eastAsiaTheme="minorEastAsia" w:hAnsi="Courier New" w:cs="Courier New"/>
          <w:color w:val="000000"/>
          <w:sz w:val="20"/>
          <w:lang w:eastAsia="en-CA"/>
        </w:rPr>
        <w:tab/>
      </w:r>
      <w:r>
        <w:rPr>
          <w:rFonts w:ascii="Courier New" w:eastAsiaTheme="minorEastAsia" w:hAnsi="Courier New" w:cs="Courier New"/>
          <w:color w:val="000000"/>
          <w:sz w:val="20"/>
          <w:lang w:eastAsia="en-CA"/>
        </w:rPr>
        <w:tab/>
      </w:r>
      <w:r w:rsidRPr="00AD1895">
        <w:rPr>
          <w:rFonts w:ascii="Courier New" w:eastAsiaTheme="minorEastAsia" w:hAnsi="Courier New" w:cs="Courier New"/>
          <w:color w:val="000000"/>
          <w:sz w:val="20"/>
          <w:lang w:eastAsia="en-CA"/>
        </w:rPr>
        <w:t>catch</w:t>
      </w:r>
      <w:r>
        <w:rPr>
          <w:rFonts w:ascii="Courier New" w:eastAsiaTheme="minorEastAsia" w:hAnsi="Courier New" w:cs="Courier New"/>
          <w:color w:val="000000"/>
          <w:sz w:val="20"/>
          <w:lang w:eastAsia="en-CA"/>
        </w:rPr>
        <w:t xml:space="preserve"> (</w:t>
      </w:r>
      <w:proofErr w:type="spellStart"/>
      <w:r w:rsidRPr="00AD1895">
        <w:rPr>
          <w:rFonts w:ascii="Courier New" w:eastAsiaTheme="minorEastAsia" w:hAnsi="Courier New" w:cs="Courier New"/>
          <w:color w:val="000000"/>
          <w:sz w:val="20"/>
          <w:lang w:eastAsia="en-CA"/>
        </w:rPr>
        <w:t>InterruptedException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lang w:eastAsia="en-CA"/>
        </w:rPr>
        <w:t xml:space="preserve"> e)</w:t>
      </w:r>
    </w:p>
    <w:p w:rsidR="00AD1895" w:rsidRPr="00AD1895" w:rsidRDefault="00AD1895" w:rsidP="00A544B5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eastAsiaTheme="minorEastAsia" w:hAnsi="Courier New" w:cs="Courier New"/>
          <w:color w:val="000000"/>
          <w:sz w:val="20"/>
          <w:lang w:eastAsia="en-CA"/>
        </w:rPr>
      </w:pPr>
      <w:r>
        <w:rPr>
          <w:rFonts w:ascii="Courier New" w:eastAsiaTheme="minorEastAsia" w:hAnsi="Courier New" w:cs="Courier New"/>
          <w:color w:val="000000"/>
          <w:sz w:val="20"/>
          <w:lang w:eastAsia="en-CA"/>
        </w:rPr>
        <w:tab/>
      </w:r>
      <w:r>
        <w:rPr>
          <w:rFonts w:ascii="Courier New" w:eastAsiaTheme="minorEastAsia" w:hAnsi="Courier New" w:cs="Courier New"/>
          <w:color w:val="000000"/>
          <w:sz w:val="20"/>
          <w:lang w:eastAsia="en-CA"/>
        </w:rPr>
        <w:tab/>
      </w:r>
      <w:r>
        <w:rPr>
          <w:rFonts w:ascii="Courier New" w:eastAsiaTheme="minorEastAsia" w:hAnsi="Courier New" w:cs="Courier New"/>
          <w:color w:val="000000"/>
          <w:sz w:val="20"/>
          <w:lang w:eastAsia="en-CA"/>
        </w:rPr>
        <w:tab/>
      </w:r>
      <w:r>
        <w:rPr>
          <w:rFonts w:ascii="Courier New" w:eastAsiaTheme="minorEastAsia" w:hAnsi="Courier New" w:cs="Courier New"/>
          <w:color w:val="000000"/>
          <w:sz w:val="20"/>
          <w:lang w:eastAsia="en-CA"/>
        </w:rPr>
        <w:tab/>
        <w:t>{</w:t>
      </w:r>
    </w:p>
    <w:p w:rsidR="00AD1895" w:rsidRPr="00AD1895" w:rsidRDefault="00AD1895" w:rsidP="00A544B5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eastAsiaTheme="minorEastAsia" w:hAnsi="Courier New" w:cs="Courier New"/>
          <w:color w:val="000000"/>
          <w:sz w:val="20"/>
          <w:lang w:eastAsia="en-CA"/>
        </w:rPr>
      </w:pPr>
      <w:r>
        <w:rPr>
          <w:rFonts w:ascii="Courier New" w:eastAsiaTheme="minorEastAsia" w:hAnsi="Courier New" w:cs="Courier New"/>
          <w:color w:val="000000"/>
          <w:sz w:val="20"/>
          <w:lang w:eastAsia="en-CA"/>
        </w:rPr>
        <w:tab/>
      </w:r>
      <w:r>
        <w:rPr>
          <w:rFonts w:ascii="Courier New" w:eastAsiaTheme="minorEastAsia" w:hAnsi="Courier New" w:cs="Courier New"/>
          <w:color w:val="000000"/>
          <w:sz w:val="20"/>
          <w:lang w:eastAsia="en-CA"/>
        </w:rPr>
        <w:tab/>
      </w:r>
      <w:r>
        <w:rPr>
          <w:rFonts w:ascii="Courier New" w:eastAsiaTheme="minorEastAsia" w:hAnsi="Courier New" w:cs="Courier New"/>
          <w:color w:val="000000"/>
          <w:sz w:val="20"/>
          <w:lang w:eastAsia="en-CA"/>
        </w:rPr>
        <w:tab/>
      </w:r>
      <w:r>
        <w:rPr>
          <w:rFonts w:ascii="Courier New" w:eastAsiaTheme="minorEastAsia" w:hAnsi="Courier New" w:cs="Courier New"/>
          <w:color w:val="000000"/>
          <w:sz w:val="20"/>
          <w:lang w:eastAsia="en-CA"/>
        </w:rPr>
        <w:tab/>
      </w:r>
      <w:r>
        <w:rPr>
          <w:rFonts w:ascii="Courier New" w:eastAsiaTheme="minorEastAsia" w:hAnsi="Courier New" w:cs="Courier New"/>
          <w:color w:val="000000"/>
          <w:sz w:val="20"/>
          <w:lang w:eastAsia="en-CA"/>
        </w:rPr>
        <w:tab/>
      </w:r>
      <w:proofErr w:type="spellStart"/>
      <w:r>
        <w:rPr>
          <w:rFonts w:ascii="Courier New" w:eastAsiaTheme="minorEastAsia" w:hAnsi="Courier New" w:cs="Courier New"/>
          <w:color w:val="000000"/>
          <w:sz w:val="20"/>
          <w:lang w:eastAsia="en-CA"/>
        </w:rPr>
        <w:t>System.</w:t>
      </w:r>
      <w:r w:rsidRPr="00AD1895">
        <w:rPr>
          <w:rFonts w:ascii="Courier New" w:eastAsiaTheme="minorEastAsia" w:hAnsi="Courier New" w:cs="Courier New"/>
          <w:color w:val="000000"/>
          <w:sz w:val="20"/>
          <w:lang w:eastAsia="en-CA"/>
        </w:rPr>
        <w:t>out</w:t>
      </w:r>
      <w:r>
        <w:rPr>
          <w:rFonts w:ascii="Courier New" w:eastAsiaTheme="minorEastAsia" w:hAnsi="Courier New" w:cs="Courier New"/>
          <w:color w:val="000000"/>
          <w:sz w:val="20"/>
          <w:lang w:eastAsia="en-CA"/>
        </w:rPr>
        <w:t>.println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lang w:eastAsia="en-CA"/>
        </w:rPr>
        <w:t>(</w:t>
      </w:r>
      <w:proofErr w:type="spellStart"/>
      <w:proofErr w:type="gramStart"/>
      <w:r>
        <w:rPr>
          <w:rFonts w:ascii="Courier New" w:eastAsiaTheme="minorEastAsia" w:hAnsi="Courier New" w:cs="Courier New"/>
          <w:color w:val="000000"/>
          <w:sz w:val="20"/>
          <w:lang w:eastAsia="en-CA"/>
        </w:rPr>
        <w:t>e.getMessage</w:t>
      </w:r>
      <w:proofErr w:type="spellEnd"/>
      <w:proofErr w:type="gramEnd"/>
      <w:r>
        <w:rPr>
          <w:rFonts w:ascii="Courier New" w:eastAsiaTheme="minorEastAsia" w:hAnsi="Courier New" w:cs="Courier New"/>
          <w:color w:val="000000"/>
          <w:sz w:val="20"/>
          <w:lang w:eastAsia="en-CA"/>
        </w:rPr>
        <w:t>());</w:t>
      </w:r>
    </w:p>
    <w:p w:rsidR="00AD1895" w:rsidRPr="00AD1895" w:rsidRDefault="00AD1895" w:rsidP="00A544B5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eastAsiaTheme="minorEastAsia" w:hAnsi="Courier New" w:cs="Courier New"/>
          <w:color w:val="000000"/>
          <w:sz w:val="20"/>
          <w:lang w:eastAsia="en-CA"/>
        </w:rPr>
      </w:pPr>
      <w:r>
        <w:rPr>
          <w:rFonts w:ascii="Courier New" w:eastAsiaTheme="minorEastAsia" w:hAnsi="Courier New" w:cs="Courier New"/>
          <w:color w:val="000000"/>
          <w:sz w:val="20"/>
          <w:lang w:eastAsia="en-CA"/>
        </w:rPr>
        <w:tab/>
      </w:r>
      <w:r>
        <w:rPr>
          <w:rFonts w:ascii="Courier New" w:eastAsiaTheme="minorEastAsia" w:hAnsi="Courier New" w:cs="Courier New"/>
          <w:color w:val="000000"/>
          <w:sz w:val="20"/>
          <w:lang w:eastAsia="en-CA"/>
        </w:rPr>
        <w:tab/>
      </w:r>
      <w:r>
        <w:rPr>
          <w:rFonts w:ascii="Courier New" w:eastAsiaTheme="minorEastAsia" w:hAnsi="Courier New" w:cs="Courier New"/>
          <w:color w:val="000000"/>
          <w:sz w:val="20"/>
          <w:lang w:eastAsia="en-CA"/>
        </w:rPr>
        <w:tab/>
      </w:r>
      <w:r>
        <w:rPr>
          <w:rFonts w:ascii="Courier New" w:eastAsiaTheme="minorEastAsia" w:hAnsi="Courier New" w:cs="Courier New"/>
          <w:color w:val="000000"/>
          <w:sz w:val="20"/>
          <w:lang w:eastAsia="en-CA"/>
        </w:rPr>
        <w:tab/>
        <w:t>}</w:t>
      </w:r>
      <w:r w:rsidR="003478AF">
        <w:rPr>
          <w:rFonts w:ascii="Courier New" w:eastAsiaTheme="minorEastAsia" w:hAnsi="Courier New" w:cs="Courier New"/>
          <w:color w:val="000000"/>
          <w:sz w:val="20"/>
          <w:lang w:eastAsia="en-CA"/>
        </w:rPr>
        <w:t xml:space="preserve"> // catch</w:t>
      </w:r>
    </w:p>
    <w:p w:rsidR="00AD1895" w:rsidRPr="00AD1895" w:rsidRDefault="00AD1895" w:rsidP="00A544B5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eastAsiaTheme="minorEastAsia" w:hAnsi="Courier New" w:cs="Courier New"/>
          <w:color w:val="000000"/>
          <w:sz w:val="20"/>
          <w:lang w:eastAsia="en-CA"/>
        </w:rPr>
      </w:pPr>
      <w:r>
        <w:rPr>
          <w:rFonts w:ascii="Courier New" w:eastAsiaTheme="minorEastAsia" w:hAnsi="Courier New" w:cs="Courier New"/>
          <w:color w:val="000000"/>
          <w:sz w:val="20"/>
          <w:lang w:eastAsia="en-CA"/>
        </w:rPr>
        <w:tab/>
      </w:r>
      <w:r>
        <w:rPr>
          <w:rFonts w:ascii="Courier New" w:eastAsiaTheme="minorEastAsia" w:hAnsi="Courier New" w:cs="Courier New"/>
          <w:color w:val="000000"/>
          <w:sz w:val="20"/>
          <w:lang w:eastAsia="en-CA"/>
        </w:rPr>
        <w:tab/>
      </w:r>
      <w:r>
        <w:rPr>
          <w:rFonts w:ascii="Courier New" w:eastAsiaTheme="minorEastAsia" w:hAnsi="Courier New" w:cs="Courier New"/>
          <w:color w:val="000000"/>
          <w:sz w:val="20"/>
          <w:lang w:eastAsia="en-CA"/>
        </w:rPr>
        <w:tab/>
        <w:t>}</w:t>
      </w:r>
      <w:r w:rsidR="003478AF">
        <w:rPr>
          <w:rFonts w:ascii="Courier New" w:eastAsiaTheme="minorEastAsia" w:hAnsi="Courier New" w:cs="Courier New"/>
          <w:color w:val="000000"/>
          <w:sz w:val="20"/>
          <w:lang w:eastAsia="en-CA"/>
        </w:rPr>
        <w:t xml:space="preserve"> // if (</w:t>
      </w:r>
      <w:proofErr w:type="spellStart"/>
      <w:r w:rsidR="003478AF">
        <w:rPr>
          <w:rFonts w:ascii="Courier New" w:eastAsiaTheme="minorEastAsia" w:hAnsi="Courier New" w:cs="Courier New"/>
          <w:color w:val="000000"/>
          <w:sz w:val="20"/>
          <w:lang w:eastAsia="en-CA"/>
        </w:rPr>
        <w:t>num</w:t>
      </w:r>
      <w:proofErr w:type="spellEnd"/>
      <w:r w:rsidR="003478AF">
        <w:rPr>
          <w:rFonts w:ascii="Courier New" w:eastAsiaTheme="minorEastAsia" w:hAnsi="Courier New" w:cs="Courier New"/>
          <w:color w:val="000000"/>
          <w:sz w:val="20"/>
          <w:lang w:eastAsia="en-CA"/>
        </w:rPr>
        <w:t xml:space="preserve"> % 2 == 1 &amp;&amp; k % 5000000 == 0)</w:t>
      </w:r>
    </w:p>
    <w:p w:rsidR="00AD1895" w:rsidRPr="00AD1895" w:rsidRDefault="00AD1895" w:rsidP="00A544B5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eastAsiaTheme="minorEastAsia" w:hAnsi="Courier New" w:cs="Courier New"/>
          <w:color w:val="000000"/>
          <w:sz w:val="20"/>
          <w:lang w:eastAsia="en-CA"/>
        </w:rPr>
      </w:pPr>
      <w:r>
        <w:rPr>
          <w:rFonts w:ascii="Courier New" w:eastAsiaTheme="minorEastAsia" w:hAnsi="Courier New" w:cs="Courier New"/>
          <w:color w:val="000000"/>
          <w:sz w:val="20"/>
          <w:lang w:eastAsia="en-CA"/>
        </w:rPr>
        <w:tab/>
      </w:r>
      <w:r>
        <w:rPr>
          <w:rFonts w:ascii="Courier New" w:eastAsiaTheme="minorEastAsia" w:hAnsi="Courier New" w:cs="Courier New"/>
          <w:color w:val="000000"/>
          <w:sz w:val="20"/>
          <w:lang w:eastAsia="en-CA"/>
        </w:rPr>
        <w:tab/>
      </w:r>
      <w:r>
        <w:rPr>
          <w:rFonts w:ascii="Courier New" w:eastAsiaTheme="minorEastAsia" w:hAnsi="Courier New" w:cs="Courier New"/>
          <w:color w:val="000000"/>
          <w:sz w:val="20"/>
          <w:lang w:eastAsia="en-CA"/>
        </w:rPr>
        <w:tab/>
      </w:r>
      <w:proofErr w:type="spellStart"/>
      <w:r>
        <w:rPr>
          <w:rFonts w:ascii="Courier New" w:eastAsiaTheme="minorEastAsia" w:hAnsi="Courier New" w:cs="Courier New"/>
          <w:color w:val="000000"/>
          <w:sz w:val="20"/>
          <w:lang w:eastAsia="en-CA"/>
        </w:rPr>
        <w:t>System.</w:t>
      </w:r>
      <w:r w:rsidRPr="00AD1895">
        <w:rPr>
          <w:rFonts w:ascii="Courier New" w:eastAsiaTheme="minorEastAsia" w:hAnsi="Courier New" w:cs="Courier New"/>
          <w:color w:val="000000"/>
          <w:sz w:val="20"/>
          <w:lang w:eastAsia="en-CA"/>
        </w:rPr>
        <w:t>out</w:t>
      </w:r>
      <w:r>
        <w:rPr>
          <w:rFonts w:ascii="Courier New" w:eastAsiaTheme="minorEastAsia" w:hAnsi="Courier New" w:cs="Courier New"/>
          <w:color w:val="000000"/>
          <w:sz w:val="20"/>
          <w:lang w:eastAsia="en-CA"/>
        </w:rPr>
        <w:t>.print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lang w:eastAsia="en-CA"/>
        </w:rPr>
        <w:t>(</w:t>
      </w:r>
      <w:proofErr w:type="spellStart"/>
      <w:r w:rsidRPr="00AD1895">
        <w:rPr>
          <w:rFonts w:ascii="Courier New" w:eastAsiaTheme="minorEastAsia" w:hAnsi="Courier New" w:cs="Courier New"/>
          <w:color w:val="000000"/>
          <w:sz w:val="20"/>
          <w:lang w:eastAsia="en-CA"/>
        </w:rPr>
        <w:t>num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lang w:eastAsia="en-CA"/>
        </w:rPr>
        <w:t>);</w:t>
      </w:r>
    </w:p>
    <w:p w:rsidR="00AD1895" w:rsidRPr="00AD1895" w:rsidRDefault="00AD1895" w:rsidP="00A544B5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eastAsiaTheme="minorEastAsia" w:hAnsi="Courier New" w:cs="Courier New"/>
          <w:color w:val="000000"/>
          <w:sz w:val="20"/>
          <w:lang w:eastAsia="en-CA"/>
        </w:rPr>
      </w:pPr>
      <w:r>
        <w:rPr>
          <w:rFonts w:ascii="Courier New" w:eastAsiaTheme="minorEastAsia" w:hAnsi="Courier New" w:cs="Courier New"/>
          <w:color w:val="000000"/>
          <w:sz w:val="20"/>
          <w:lang w:eastAsia="en-CA"/>
        </w:rPr>
        <w:tab/>
      </w:r>
      <w:r>
        <w:rPr>
          <w:rFonts w:ascii="Courier New" w:eastAsiaTheme="minorEastAsia" w:hAnsi="Courier New" w:cs="Courier New"/>
          <w:color w:val="000000"/>
          <w:sz w:val="20"/>
          <w:lang w:eastAsia="en-CA"/>
        </w:rPr>
        <w:tab/>
        <w:t>}</w:t>
      </w:r>
      <w:r w:rsidR="003478AF">
        <w:rPr>
          <w:rFonts w:ascii="Courier New" w:eastAsiaTheme="minorEastAsia" w:hAnsi="Courier New" w:cs="Courier New"/>
          <w:color w:val="000000"/>
          <w:sz w:val="20"/>
          <w:lang w:eastAsia="en-CA"/>
        </w:rPr>
        <w:t xml:space="preserve"> // </w:t>
      </w:r>
      <w:r w:rsidR="003478AF" w:rsidRPr="00AD1895">
        <w:rPr>
          <w:rFonts w:ascii="Courier New" w:eastAsiaTheme="minorEastAsia" w:hAnsi="Courier New" w:cs="Courier New"/>
          <w:color w:val="000000"/>
          <w:sz w:val="20"/>
          <w:lang w:eastAsia="en-CA"/>
        </w:rPr>
        <w:t>if</w:t>
      </w:r>
      <w:r w:rsidR="003478AF">
        <w:rPr>
          <w:rFonts w:ascii="Courier New" w:eastAsiaTheme="minorEastAsia" w:hAnsi="Courier New" w:cs="Courier New"/>
          <w:color w:val="000000"/>
          <w:sz w:val="20"/>
          <w:lang w:eastAsia="en-CA"/>
        </w:rPr>
        <w:t xml:space="preserve"> (k % 1000000 == 0)</w:t>
      </w:r>
    </w:p>
    <w:p w:rsidR="00AD1895" w:rsidRPr="00AD1895" w:rsidRDefault="00AD1895" w:rsidP="00A544B5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eastAsiaTheme="minorEastAsia" w:hAnsi="Courier New" w:cs="Courier New"/>
          <w:color w:val="000000"/>
          <w:sz w:val="20"/>
          <w:lang w:eastAsia="en-CA"/>
        </w:rPr>
      </w:pPr>
      <w:r>
        <w:rPr>
          <w:rFonts w:ascii="Courier New" w:eastAsiaTheme="minorEastAsia" w:hAnsi="Courier New" w:cs="Courier New"/>
          <w:color w:val="000000"/>
          <w:sz w:val="20"/>
          <w:lang w:eastAsia="en-CA"/>
        </w:rPr>
        <w:tab/>
      </w:r>
      <w:proofErr w:type="spellStart"/>
      <w:r>
        <w:rPr>
          <w:rFonts w:ascii="Courier New" w:eastAsiaTheme="minorEastAsia" w:hAnsi="Courier New" w:cs="Courier New"/>
          <w:color w:val="000000"/>
          <w:sz w:val="20"/>
          <w:lang w:eastAsia="en-CA"/>
        </w:rPr>
        <w:t>System.</w:t>
      </w:r>
      <w:r w:rsidRPr="00AD1895">
        <w:rPr>
          <w:rFonts w:ascii="Courier New" w:eastAsiaTheme="minorEastAsia" w:hAnsi="Courier New" w:cs="Courier New"/>
          <w:color w:val="000000"/>
          <w:sz w:val="20"/>
          <w:lang w:eastAsia="en-CA"/>
        </w:rPr>
        <w:t>out</w:t>
      </w:r>
      <w:r>
        <w:rPr>
          <w:rFonts w:ascii="Courier New" w:eastAsiaTheme="minorEastAsia" w:hAnsi="Courier New" w:cs="Courier New"/>
          <w:color w:val="000000"/>
          <w:sz w:val="20"/>
          <w:lang w:eastAsia="en-CA"/>
        </w:rPr>
        <w:t>.println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lang w:eastAsia="en-CA"/>
        </w:rPr>
        <w:t>();</w:t>
      </w:r>
    </w:p>
    <w:p w:rsidR="00CF16FF" w:rsidRPr="00AD1895" w:rsidRDefault="00AD1895" w:rsidP="00AD18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eastAsiaTheme="minorEastAsia" w:hAnsi="Courier New" w:cs="Courier New"/>
          <w:color w:val="000000"/>
          <w:sz w:val="20"/>
          <w:lang w:eastAsia="en-CA"/>
        </w:rPr>
      </w:pPr>
      <w:r>
        <w:rPr>
          <w:rFonts w:ascii="Courier New" w:eastAsiaTheme="minorEastAsia" w:hAnsi="Courier New" w:cs="Courier New"/>
          <w:color w:val="000000"/>
          <w:sz w:val="20"/>
          <w:lang w:eastAsia="en-CA"/>
        </w:rPr>
        <w:t>}</w:t>
      </w:r>
      <w:r w:rsidR="00CF16FF" w:rsidRPr="00AD1895">
        <w:rPr>
          <w:rFonts w:ascii="Courier New" w:eastAsiaTheme="minorEastAsia" w:hAnsi="Courier New" w:cs="Courier New"/>
          <w:color w:val="000000"/>
          <w:sz w:val="20"/>
          <w:lang w:eastAsia="en-CA"/>
        </w:rPr>
        <w:t xml:space="preserve">// </w:t>
      </w:r>
      <w:proofErr w:type="gramStart"/>
      <w:r w:rsidR="00CF16FF" w:rsidRPr="00AD1895">
        <w:rPr>
          <w:rFonts w:ascii="Courier New" w:eastAsiaTheme="minorEastAsia" w:hAnsi="Courier New" w:cs="Courier New"/>
          <w:color w:val="000000"/>
          <w:sz w:val="20"/>
          <w:lang w:eastAsia="en-CA"/>
        </w:rPr>
        <w:t>run(</w:t>
      </w:r>
      <w:proofErr w:type="gramEnd"/>
      <w:r w:rsidR="00CF16FF" w:rsidRPr="00AD1895">
        <w:rPr>
          <w:rFonts w:ascii="Courier New" w:eastAsiaTheme="minorEastAsia" w:hAnsi="Courier New" w:cs="Courier New"/>
          <w:color w:val="000000"/>
          <w:sz w:val="20"/>
          <w:lang w:eastAsia="en-CA"/>
        </w:rPr>
        <w:t xml:space="preserve">) </w:t>
      </w:r>
    </w:p>
    <w:p w:rsidR="00A544B5" w:rsidRPr="005F4362" w:rsidRDefault="00A544B5" w:rsidP="00A544B5">
      <w:pPr>
        <w:spacing w:before="120"/>
        <w:rPr>
          <w:b/>
          <w:i/>
        </w:rPr>
      </w:pPr>
      <w:r w:rsidRPr="005F4362">
        <w:rPr>
          <w:b/>
          <w:i/>
        </w:rPr>
        <w:t>Sample run:</w:t>
      </w:r>
    </w:p>
    <w:p w:rsidR="00A544B5" w:rsidRPr="00A544B5" w:rsidRDefault="00A544B5" w:rsidP="00A544B5">
      <w:pPr>
        <w:autoSpaceDE w:val="0"/>
        <w:autoSpaceDN w:val="0"/>
        <w:adjustRightInd w:val="0"/>
        <w:ind w:left="360"/>
        <w:rPr>
          <w:rFonts w:ascii="Courier New" w:eastAsiaTheme="minorEastAsia" w:hAnsi="Courier New" w:cs="Courier New"/>
          <w:sz w:val="20"/>
          <w:lang w:eastAsia="en-CA"/>
        </w:rPr>
      </w:pPr>
      <w:r w:rsidRPr="00A544B5">
        <w:rPr>
          <w:rFonts w:ascii="Courier New" w:eastAsiaTheme="minorEastAsia" w:hAnsi="Courier New" w:cs="Courier New"/>
          <w:sz w:val="20"/>
          <w:lang w:eastAsia="en-CA"/>
        </w:rPr>
        <w:t>How many iterations do you want?</w:t>
      </w:r>
    </w:p>
    <w:p w:rsidR="00A544B5" w:rsidRPr="00A544B5" w:rsidRDefault="00A544B5" w:rsidP="00A544B5">
      <w:pPr>
        <w:autoSpaceDE w:val="0"/>
        <w:autoSpaceDN w:val="0"/>
        <w:adjustRightInd w:val="0"/>
        <w:ind w:left="360"/>
        <w:rPr>
          <w:rFonts w:ascii="Courier New" w:eastAsiaTheme="minorEastAsia" w:hAnsi="Courier New" w:cs="Courier New"/>
          <w:sz w:val="20"/>
          <w:lang w:eastAsia="en-CA"/>
        </w:rPr>
      </w:pPr>
      <w:r w:rsidRPr="00A544B5">
        <w:rPr>
          <w:rFonts w:ascii="Courier New" w:eastAsiaTheme="minorEastAsia" w:hAnsi="Courier New" w:cs="Courier New"/>
          <w:sz w:val="20"/>
          <w:lang w:eastAsia="en-CA"/>
        </w:rPr>
        <w:t>10</w:t>
      </w:r>
    </w:p>
    <w:p w:rsidR="00A544B5" w:rsidRPr="00A544B5" w:rsidRDefault="00A544B5" w:rsidP="00A544B5">
      <w:pPr>
        <w:autoSpaceDE w:val="0"/>
        <w:autoSpaceDN w:val="0"/>
        <w:adjustRightInd w:val="0"/>
        <w:ind w:left="360"/>
        <w:rPr>
          <w:rFonts w:ascii="Courier New" w:eastAsiaTheme="minorEastAsia" w:hAnsi="Courier New" w:cs="Courier New"/>
          <w:sz w:val="20"/>
          <w:lang w:eastAsia="en-CA"/>
        </w:rPr>
      </w:pPr>
      <w:r w:rsidRPr="00A544B5">
        <w:rPr>
          <w:rFonts w:ascii="Courier New" w:eastAsiaTheme="minorEastAsia" w:hAnsi="Courier New" w:cs="Courier New"/>
          <w:sz w:val="20"/>
          <w:lang w:eastAsia="en-CA"/>
        </w:rPr>
        <w:t>Starting number1 now.</w:t>
      </w:r>
    </w:p>
    <w:p w:rsidR="00A544B5" w:rsidRPr="00A544B5" w:rsidRDefault="00A544B5" w:rsidP="00A544B5">
      <w:pPr>
        <w:autoSpaceDE w:val="0"/>
        <w:autoSpaceDN w:val="0"/>
        <w:adjustRightInd w:val="0"/>
        <w:ind w:left="360"/>
        <w:rPr>
          <w:rFonts w:ascii="Courier New" w:eastAsiaTheme="minorEastAsia" w:hAnsi="Courier New" w:cs="Courier New"/>
          <w:sz w:val="20"/>
          <w:lang w:eastAsia="en-CA"/>
        </w:rPr>
      </w:pPr>
      <w:r w:rsidRPr="00A544B5">
        <w:rPr>
          <w:rFonts w:ascii="Courier New" w:eastAsiaTheme="minorEastAsia" w:hAnsi="Courier New" w:cs="Courier New"/>
          <w:sz w:val="20"/>
          <w:lang w:eastAsia="en-CA"/>
        </w:rPr>
        <w:t>Starting number2 now.</w:t>
      </w:r>
    </w:p>
    <w:p w:rsidR="00A544B5" w:rsidRPr="00A544B5" w:rsidRDefault="00A544B5" w:rsidP="00A544B5">
      <w:pPr>
        <w:autoSpaceDE w:val="0"/>
        <w:autoSpaceDN w:val="0"/>
        <w:adjustRightInd w:val="0"/>
        <w:ind w:left="360"/>
        <w:rPr>
          <w:rFonts w:ascii="Courier New" w:eastAsiaTheme="minorEastAsia" w:hAnsi="Courier New" w:cs="Courier New"/>
          <w:sz w:val="20"/>
          <w:lang w:eastAsia="en-CA"/>
        </w:rPr>
      </w:pPr>
      <w:r w:rsidRPr="00A544B5">
        <w:rPr>
          <w:rFonts w:ascii="Courier New" w:eastAsiaTheme="minorEastAsia" w:hAnsi="Courier New" w:cs="Courier New"/>
          <w:sz w:val="20"/>
          <w:lang w:eastAsia="en-CA"/>
        </w:rPr>
        <w:t>Number 1 going to sleep</w:t>
      </w:r>
    </w:p>
    <w:p w:rsidR="00A544B5" w:rsidRPr="00A544B5" w:rsidRDefault="00A544B5" w:rsidP="00A544B5">
      <w:pPr>
        <w:autoSpaceDE w:val="0"/>
        <w:autoSpaceDN w:val="0"/>
        <w:adjustRightInd w:val="0"/>
        <w:ind w:left="360"/>
        <w:rPr>
          <w:rFonts w:ascii="Courier New" w:eastAsiaTheme="minorEastAsia" w:hAnsi="Courier New" w:cs="Courier New"/>
          <w:sz w:val="20"/>
          <w:lang w:eastAsia="en-CA"/>
        </w:rPr>
      </w:pPr>
      <w:r w:rsidRPr="00A544B5">
        <w:rPr>
          <w:rFonts w:ascii="Courier New" w:eastAsiaTheme="minorEastAsia" w:hAnsi="Courier New" w:cs="Courier New"/>
          <w:sz w:val="20"/>
          <w:lang w:eastAsia="en-CA"/>
        </w:rPr>
        <w:t>Starting number3 now.</w:t>
      </w:r>
    </w:p>
    <w:p w:rsidR="00A544B5" w:rsidRPr="00A544B5" w:rsidRDefault="00A544B5" w:rsidP="00A544B5">
      <w:pPr>
        <w:autoSpaceDE w:val="0"/>
        <w:autoSpaceDN w:val="0"/>
        <w:adjustRightInd w:val="0"/>
        <w:ind w:left="360"/>
        <w:rPr>
          <w:rFonts w:ascii="Courier New" w:eastAsiaTheme="minorEastAsia" w:hAnsi="Courier New" w:cs="Courier New"/>
          <w:sz w:val="20"/>
          <w:lang w:eastAsia="en-CA"/>
        </w:rPr>
      </w:pPr>
      <w:r w:rsidRPr="00A544B5">
        <w:rPr>
          <w:rFonts w:ascii="Courier New" w:eastAsiaTheme="minorEastAsia" w:hAnsi="Courier New" w:cs="Courier New"/>
          <w:sz w:val="20"/>
          <w:lang w:eastAsia="en-CA"/>
        </w:rPr>
        <w:t>Starting number4 now.</w:t>
      </w:r>
    </w:p>
    <w:p w:rsidR="00A544B5" w:rsidRPr="00A544B5" w:rsidRDefault="00A544B5" w:rsidP="00A544B5">
      <w:pPr>
        <w:autoSpaceDE w:val="0"/>
        <w:autoSpaceDN w:val="0"/>
        <w:adjustRightInd w:val="0"/>
        <w:ind w:left="360"/>
        <w:rPr>
          <w:rFonts w:ascii="Courier New" w:eastAsiaTheme="minorEastAsia" w:hAnsi="Courier New" w:cs="Courier New"/>
          <w:sz w:val="20"/>
          <w:lang w:eastAsia="en-CA"/>
        </w:rPr>
      </w:pPr>
      <w:r w:rsidRPr="00A544B5">
        <w:rPr>
          <w:rFonts w:ascii="Courier New" w:eastAsiaTheme="minorEastAsia" w:hAnsi="Courier New" w:cs="Courier New"/>
          <w:sz w:val="20"/>
          <w:lang w:eastAsia="en-CA"/>
        </w:rPr>
        <w:t>Number 3 going to sleep</w:t>
      </w:r>
    </w:p>
    <w:p w:rsidR="00A544B5" w:rsidRPr="00A544B5" w:rsidRDefault="00A544B5" w:rsidP="00A544B5">
      <w:pPr>
        <w:autoSpaceDE w:val="0"/>
        <w:autoSpaceDN w:val="0"/>
        <w:adjustRightInd w:val="0"/>
        <w:ind w:left="360"/>
        <w:rPr>
          <w:rFonts w:ascii="Courier New" w:eastAsiaTheme="minorEastAsia" w:hAnsi="Courier New" w:cs="Courier New"/>
          <w:sz w:val="20"/>
          <w:lang w:eastAsia="en-CA"/>
        </w:rPr>
      </w:pPr>
      <w:r w:rsidRPr="00A544B5">
        <w:rPr>
          <w:rFonts w:ascii="Courier New" w:eastAsiaTheme="minorEastAsia" w:hAnsi="Courier New" w:cs="Courier New"/>
          <w:sz w:val="20"/>
          <w:lang w:eastAsia="en-CA"/>
        </w:rPr>
        <w:t>42424224242424242424</w:t>
      </w:r>
    </w:p>
    <w:p w:rsidR="00DF466E" w:rsidRDefault="00A544B5" w:rsidP="00A544B5">
      <w:pPr>
        <w:autoSpaceDE w:val="0"/>
        <w:autoSpaceDN w:val="0"/>
        <w:adjustRightInd w:val="0"/>
        <w:ind w:left="360"/>
        <w:rPr>
          <w:rFonts w:ascii="Courier New" w:eastAsiaTheme="minorEastAsia" w:hAnsi="Courier New" w:cs="Courier New"/>
          <w:sz w:val="20"/>
          <w:lang w:eastAsia="en-CA"/>
        </w:rPr>
      </w:pPr>
      <w:r w:rsidRPr="00A544B5">
        <w:rPr>
          <w:rFonts w:ascii="Courier New" w:eastAsiaTheme="minorEastAsia" w:hAnsi="Courier New" w:cs="Courier New"/>
          <w:sz w:val="20"/>
          <w:lang w:eastAsia="en-CA"/>
        </w:rPr>
        <w:t>33333</w:t>
      </w:r>
    </w:p>
    <w:p w:rsidR="00A544B5" w:rsidRPr="00A544B5" w:rsidRDefault="00A544B5" w:rsidP="00A544B5">
      <w:pPr>
        <w:autoSpaceDE w:val="0"/>
        <w:autoSpaceDN w:val="0"/>
        <w:adjustRightInd w:val="0"/>
        <w:ind w:left="360"/>
        <w:rPr>
          <w:rFonts w:ascii="Courier New" w:eastAsiaTheme="minorEastAsia" w:hAnsi="Courier New" w:cs="Courier New"/>
          <w:sz w:val="20"/>
          <w:lang w:eastAsia="en-CA"/>
        </w:rPr>
      </w:pPr>
      <w:r w:rsidRPr="00A544B5">
        <w:rPr>
          <w:rFonts w:ascii="Courier New" w:eastAsiaTheme="minorEastAsia" w:hAnsi="Courier New" w:cs="Courier New"/>
          <w:sz w:val="20"/>
          <w:lang w:eastAsia="en-CA"/>
        </w:rPr>
        <w:t>Number 3 going to sleep</w:t>
      </w:r>
    </w:p>
    <w:p w:rsidR="00A544B5" w:rsidRPr="00A544B5" w:rsidRDefault="00A544B5" w:rsidP="00A544B5">
      <w:pPr>
        <w:autoSpaceDE w:val="0"/>
        <w:autoSpaceDN w:val="0"/>
        <w:adjustRightInd w:val="0"/>
        <w:ind w:left="360"/>
        <w:rPr>
          <w:rFonts w:ascii="Courier New" w:eastAsiaTheme="minorEastAsia" w:hAnsi="Courier New" w:cs="Courier New"/>
          <w:sz w:val="20"/>
          <w:lang w:eastAsia="en-CA"/>
        </w:rPr>
      </w:pPr>
      <w:r w:rsidRPr="00A544B5">
        <w:rPr>
          <w:rFonts w:ascii="Courier New" w:eastAsiaTheme="minorEastAsia" w:hAnsi="Courier New" w:cs="Courier New"/>
          <w:sz w:val="20"/>
          <w:lang w:eastAsia="en-CA"/>
        </w:rPr>
        <w:t>33333</w:t>
      </w:r>
    </w:p>
    <w:p w:rsidR="00DF466E" w:rsidRDefault="00A544B5" w:rsidP="00A544B5">
      <w:pPr>
        <w:autoSpaceDE w:val="0"/>
        <w:autoSpaceDN w:val="0"/>
        <w:adjustRightInd w:val="0"/>
        <w:ind w:left="360"/>
        <w:rPr>
          <w:rFonts w:ascii="Courier New" w:eastAsiaTheme="minorEastAsia" w:hAnsi="Courier New" w:cs="Courier New"/>
          <w:sz w:val="20"/>
          <w:lang w:eastAsia="en-CA"/>
        </w:rPr>
      </w:pPr>
      <w:r w:rsidRPr="00A544B5">
        <w:rPr>
          <w:rFonts w:ascii="Courier New" w:eastAsiaTheme="minorEastAsia" w:hAnsi="Courier New" w:cs="Courier New"/>
          <w:sz w:val="20"/>
          <w:lang w:eastAsia="en-CA"/>
        </w:rPr>
        <w:t>11111</w:t>
      </w:r>
    </w:p>
    <w:p w:rsidR="00A544B5" w:rsidRPr="00A544B5" w:rsidRDefault="00A544B5" w:rsidP="00A544B5">
      <w:pPr>
        <w:autoSpaceDE w:val="0"/>
        <w:autoSpaceDN w:val="0"/>
        <w:adjustRightInd w:val="0"/>
        <w:ind w:left="360"/>
        <w:rPr>
          <w:rFonts w:ascii="Courier New" w:eastAsiaTheme="minorEastAsia" w:hAnsi="Courier New" w:cs="Courier New"/>
          <w:sz w:val="20"/>
          <w:lang w:eastAsia="en-CA"/>
        </w:rPr>
      </w:pPr>
      <w:r w:rsidRPr="00A544B5">
        <w:rPr>
          <w:rFonts w:ascii="Courier New" w:eastAsiaTheme="minorEastAsia" w:hAnsi="Courier New" w:cs="Courier New"/>
          <w:sz w:val="20"/>
          <w:lang w:eastAsia="en-CA"/>
        </w:rPr>
        <w:t>Number 1 going to sleep</w:t>
      </w:r>
    </w:p>
    <w:p w:rsidR="00A544B5" w:rsidRDefault="00A544B5" w:rsidP="00A544B5">
      <w:pPr>
        <w:autoSpaceDE w:val="0"/>
        <w:autoSpaceDN w:val="0"/>
        <w:adjustRightInd w:val="0"/>
        <w:ind w:left="360"/>
        <w:rPr>
          <w:rFonts w:ascii="Courier New" w:eastAsiaTheme="minorEastAsia" w:hAnsi="Courier New" w:cs="Courier New"/>
          <w:sz w:val="20"/>
          <w:lang w:eastAsia="en-CA"/>
        </w:rPr>
      </w:pPr>
      <w:r w:rsidRPr="00A544B5">
        <w:rPr>
          <w:rFonts w:ascii="Courier New" w:eastAsiaTheme="minorEastAsia" w:hAnsi="Courier New" w:cs="Courier New"/>
          <w:sz w:val="20"/>
          <w:lang w:eastAsia="en-CA"/>
        </w:rPr>
        <w:t>11111</w:t>
      </w:r>
    </w:p>
    <w:p w:rsidR="00137DC4" w:rsidRPr="00A544B5" w:rsidRDefault="00137DC4" w:rsidP="00137DC4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0"/>
          <w:lang w:eastAsia="en-CA"/>
        </w:rPr>
      </w:pPr>
      <w:r>
        <w:rPr>
          <w:noProof/>
          <w:lang w:val="en-US"/>
        </w:rPr>
        <w:lastRenderedPageBreak/>
        <w:drawing>
          <wp:inline distT="0" distB="0" distL="0" distR="0" wp14:anchorId="7BF487E6" wp14:editId="1BD1F19B">
            <wp:extent cx="6000750" cy="3200400"/>
            <wp:effectExtent l="0" t="0" r="19050" b="19050"/>
            <wp:docPr id="21" name="Chart 2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A55D73" w:rsidRDefault="006D17DD" w:rsidP="006D17DD">
      <w:pPr>
        <w:pStyle w:val="Heading3"/>
      </w:pPr>
      <w:r>
        <w:t>Asynchronous Threads</w:t>
      </w:r>
    </w:p>
    <w:p w:rsidR="006D17DD" w:rsidRDefault="006D17DD" w:rsidP="006D17DD">
      <w:pPr>
        <w:pStyle w:val="ListParagraph"/>
        <w:numPr>
          <w:ilvl w:val="0"/>
          <w:numId w:val="9"/>
        </w:numPr>
      </w:pPr>
      <w:r>
        <w:t>execution and time of a set of threads are unpredictable</w:t>
      </w:r>
    </w:p>
    <w:p w:rsidR="006D17DD" w:rsidRDefault="006D17DD" w:rsidP="006D17DD">
      <w:pPr>
        <w:pStyle w:val="ListParagraph"/>
        <w:numPr>
          <w:ilvl w:val="0"/>
          <w:numId w:val="9"/>
        </w:numPr>
      </w:pPr>
      <w:proofErr w:type="gramStart"/>
      <w:r>
        <w:t>OS  and</w:t>
      </w:r>
      <w:proofErr w:type="gramEnd"/>
      <w:r>
        <w:t xml:space="preserve"> JVM scheduling algorithms determine when a given thread will execute</w:t>
      </w:r>
    </w:p>
    <w:p w:rsidR="006D17DD" w:rsidRDefault="006D17DD" w:rsidP="006D17DD">
      <w:pPr>
        <w:pStyle w:val="ListParagraph"/>
        <w:numPr>
          <w:ilvl w:val="0"/>
          <w:numId w:val="9"/>
        </w:numPr>
      </w:pPr>
      <w:r>
        <w:t>cannot determine when in the source code a thread might be pre-empted</w:t>
      </w:r>
    </w:p>
    <w:p w:rsidR="006D17DD" w:rsidRDefault="00CF16FF" w:rsidP="006D17DD">
      <w:pPr>
        <w:pStyle w:val="ListParagraph"/>
        <w:numPr>
          <w:ilvl w:val="0"/>
          <w:numId w:val="9"/>
        </w:numPr>
      </w:pPr>
      <w:r w:rsidRPr="00CF16FF">
        <w:rPr>
          <w:b/>
        </w:rPr>
        <w:t>N</w:t>
      </w:r>
      <w:r w:rsidR="006D17DD" w:rsidRPr="00CF16FF">
        <w:rPr>
          <w:b/>
        </w:rPr>
        <w:t>ote</w:t>
      </w:r>
      <w:r w:rsidR="006D17DD">
        <w:t>: even a simple arithmetic statement may be interrupted:</w:t>
      </w:r>
    </w:p>
    <w:p w:rsidR="006D17DD" w:rsidRDefault="006D17DD" w:rsidP="00CF16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>
        <w:t>For example:</w:t>
      </w:r>
    </w:p>
    <w:p w:rsidR="006D17DD" w:rsidRPr="006D17DD" w:rsidRDefault="00CF16FF" w:rsidP="00CF16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ab/>
      </w:r>
      <w:proofErr w:type="spellStart"/>
      <w:r w:rsidR="006D17DD" w:rsidRPr="006D17DD">
        <w:rPr>
          <w:rFonts w:ascii="Courier New" w:hAnsi="Courier New" w:cs="Courier New"/>
          <w:b/>
        </w:rPr>
        <w:t>int</w:t>
      </w:r>
      <w:proofErr w:type="spellEnd"/>
      <w:r w:rsidR="006D17DD" w:rsidRPr="006D17DD">
        <w:rPr>
          <w:rFonts w:ascii="Courier New" w:hAnsi="Courier New" w:cs="Courier New"/>
          <w:b/>
        </w:rPr>
        <w:t xml:space="preserve"> n = 5 + 3;</w:t>
      </w:r>
    </w:p>
    <w:p w:rsidR="006D17DD" w:rsidRDefault="006D17DD" w:rsidP="00CF16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>
        <w:t xml:space="preserve">translates to machine language code </w:t>
      </w:r>
      <w:r w:rsidR="00CF16FF">
        <w:t>that performs the following steps</w:t>
      </w:r>
      <w:r>
        <w:t>:</w:t>
      </w:r>
    </w:p>
    <w:p w:rsidR="006D17DD" w:rsidRPr="006D17DD" w:rsidRDefault="00CF16FF" w:rsidP="00CF16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ab/>
      </w:r>
      <w:r w:rsidR="006D17DD" w:rsidRPr="006D17DD">
        <w:rPr>
          <w:rFonts w:ascii="Courier New" w:hAnsi="Courier New" w:cs="Courier New"/>
          <w:b/>
        </w:rPr>
        <w:t>store 5 in register A</w:t>
      </w:r>
    </w:p>
    <w:p w:rsidR="006D17DD" w:rsidRPr="006D17DD" w:rsidRDefault="00CF16FF" w:rsidP="00CF16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ab/>
      </w:r>
      <w:r w:rsidR="006D17DD" w:rsidRPr="006D17DD">
        <w:rPr>
          <w:rFonts w:ascii="Courier New" w:hAnsi="Courier New" w:cs="Courier New"/>
          <w:b/>
        </w:rPr>
        <w:t>add 3 to register A</w:t>
      </w:r>
    </w:p>
    <w:p w:rsidR="006D17DD" w:rsidRDefault="00CF16FF" w:rsidP="00CF16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ab/>
      </w:r>
      <w:r w:rsidR="006D17DD" w:rsidRPr="006D17DD">
        <w:rPr>
          <w:rFonts w:ascii="Courier New" w:hAnsi="Courier New" w:cs="Courier New"/>
          <w:b/>
        </w:rPr>
        <w:t>store the value in register A in memory location N</w:t>
      </w:r>
    </w:p>
    <w:p w:rsidR="00CF16FF" w:rsidRDefault="00CF16FF" w:rsidP="00CF16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cs="Courier New"/>
        </w:rPr>
      </w:pPr>
      <w:r w:rsidRPr="00CF16FF">
        <w:rPr>
          <w:rFonts w:cs="Courier New"/>
        </w:rPr>
        <w:t>and may be interrupted between any two steps</w:t>
      </w:r>
    </w:p>
    <w:p w:rsidR="003478AF" w:rsidRDefault="003478AF">
      <w:pPr>
        <w:spacing w:after="200" w:line="276" w:lineRule="auto"/>
        <w:rPr>
          <w:b/>
          <w:i/>
        </w:rPr>
      </w:pPr>
      <w:r>
        <w:br w:type="page"/>
      </w:r>
    </w:p>
    <w:p w:rsidR="00CF16FF" w:rsidRDefault="00CF16FF" w:rsidP="00CF16FF">
      <w:pPr>
        <w:pStyle w:val="Heading3"/>
      </w:pPr>
      <w:r>
        <w:lastRenderedPageBreak/>
        <w:t>Thread States and Life Cycle</w:t>
      </w:r>
    </w:p>
    <w:p w:rsidR="006D17DD" w:rsidRDefault="00CF16FF" w:rsidP="006D17DD">
      <w:pPr>
        <w:pStyle w:val="ListParagraph"/>
        <w:numPr>
          <w:ilvl w:val="0"/>
          <w:numId w:val="9"/>
        </w:numPr>
      </w:pPr>
      <w:r>
        <w:t>every thread has a life cycle and may be in any one of 6 states:</w:t>
      </w:r>
    </w:p>
    <w:p w:rsidR="00CF16FF" w:rsidRPr="0092705F" w:rsidRDefault="00156AFD" w:rsidP="0092705F">
      <w:pPr>
        <w:ind w:left="360"/>
        <w:rPr>
          <w:b/>
          <w:i/>
        </w:rPr>
      </w:pPr>
      <w:r>
        <w:rPr>
          <w:noProof/>
          <w:lang w:val="en-US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247650</wp:posOffset>
            </wp:positionH>
            <wp:positionV relativeFrom="paragraph">
              <wp:posOffset>137795</wp:posOffset>
            </wp:positionV>
            <wp:extent cx="5267325" cy="3295650"/>
            <wp:effectExtent l="19050" t="0" r="9525" b="0"/>
            <wp:wrapTopAndBottom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295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92705F">
        <w:rPr>
          <w:b/>
          <w:i/>
        </w:rPr>
        <w:t>Summary of Thread States:</w:t>
      </w:r>
    </w:p>
    <w:tbl>
      <w:tblPr>
        <w:tblStyle w:val="MediumList11"/>
        <w:tblW w:w="0" w:type="auto"/>
        <w:tblInd w:w="360" w:type="dxa"/>
        <w:tblLook w:val="06A0" w:firstRow="1" w:lastRow="0" w:firstColumn="1" w:lastColumn="0" w:noHBand="1" w:noVBand="1"/>
      </w:tblPr>
      <w:tblGrid>
        <w:gridCol w:w="1280"/>
        <w:gridCol w:w="5961"/>
      </w:tblGrid>
      <w:tr w:rsidR="00156AFD" w:rsidRPr="00156AFD" w:rsidTr="00156A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0" w:type="dxa"/>
            <w:tcBorders>
              <w:top w:val="single" w:sz="4" w:space="0" w:color="auto"/>
            </w:tcBorders>
          </w:tcPr>
          <w:p w:rsidR="00156AFD" w:rsidRPr="00156AFD" w:rsidRDefault="00156AFD" w:rsidP="0092705F">
            <w:pPr>
              <w:spacing w:before="60" w:after="60"/>
            </w:pPr>
            <w:r w:rsidRPr="00156AFD">
              <w:t>State</w:t>
            </w:r>
          </w:p>
        </w:tc>
        <w:tc>
          <w:tcPr>
            <w:tcW w:w="5961" w:type="dxa"/>
            <w:tcBorders>
              <w:top w:val="single" w:sz="4" w:space="0" w:color="auto"/>
            </w:tcBorders>
          </w:tcPr>
          <w:p w:rsidR="00156AFD" w:rsidRPr="00156AFD" w:rsidRDefault="00156AFD" w:rsidP="0092705F">
            <w:pPr>
              <w:spacing w:before="60" w:after="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156AFD">
              <w:rPr>
                <w:b/>
              </w:rPr>
              <w:t>Description</w:t>
            </w:r>
          </w:p>
        </w:tc>
      </w:tr>
      <w:tr w:rsidR="00156AFD" w:rsidRPr="006D17DD" w:rsidTr="00156A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0" w:type="dxa"/>
          </w:tcPr>
          <w:p w:rsidR="00156AFD" w:rsidRPr="00156AFD" w:rsidRDefault="00156AFD" w:rsidP="0092705F">
            <w:pPr>
              <w:spacing w:before="60" w:after="60"/>
            </w:pPr>
            <w:r>
              <w:t>Ready</w:t>
            </w:r>
          </w:p>
        </w:tc>
        <w:tc>
          <w:tcPr>
            <w:tcW w:w="5961" w:type="dxa"/>
          </w:tcPr>
          <w:p w:rsidR="00156AFD" w:rsidRPr="00156AFD" w:rsidRDefault="00156AFD" w:rsidP="0092705F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thread is ready to run and waiting for the CPU</w:t>
            </w:r>
          </w:p>
        </w:tc>
      </w:tr>
      <w:tr w:rsidR="00156AFD" w:rsidRPr="006D17DD" w:rsidTr="00156A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0" w:type="dxa"/>
          </w:tcPr>
          <w:p w:rsidR="00156AFD" w:rsidRPr="00156AFD" w:rsidRDefault="00156AFD" w:rsidP="0092705F">
            <w:pPr>
              <w:spacing w:before="60" w:after="60"/>
            </w:pPr>
            <w:r>
              <w:t>Running</w:t>
            </w:r>
          </w:p>
        </w:tc>
        <w:tc>
          <w:tcPr>
            <w:tcW w:w="5961" w:type="dxa"/>
          </w:tcPr>
          <w:p w:rsidR="00156AFD" w:rsidRPr="00156AFD" w:rsidRDefault="00156AFD" w:rsidP="0092705F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thread is executing on the CPU</w:t>
            </w:r>
          </w:p>
        </w:tc>
      </w:tr>
      <w:tr w:rsidR="00156AFD" w:rsidRPr="006D17DD" w:rsidTr="00156A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0" w:type="dxa"/>
          </w:tcPr>
          <w:p w:rsidR="00156AFD" w:rsidRPr="00156AFD" w:rsidRDefault="00156AFD" w:rsidP="0092705F">
            <w:pPr>
              <w:spacing w:before="60" w:after="60"/>
            </w:pPr>
            <w:r>
              <w:t>Waiting</w:t>
            </w:r>
          </w:p>
        </w:tc>
        <w:tc>
          <w:tcPr>
            <w:tcW w:w="5961" w:type="dxa"/>
          </w:tcPr>
          <w:p w:rsidR="00156AFD" w:rsidRPr="00156AFD" w:rsidRDefault="00156AFD" w:rsidP="0092705F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thread is waiting for some event to happen</w:t>
            </w:r>
          </w:p>
        </w:tc>
      </w:tr>
      <w:tr w:rsidR="00156AFD" w:rsidRPr="006D17DD" w:rsidTr="00156A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0" w:type="dxa"/>
          </w:tcPr>
          <w:p w:rsidR="00156AFD" w:rsidRPr="00156AFD" w:rsidRDefault="00156AFD" w:rsidP="0092705F">
            <w:pPr>
              <w:spacing w:before="60" w:after="60"/>
            </w:pPr>
            <w:r>
              <w:t>Sleeping</w:t>
            </w:r>
          </w:p>
        </w:tc>
        <w:tc>
          <w:tcPr>
            <w:tcW w:w="5961" w:type="dxa"/>
          </w:tcPr>
          <w:p w:rsidR="00156AFD" w:rsidRPr="00156AFD" w:rsidRDefault="00156AFD" w:rsidP="0092705F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thread has been told to sleep for a time</w:t>
            </w:r>
          </w:p>
        </w:tc>
      </w:tr>
      <w:tr w:rsidR="00156AFD" w:rsidRPr="006D17DD" w:rsidTr="00156A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0" w:type="dxa"/>
          </w:tcPr>
          <w:p w:rsidR="00156AFD" w:rsidRDefault="00156AFD" w:rsidP="0092705F">
            <w:pPr>
              <w:spacing w:before="60" w:after="60"/>
            </w:pPr>
            <w:r>
              <w:t>Blocked</w:t>
            </w:r>
          </w:p>
        </w:tc>
        <w:tc>
          <w:tcPr>
            <w:tcW w:w="5961" w:type="dxa"/>
          </w:tcPr>
          <w:p w:rsidR="00156AFD" w:rsidRDefault="00156AFD" w:rsidP="0092705F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thread is waiting for I/O to finish</w:t>
            </w:r>
          </w:p>
        </w:tc>
      </w:tr>
      <w:tr w:rsidR="00156AFD" w:rsidRPr="006D17DD" w:rsidTr="00156A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0" w:type="dxa"/>
            <w:tcBorders>
              <w:bottom w:val="single" w:sz="4" w:space="0" w:color="auto"/>
            </w:tcBorders>
          </w:tcPr>
          <w:p w:rsidR="00156AFD" w:rsidRDefault="00156AFD" w:rsidP="0092705F">
            <w:pPr>
              <w:spacing w:before="60" w:after="60"/>
            </w:pPr>
            <w:r>
              <w:t>Dead</w:t>
            </w:r>
          </w:p>
        </w:tc>
        <w:tc>
          <w:tcPr>
            <w:tcW w:w="5961" w:type="dxa"/>
            <w:tcBorders>
              <w:bottom w:val="single" w:sz="4" w:space="0" w:color="auto"/>
            </w:tcBorders>
          </w:tcPr>
          <w:p w:rsidR="00156AFD" w:rsidRDefault="00156AFD" w:rsidP="0092705F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thread is terminated</w:t>
            </w:r>
          </w:p>
        </w:tc>
      </w:tr>
    </w:tbl>
    <w:p w:rsidR="00DF05AC" w:rsidRPr="00DF05AC" w:rsidRDefault="00DF05AC" w:rsidP="009F1B7C">
      <w:pPr>
        <w:spacing w:line="276" w:lineRule="auto"/>
      </w:pPr>
    </w:p>
    <w:sectPr w:rsidR="00DF05AC" w:rsidRPr="00DF05AC" w:rsidSect="00BF338F">
      <w:footerReference w:type="default" r:id="rId1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0050B" w:rsidRDefault="00C0050B" w:rsidP="009B159C">
      <w:r>
        <w:separator/>
      </w:r>
    </w:p>
    <w:p w:rsidR="00C0050B" w:rsidRDefault="00C0050B"/>
  </w:endnote>
  <w:endnote w:type="continuationSeparator" w:id="0">
    <w:p w:rsidR="00C0050B" w:rsidRDefault="00C0050B" w:rsidP="009B159C">
      <w:r>
        <w:continuationSeparator/>
      </w:r>
    </w:p>
    <w:p w:rsidR="00C0050B" w:rsidRDefault="00C0050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i/>
        <w:sz w:val="20"/>
      </w:rPr>
      <w:id w:val="250395305"/>
      <w:docPartObj>
        <w:docPartGallery w:val="Page Numbers (Top of Page)"/>
        <w:docPartUnique/>
      </w:docPartObj>
    </w:sdtPr>
    <w:sdtEndPr/>
    <w:sdtContent>
      <w:p w:rsidR="00032C5C" w:rsidRPr="00BB15E9" w:rsidRDefault="00032C5C" w:rsidP="00BB15E9">
        <w:pPr>
          <w:pBdr>
            <w:top w:val="single" w:sz="4" w:space="1" w:color="auto"/>
          </w:pBdr>
          <w:tabs>
            <w:tab w:val="right" w:pos="9360"/>
          </w:tabs>
          <w:rPr>
            <w:i/>
            <w:sz w:val="20"/>
          </w:rPr>
        </w:pPr>
        <w:r>
          <w:rPr>
            <w:i/>
            <w:sz w:val="20"/>
          </w:rPr>
          <w:t>420-B20 Threads and Concurrent Programming</w:t>
        </w:r>
        <w:r w:rsidR="00CA38F8">
          <w:rPr>
            <w:i/>
            <w:sz w:val="20"/>
          </w:rPr>
          <w:t xml:space="preserve"> – Teacher Notes</w:t>
        </w:r>
        <w:r>
          <w:rPr>
            <w:i/>
            <w:sz w:val="20"/>
          </w:rPr>
          <w:tab/>
        </w:r>
        <w:r w:rsidRPr="009B159C">
          <w:rPr>
            <w:i/>
            <w:sz w:val="20"/>
          </w:rPr>
          <w:t xml:space="preserve">Page </w:t>
        </w:r>
        <w:r>
          <w:rPr>
            <w:i/>
            <w:sz w:val="20"/>
          </w:rPr>
          <w:t>1</w:t>
        </w:r>
        <w:r w:rsidR="005D30C6">
          <w:rPr>
            <w:i/>
            <w:sz w:val="20"/>
          </w:rPr>
          <w:t>8</w:t>
        </w:r>
        <w:r>
          <w:rPr>
            <w:i/>
            <w:sz w:val="20"/>
          </w:rPr>
          <w:t>-</w:t>
        </w:r>
        <w:r w:rsidRPr="009B159C">
          <w:rPr>
            <w:i/>
            <w:sz w:val="20"/>
          </w:rPr>
          <w:fldChar w:fldCharType="begin"/>
        </w:r>
        <w:r w:rsidRPr="009B159C">
          <w:rPr>
            <w:i/>
            <w:sz w:val="20"/>
          </w:rPr>
          <w:instrText xml:space="preserve"> PAGE </w:instrText>
        </w:r>
        <w:r w:rsidRPr="009B159C">
          <w:rPr>
            <w:i/>
            <w:sz w:val="20"/>
          </w:rPr>
          <w:fldChar w:fldCharType="separate"/>
        </w:r>
        <w:r w:rsidR="005D30C6">
          <w:rPr>
            <w:i/>
            <w:noProof/>
            <w:sz w:val="20"/>
          </w:rPr>
          <w:t>4</w:t>
        </w:r>
        <w:r w:rsidRPr="009B159C">
          <w:rPr>
            <w:i/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0050B" w:rsidRDefault="00C0050B" w:rsidP="009B159C">
      <w:r>
        <w:separator/>
      </w:r>
    </w:p>
    <w:p w:rsidR="00C0050B" w:rsidRDefault="00C0050B"/>
  </w:footnote>
  <w:footnote w:type="continuationSeparator" w:id="0">
    <w:p w:rsidR="00C0050B" w:rsidRDefault="00C0050B" w:rsidP="009B159C">
      <w:r>
        <w:continuationSeparator/>
      </w:r>
    </w:p>
    <w:p w:rsidR="00C0050B" w:rsidRDefault="00C0050B"/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77EDE"/>
    <w:multiLevelType w:val="hybridMultilevel"/>
    <w:tmpl w:val="D17CFFF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8B2DF1"/>
    <w:multiLevelType w:val="hybridMultilevel"/>
    <w:tmpl w:val="72F0FC4C"/>
    <w:lvl w:ilvl="0" w:tplc="2424CDE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B848D6"/>
    <w:multiLevelType w:val="hybridMultilevel"/>
    <w:tmpl w:val="E16A613C"/>
    <w:lvl w:ilvl="0" w:tplc="9A5406D2">
      <w:numFmt w:val="bullet"/>
      <w:lvlText w:val="–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F4863FC"/>
    <w:multiLevelType w:val="hybridMultilevel"/>
    <w:tmpl w:val="6DC6E616"/>
    <w:lvl w:ilvl="0" w:tplc="C176487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1136DB"/>
    <w:multiLevelType w:val="hybridMultilevel"/>
    <w:tmpl w:val="DA687960"/>
    <w:lvl w:ilvl="0" w:tplc="9A5406D2">
      <w:numFmt w:val="bullet"/>
      <w:lvlText w:val="–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E8162C24"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9C3713"/>
    <w:multiLevelType w:val="hybridMultilevel"/>
    <w:tmpl w:val="2CE6DB3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2B1340"/>
    <w:multiLevelType w:val="hybridMultilevel"/>
    <w:tmpl w:val="750CF342"/>
    <w:lvl w:ilvl="0" w:tplc="C19026A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2DE3FDC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DAAF12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03000E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D380C4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28AAAF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CCAA32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2C8BC1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6CE4C3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7002BC"/>
    <w:multiLevelType w:val="hybridMultilevel"/>
    <w:tmpl w:val="376A5C9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9D046A"/>
    <w:multiLevelType w:val="hybridMultilevel"/>
    <w:tmpl w:val="88C444F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CF0023"/>
    <w:multiLevelType w:val="hybridMultilevel"/>
    <w:tmpl w:val="7BCCBE1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3162BB"/>
    <w:multiLevelType w:val="hybridMultilevel"/>
    <w:tmpl w:val="8C3430F8"/>
    <w:lvl w:ilvl="0" w:tplc="2424CDE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B70DD6"/>
    <w:multiLevelType w:val="hybridMultilevel"/>
    <w:tmpl w:val="F33ABB6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9F2FDD"/>
    <w:multiLevelType w:val="hybridMultilevel"/>
    <w:tmpl w:val="EF74B73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A653FB"/>
    <w:multiLevelType w:val="hybridMultilevel"/>
    <w:tmpl w:val="1DCEE43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D95500"/>
    <w:multiLevelType w:val="hybridMultilevel"/>
    <w:tmpl w:val="6D609F7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564FD8"/>
    <w:multiLevelType w:val="hybridMultilevel"/>
    <w:tmpl w:val="CACA38C2"/>
    <w:lvl w:ilvl="0" w:tplc="D5B89296">
      <w:start w:val="1"/>
      <w:numFmt w:val="bullet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70C628E">
      <w:start w:val="1213"/>
      <w:numFmt w:val="bullet"/>
      <w:lvlText w:val="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7004E9EC" w:tentative="1">
      <w:start w:val="1"/>
      <w:numFmt w:val="bullet"/>
      <w:lvlText w:val="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C80E5DF8" w:tentative="1">
      <w:start w:val="1"/>
      <w:numFmt w:val="bullet"/>
      <w:lvlText w:val="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6AC6AC62" w:tentative="1">
      <w:start w:val="1"/>
      <w:numFmt w:val="bullet"/>
      <w:lvlText w:val="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DCDEBEEE" w:tentative="1">
      <w:start w:val="1"/>
      <w:numFmt w:val="bullet"/>
      <w:lvlText w:val="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680E5B8A" w:tentative="1">
      <w:start w:val="1"/>
      <w:numFmt w:val="bullet"/>
      <w:lvlText w:val="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29283004" w:tentative="1">
      <w:start w:val="1"/>
      <w:numFmt w:val="bullet"/>
      <w:lvlText w:val="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8F4E36D0" w:tentative="1">
      <w:start w:val="1"/>
      <w:numFmt w:val="bullet"/>
      <w:lvlText w:val="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E8D1FDF"/>
    <w:multiLevelType w:val="hybridMultilevel"/>
    <w:tmpl w:val="BA72292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3C07CEA"/>
    <w:multiLevelType w:val="hybridMultilevel"/>
    <w:tmpl w:val="DD104CE6"/>
    <w:lvl w:ilvl="0" w:tplc="AB068240">
      <w:start w:val="1"/>
      <w:numFmt w:val="bullet"/>
      <w:pStyle w:val="bulleted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36208F"/>
    <w:multiLevelType w:val="hybridMultilevel"/>
    <w:tmpl w:val="6BDA00D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765719"/>
    <w:multiLevelType w:val="hybridMultilevel"/>
    <w:tmpl w:val="378C722E"/>
    <w:lvl w:ilvl="0" w:tplc="B3CC46E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4D2931C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EB898C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07006A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AD011C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528A68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E56151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AD66CC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C22E76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82822A3"/>
    <w:multiLevelType w:val="hybridMultilevel"/>
    <w:tmpl w:val="D3E8F6A0"/>
    <w:lvl w:ilvl="0" w:tplc="F4CCD6C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DB80A81"/>
    <w:multiLevelType w:val="hybridMultilevel"/>
    <w:tmpl w:val="D9729BE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3B35817"/>
    <w:multiLevelType w:val="hybridMultilevel"/>
    <w:tmpl w:val="88F0F968"/>
    <w:lvl w:ilvl="0" w:tplc="2424CDE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41221BD"/>
    <w:multiLevelType w:val="hybridMultilevel"/>
    <w:tmpl w:val="D9F8A8B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75537EC"/>
    <w:multiLevelType w:val="hybridMultilevel"/>
    <w:tmpl w:val="20D259DE"/>
    <w:lvl w:ilvl="0" w:tplc="9A5406D2">
      <w:numFmt w:val="bullet"/>
      <w:lvlText w:val="–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7E84C9A"/>
    <w:multiLevelType w:val="hybridMultilevel"/>
    <w:tmpl w:val="FAE00D5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E4F0280"/>
    <w:multiLevelType w:val="hybridMultilevel"/>
    <w:tmpl w:val="10CE3188"/>
    <w:lvl w:ilvl="0" w:tplc="2424CDE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EA37C97"/>
    <w:multiLevelType w:val="hybridMultilevel"/>
    <w:tmpl w:val="3D1832B2"/>
    <w:lvl w:ilvl="0" w:tplc="9A5406D2">
      <w:numFmt w:val="bullet"/>
      <w:lvlText w:val="–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25"/>
  </w:num>
  <w:num w:numId="3">
    <w:abstractNumId w:val="4"/>
  </w:num>
  <w:num w:numId="4">
    <w:abstractNumId w:val="27"/>
  </w:num>
  <w:num w:numId="5">
    <w:abstractNumId w:val="3"/>
  </w:num>
  <w:num w:numId="6">
    <w:abstractNumId w:val="6"/>
  </w:num>
  <w:num w:numId="7">
    <w:abstractNumId w:val="24"/>
  </w:num>
  <w:num w:numId="8">
    <w:abstractNumId w:val="2"/>
  </w:num>
  <w:num w:numId="9">
    <w:abstractNumId w:val="10"/>
  </w:num>
  <w:num w:numId="10">
    <w:abstractNumId w:val="21"/>
  </w:num>
  <w:num w:numId="11">
    <w:abstractNumId w:val="7"/>
  </w:num>
  <w:num w:numId="12">
    <w:abstractNumId w:val="20"/>
  </w:num>
  <w:num w:numId="13">
    <w:abstractNumId w:val="23"/>
  </w:num>
  <w:num w:numId="14">
    <w:abstractNumId w:val="18"/>
  </w:num>
  <w:num w:numId="15">
    <w:abstractNumId w:val="12"/>
  </w:num>
  <w:num w:numId="16">
    <w:abstractNumId w:val="0"/>
  </w:num>
  <w:num w:numId="17">
    <w:abstractNumId w:val="11"/>
  </w:num>
  <w:num w:numId="18">
    <w:abstractNumId w:val="8"/>
  </w:num>
  <w:num w:numId="19">
    <w:abstractNumId w:val="15"/>
  </w:num>
  <w:num w:numId="20">
    <w:abstractNumId w:val="26"/>
  </w:num>
  <w:num w:numId="21">
    <w:abstractNumId w:val="14"/>
  </w:num>
  <w:num w:numId="22">
    <w:abstractNumId w:val="19"/>
  </w:num>
  <w:num w:numId="23">
    <w:abstractNumId w:val="16"/>
  </w:num>
  <w:num w:numId="24">
    <w:abstractNumId w:val="1"/>
  </w:num>
  <w:num w:numId="25">
    <w:abstractNumId w:val="9"/>
  </w:num>
  <w:num w:numId="26">
    <w:abstractNumId w:val="5"/>
  </w:num>
  <w:num w:numId="27">
    <w:abstractNumId w:val="13"/>
  </w:num>
  <w:num w:numId="2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attachedTemplate r:id="rId1"/>
  <w:defaultTabStop w:val="36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57F1"/>
    <w:rsid w:val="00032C5C"/>
    <w:rsid w:val="00033B75"/>
    <w:rsid w:val="00056702"/>
    <w:rsid w:val="00062402"/>
    <w:rsid w:val="00083CBD"/>
    <w:rsid w:val="00085BB7"/>
    <w:rsid w:val="000905D5"/>
    <w:rsid w:val="000D7321"/>
    <w:rsid w:val="000F62DF"/>
    <w:rsid w:val="001135B7"/>
    <w:rsid w:val="00114988"/>
    <w:rsid w:val="0012152F"/>
    <w:rsid w:val="00137DC4"/>
    <w:rsid w:val="00150EE4"/>
    <w:rsid w:val="00156AFD"/>
    <w:rsid w:val="00190B20"/>
    <w:rsid w:val="001A2A9D"/>
    <w:rsid w:val="001C7337"/>
    <w:rsid w:val="001F2A0B"/>
    <w:rsid w:val="00233921"/>
    <w:rsid w:val="002D1BCC"/>
    <w:rsid w:val="002E31CB"/>
    <w:rsid w:val="002F0CF6"/>
    <w:rsid w:val="002F40B7"/>
    <w:rsid w:val="002F7003"/>
    <w:rsid w:val="00306044"/>
    <w:rsid w:val="003071BA"/>
    <w:rsid w:val="003430A4"/>
    <w:rsid w:val="003478AF"/>
    <w:rsid w:val="003679B1"/>
    <w:rsid w:val="003A0AD4"/>
    <w:rsid w:val="003C60F6"/>
    <w:rsid w:val="003D05B9"/>
    <w:rsid w:val="00415BC7"/>
    <w:rsid w:val="00417B61"/>
    <w:rsid w:val="00425150"/>
    <w:rsid w:val="004325EA"/>
    <w:rsid w:val="00447033"/>
    <w:rsid w:val="00461ADF"/>
    <w:rsid w:val="00503B89"/>
    <w:rsid w:val="00512E40"/>
    <w:rsid w:val="005132BD"/>
    <w:rsid w:val="00516D88"/>
    <w:rsid w:val="0053627C"/>
    <w:rsid w:val="00557DD6"/>
    <w:rsid w:val="00577236"/>
    <w:rsid w:val="005A2FE5"/>
    <w:rsid w:val="005D30C6"/>
    <w:rsid w:val="005E5702"/>
    <w:rsid w:val="005F4362"/>
    <w:rsid w:val="006B3CD0"/>
    <w:rsid w:val="006D17DD"/>
    <w:rsid w:val="00704397"/>
    <w:rsid w:val="007653B6"/>
    <w:rsid w:val="00786014"/>
    <w:rsid w:val="007961A0"/>
    <w:rsid w:val="007A6F16"/>
    <w:rsid w:val="007D0BC6"/>
    <w:rsid w:val="0087243A"/>
    <w:rsid w:val="0092705F"/>
    <w:rsid w:val="00955838"/>
    <w:rsid w:val="009608F5"/>
    <w:rsid w:val="00975E41"/>
    <w:rsid w:val="009B159C"/>
    <w:rsid w:val="009E0AE4"/>
    <w:rsid w:val="009F1B7C"/>
    <w:rsid w:val="00A45347"/>
    <w:rsid w:val="00A544B5"/>
    <w:rsid w:val="00A55D73"/>
    <w:rsid w:val="00A60241"/>
    <w:rsid w:val="00A90F30"/>
    <w:rsid w:val="00AA57F1"/>
    <w:rsid w:val="00AD1430"/>
    <w:rsid w:val="00AD1895"/>
    <w:rsid w:val="00AE6890"/>
    <w:rsid w:val="00AF6507"/>
    <w:rsid w:val="00B31DFC"/>
    <w:rsid w:val="00B40C73"/>
    <w:rsid w:val="00B54A0F"/>
    <w:rsid w:val="00B55079"/>
    <w:rsid w:val="00B8639C"/>
    <w:rsid w:val="00BA0089"/>
    <w:rsid w:val="00BA48E0"/>
    <w:rsid w:val="00BB15E9"/>
    <w:rsid w:val="00BC71C0"/>
    <w:rsid w:val="00BE24AC"/>
    <w:rsid w:val="00BF338F"/>
    <w:rsid w:val="00C0050B"/>
    <w:rsid w:val="00C1249D"/>
    <w:rsid w:val="00C75F24"/>
    <w:rsid w:val="00CA38F8"/>
    <w:rsid w:val="00CA52F2"/>
    <w:rsid w:val="00CB1185"/>
    <w:rsid w:val="00CF16FF"/>
    <w:rsid w:val="00CF39BA"/>
    <w:rsid w:val="00D06164"/>
    <w:rsid w:val="00D15B6F"/>
    <w:rsid w:val="00D16B57"/>
    <w:rsid w:val="00D312E8"/>
    <w:rsid w:val="00D863AD"/>
    <w:rsid w:val="00DA49B8"/>
    <w:rsid w:val="00DE46E6"/>
    <w:rsid w:val="00DE5EE9"/>
    <w:rsid w:val="00DF05AC"/>
    <w:rsid w:val="00DF466E"/>
    <w:rsid w:val="00DF57AA"/>
    <w:rsid w:val="00DF6269"/>
    <w:rsid w:val="00DF741E"/>
    <w:rsid w:val="00E04C04"/>
    <w:rsid w:val="00E31E96"/>
    <w:rsid w:val="00E42D92"/>
    <w:rsid w:val="00E54D89"/>
    <w:rsid w:val="00E654A3"/>
    <w:rsid w:val="00E812E1"/>
    <w:rsid w:val="00E9285D"/>
    <w:rsid w:val="00E930D3"/>
    <w:rsid w:val="00EE2480"/>
    <w:rsid w:val="00EE5D18"/>
    <w:rsid w:val="00F12E35"/>
    <w:rsid w:val="00F15F64"/>
    <w:rsid w:val="00F24190"/>
    <w:rsid w:val="00F45F7F"/>
    <w:rsid w:val="00F52CE5"/>
    <w:rsid w:val="00F74DAD"/>
    <w:rsid w:val="00FB7437"/>
    <w:rsid w:val="00FC7553"/>
    <w:rsid w:val="00FD2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45B0B"/>
  <w15:docId w15:val="{23C3729F-F144-43BB-9803-4517080AB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5EE9"/>
    <w:pPr>
      <w:spacing w:after="0" w:line="240" w:lineRule="auto"/>
    </w:pPr>
    <w:rPr>
      <w:rFonts w:ascii="Verdana" w:eastAsia="Times New Roman" w:hAnsi="Verdana" w:cs="Times New Roman"/>
      <w:szCs w:val="20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E812E1"/>
    <w:pPr>
      <w:keepNext/>
      <w:widowControl w:val="0"/>
      <w:spacing w:before="120" w:after="60"/>
      <w:jc w:val="center"/>
      <w:outlineLvl w:val="0"/>
    </w:pPr>
    <w:rPr>
      <w:rFonts w:ascii="Tahoma" w:hAnsi="Tahoma"/>
      <w:b/>
      <w:snapToGrid w:val="0"/>
      <w:kern w:val="28"/>
      <w:sz w:val="36"/>
    </w:rPr>
  </w:style>
  <w:style w:type="paragraph" w:styleId="Heading2">
    <w:name w:val="heading 2"/>
    <w:basedOn w:val="Normal"/>
    <w:next w:val="Normal"/>
    <w:link w:val="Heading2Char"/>
    <w:qFormat/>
    <w:rsid w:val="00E812E1"/>
    <w:pPr>
      <w:keepNext/>
      <w:spacing w:before="240" w:after="60"/>
      <w:outlineLvl w:val="1"/>
    </w:pPr>
    <w:rPr>
      <w:b/>
      <w:i/>
      <w:sz w:val="28"/>
    </w:rPr>
  </w:style>
  <w:style w:type="paragraph" w:styleId="Heading3">
    <w:name w:val="heading 3"/>
    <w:basedOn w:val="Normal"/>
    <w:next w:val="Normal"/>
    <w:link w:val="Heading3Char"/>
    <w:qFormat/>
    <w:rsid w:val="00E812E1"/>
    <w:pPr>
      <w:keepNext/>
      <w:spacing w:before="240" w:after="60"/>
      <w:outlineLvl w:val="2"/>
    </w:pPr>
    <w:rPr>
      <w:b/>
      <w:i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90B2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semiHidden/>
    <w:rsid w:val="00E812E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E812E1"/>
    <w:rPr>
      <w:rFonts w:ascii="Tahoma" w:eastAsia="Times New Roman" w:hAnsi="Tahoma" w:cs="Tahoma"/>
      <w:sz w:val="16"/>
      <w:szCs w:val="16"/>
      <w:lang w:eastAsia="en-US"/>
    </w:rPr>
  </w:style>
  <w:style w:type="paragraph" w:styleId="BodyTextIndent">
    <w:name w:val="Body Text Indent"/>
    <w:basedOn w:val="Normal"/>
    <w:link w:val="BodyTextIndentChar"/>
    <w:rsid w:val="00E812E1"/>
    <w:pPr>
      <w:spacing w:before="120"/>
      <w:ind w:firstLine="720"/>
    </w:pPr>
    <w:rPr>
      <w:lang w:val="en-GB"/>
    </w:rPr>
  </w:style>
  <w:style w:type="character" w:customStyle="1" w:styleId="BodyTextIndentChar">
    <w:name w:val="Body Text Indent Char"/>
    <w:basedOn w:val="DefaultParagraphFont"/>
    <w:link w:val="BodyTextIndent"/>
    <w:rsid w:val="00E812E1"/>
    <w:rPr>
      <w:rFonts w:ascii="Arial" w:eastAsia="Times New Roman" w:hAnsi="Arial" w:cs="Times New Roman"/>
      <w:sz w:val="24"/>
      <w:szCs w:val="20"/>
      <w:lang w:val="en-GB" w:eastAsia="en-US"/>
    </w:rPr>
  </w:style>
  <w:style w:type="paragraph" w:styleId="BodyTextIndent2">
    <w:name w:val="Body Text Indent 2"/>
    <w:basedOn w:val="Normal"/>
    <w:link w:val="BodyTextIndent2Char"/>
    <w:rsid w:val="00E812E1"/>
    <w:pPr>
      <w:ind w:left="1692" w:hanging="366"/>
    </w:pPr>
  </w:style>
  <w:style w:type="character" w:customStyle="1" w:styleId="BodyTextIndent2Char">
    <w:name w:val="Body Text Indent 2 Char"/>
    <w:basedOn w:val="DefaultParagraphFont"/>
    <w:link w:val="BodyTextIndent2"/>
    <w:rsid w:val="00E812E1"/>
    <w:rPr>
      <w:rFonts w:ascii="Arial" w:eastAsia="Times New Roman" w:hAnsi="Arial" w:cs="Times New Roman"/>
      <w:sz w:val="24"/>
      <w:szCs w:val="20"/>
      <w:lang w:eastAsia="en-US"/>
    </w:rPr>
  </w:style>
  <w:style w:type="paragraph" w:styleId="BodyTextIndent3">
    <w:name w:val="Body Text Indent 3"/>
    <w:basedOn w:val="Normal"/>
    <w:link w:val="BodyTextIndent3Char"/>
    <w:rsid w:val="00E812E1"/>
    <w:pPr>
      <w:ind w:left="1692" w:hanging="360"/>
    </w:pPr>
  </w:style>
  <w:style w:type="character" w:customStyle="1" w:styleId="BodyTextIndent3Char">
    <w:name w:val="Body Text Indent 3 Char"/>
    <w:basedOn w:val="DefaultParagraphFont"/>
    <w:link w:val="BodyTextIndent3"/>
    <w:rsid w:val="00E812E1"/>
    <w:rPr>
      <w:rFonts w:ascii="Arial" w:eastAsia="Times New Roman" w:hAnsi="Arial" w:cs="Times New Roman"/>
      <w:sz w:val="24"/>
      <w:szCs w:val="20"/>
      <w:lang w:eastAsia="en-US"/>
    </w:rPr>
  </w:style>
  <w:style w:type="paragraph" w:customStyle="1" w:styleId="bulleted">
    <w:name w:val="bulleted"/>
    <w:basedOn w:val="Normal"/>
    <w:rsid w:val="00E812E1"/>
    <w:pPr>
      <w:numPr>
        <w:numId w:val="1"/>
      </w:numPr>
      <w:spacing w:before="120"/>
    </w:pPr>
    <w:rPr>
      <w:rFonts w:cs="Arial"/>
      <w:szCs w:val="24"/>
      <w:lang w:val="en-US"/>
    </w:rPr>
  </w:style>
  <w:style w:type="paragraph" w:styleId="Caption">
    <w:name w:val="caption"/>
    <w:basedOn w:val="Normal"/>
    <w:next w:val="Normal"/>
    <w:qFormat/>
    <w:rsid w:val="00E812E1"/>
  </w:style>
  <w:style w:type="paragraph" w:customStyle="1" w:styleId="Definition">
    <w:name w:val="Definition"/>
    <w:basedOn w:val="Normal"/>
    <w:rsid w:val="00E812E1"/>
    <w:pPr>
      <w:suppressAutoHyphens/>
      <w:spacing w:before="120" w:after="120"/>
      <w:ind w:left="2160" w:hanging="2160"/>
    </w:pPr>
    <w:rPr>
      <w:rFonts w:ascii="Times New Roman" w:hAnsi="Times New Roman"/>
      <w:b/>
      <w:i/>
      <w:lang w:val="en-GB"/>
    </w:rPr>
  </w:style>
  <w:style w:type="paragraph" w:styleId="DocumentMap">
    <w:name w:val="Document Map"/>
    <w:basedOn w:val="Normal"/>
    <w:link w:val="DocumentMapChar"/>
    <w:semiHidden/>
    <w:rsid w:val="00E812E1"/>
    <w:pPr>
      <w:shd w:val="clear" w:color="auto" w:fill="000080"/>
    </w:pPr>
    <w:rPr>
      <w:rFonts w:ascii="Tahoma" w:hAnsi="Tahoma" w:cs="Tahoma"/>
    </w:rPr>
  </w:style>
  <w:style w:type="character" w:customStyle="1" w:styleId="DocumentMapChar">
    <w:name w:val="Document Map Char"/>
    <w:basedOn w:val="DefaultParagraphFont"/>
    <w:link w:val="DocumentMap"/>
    <w:semiHidden/>
    <w:rsid w:val="00E812E1"/>
    <w:rPr>
      <w:rFonts w:ascii="Tahoma" w:eastAsia="Times New Roman" w:hAnsi="Tahoma" w:cs="Tahoma"/>
      <w:sz w:val="24"/>
      <w:szCs w:val="20"/>
      <w:shd w:val="clear" w:color="auto" w:fill="000080"/>
      <w:lang w:eastAsia="en-US"/>
    </w:rPr>
  </w:style>
  <w:style w:type="character" w:styleId="EndnoteReference">
    <w:name w:val="endnote reference"/>
    <w:basedOn w:val="DefaultParagraphFont"/>
    <w:semiHidden/>
    <w:rsid w:val="00E812E1"/>
    <w:rPr>
      <w:vertAlign w:val="superscript"/>
    </w:rPr>
  </w:style>
  <w:style w:type="paragraph" w:styleId="EndnoteText">
    <w:name w:val="endnote text"/>
    <w:basedOn w:val="Normal"/>
    <w:link w:val="EndnoteTextChar"/>
    <w:semiHidden/>
    <w:rsid w:val="00E812E1"/>
  </w:style>
  <w:style w:type="character" w:customStyle="1" w:styleId="EndnoteTextChar">
    <w:name w:val="Endnote Text Char"/>
    <w:basedOn w:val="DefaultParagraphFont"/>
    <w:link w:val="EndnoteText"/>
    <w:semiHidden/>
    <w:rsid w:val="00E812E1"/>
    <w:rPr>
      <w:rFonts w:ascii="Arial" w:eastAsia="Times New Roman" w:hAnsi="Arial" w:cs="Times New Roman"/>
      <w:sz w:val="24"/>
      <w:szCs w:val="20"/>
      <w:lang w:eastAsia="en-US"/>
    </w:rPr>
  </w:style>
  <w:style w:type="character" w:styleId="FollowedHyperlink">
    <w:name w:val="FollowedHyperlink"/>
    <w:basedOn w:val="DefaultParagraphFont"/>
    <w:rsid w:val="00E812E1"/>
    <w:rPr>
      <w:color w:val="800080"/>
      <w:u w:val="single"/>
    </w:rPr>
  </w:style>
  <w:style w:type="paragraph" w:styleId="Footer">
    <w:name w:val="footer"/>
    <w:basedOn w:val="Normal"/>
    <w:link w:val="FooterChar"/>
    <w:rsid w:val="00E812E1"/>
    <w:pPr>
      <w:pBdr>
        <w:top w:val="single" w:sz="4" w:space="1" w:color="auto"/>
      </w:pBdr>
      <w:tabs>
        <w:tab w:val="center" w:pos="4320"/>
        <w:tab w:val="right" w:pos="9360"/>
      </w:tabs>
    </w:pPr>
    <w:rPr>
      <w:i/>
      <w:sz w:val="20"/>
    </w:rPr>
  </w:style>
  <w:style w:type="character" w:customStyle="1" w:styleId="FooterChar">
    <w:name w:val="Footer Char"/>
    <w:basedOn w:val="DefaultParagraphFont"/>
    <w:link w:val="Footer"/>
    <w:rsid w:val="00E812E1"/>
    <w:rPr>
      <w:rFonts w:ascii="Arial" w:eastAsia="Times New Roman" w:hAnsi="Arial" w:cs="Times New Roman"/>
      <w:i/>
      <w:sz w:val="20"/>
      <w:szCs w:val="20"/>
      <w:lang w:eastAsia="en-US"/>
    </w:rPr>
  </w:style>
  <w:style w:type="character" w:styleId="FootnoteReference">
    <w:name w:val="footnote reference"/>
    <w:basedOn w:val="DefaultParagraphFont"/>
    <w:semiHidden/>
    <w:rsid w:val="00E812E1"/>
    <w:rPr>
      <w:vertAlign w:val="superscript"/>
    </w:rPr>
  </w:style>
  <w:style w:type="paragraph" w:styleId="FootnoteText">
    <w:name w:val="footnote text"/>
    <w:basedOn w:val="Normal"/>
    <w:link w:val="FootnoteTextChar"/>
    <w:semiHidden/>
    <w:rsid w:val="00E812E1"/>
  </w:style>
  <w:style w:type="character" w:customStyle="1" w:styleId="FootnoteTextChar">
    <w:name w:val="Footnote Text Char"/>
    <w:basedOn w:val="DefaultParagraphFont"/>
    <w:link w:val="FootnoteText"/>
    <w:semiHidden/>
    <w:rsid w:val="00E812E1"/>
    <w:rPr>
      <w:rFonts w:ascii="Arial" w:eastAsia="Times New Roman" w:hAnsi="Arial" w:cs="Times New Roman"/>
      <w:sz w:val="24"/>
      <w:szCs w:val="20"/>
      <w:lang w:eastAsia="en-US"/>
    </w:rPr>
  </w:style>
  <w:style w:type="paragraph" w:styleId="Header">
    <w:name w:val="header"/>
    <w:basedOn w:val="Normal"/>
    <w:link w:val="HeaderChar"/>
    <w:rsid w:val="00E812E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E812E1"/>
    <w:rPr>
      <w:rFonts w:ascii="Arial" w:eastAsia="Times New Roman" w:hAnsi="Arial" w:cs="Times New Roman"/>
      <w:sz w:val="24"/>
      <w:szCs w:val="20"/>
      <w:lang w:eastAsia="en-US"/>
    </w:rPr>
  </w:style>
  <w:style w:type="character" w:customStyle="1" w:styleId="Heading1Char">
    <w:name w:val="Heading 1 Char"/>
    <w:basedOn w:val="DefaultParagraphFont"/>
    <w:link w:val="Heading1"/>
    <w:rsid w:val="00E812E1"/>
    <w:rPr>
      <w:rFonts w:ascii="Tahoma" w:eastAsia="Times New Roman" w:hAnsi="Tahoma" w:cs="Times New Roman"/>
      <w:b/>
      <w:snapToGrid w:val="0"/>
      <w:kern w:val="28"/>
      <w:sz w:val="36"/>
      <w:szCs w:val="20"/>
      <w:lang w:eastAsia="en-US"/>
    </w:rPr>
  </w:style>
  <w:style w:type="character" w:customStyle="1" w:styleId="Heading2Char">
    <w:name w:val="Heading 2 Char"/>
    <w:basedOn w:val="DefaultParagraphFont"/>
    <w:link w:val="Heading2"/>
    <w:rsid w:val="00E812E1"/>
    <w:rPr>
      <w:rFonts w:ascii="Arial" w:eastAsia="Times New Roman" w:hAnsi="Arial" w:cs="Times New Roman"/>
      <w:b/>
      <w:i/>
      <w:sz w:val="28"/>
      <w:szCs w:val="20"/>
      <w:lang w:eastAsia="en-US"/>
    </w:rPr>
  </w:style>
  <w:style w:type="character" w:customStyle="1" w:styleId="Heading3Char">
    <w:name w:val="Heading 3 Char"/>
    <w:basedOn w:val="DefaultParagraphFont"/>
    <w:link w:val="Heading3"/>
    <w:rsid w:val="00E812E1"/>
    <w:rPr>
      <w:rFonts w:ascii="Arial" w:eastAsia="Times New Roman" w:hAnsi="Arial" w:cs="Times New Roman"/>
      <w:b/>
      <w:i/>
      <w:sz w:val="24"/>
      <w:szCs w:val="20"/>
      <w:lang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E812E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812E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paragraph" w:styleId="ListParagraph">
    <w:name w:val="List Paragraph"/>
    <w:basedOn w:val="Normal"/>
    <w:uiPriority w:val="34"/>
    <w:qFormat/>
    <w:rsid w:val="00AA57F1"/>
    <w:pPr>
      <w:ind w:left="720"/>
      <w:contextualSpacing/>
    </w:pPr>
  </w:style>
  <w:style w:type="paragraph" w:customStyle="1" w:styleId="java">
    <w:name w:val="java"/>
    <w:basedOn w:val="Normal"/>
    <w:link w:val="javaChar"/>
    <w:qFormat/>
    <w:rsid w:val="0087243A"/>
    <w:pPr>
      <w:ind w:left="360"/>
    </w:pPr>
    <w:rPr>
      <w:rFonts w:ascii="Courier New" w:hAnsi="Courier New" w:cs="Courier New"/>
      <w:b/>
      <w:szCs w:val="22"/>
    </w:rPr>
  </w:style>
  <w:style w:type="character" w:customStyle="1" w:styleId="javaChar">
    <w:name w:val="java Char"/>
    <w:basedOn w:val="DefaultParagraphFont"/>
    <w:link w:val="java"/>
    <w:rsid w:val="0087243A"/>
    <w:rPr>
      <w:rFonts w:ascii="Courier New" w:eastAsia="Times New Roman" w:hAnsi="Courier New" w:cs="Courier New"/>
      <w:b/>
      <w:lang w:eastAsia="en-US"/>
    </w:rPr>
  </w:style>
  <w:style w:type="table" w:styleId="TableGrid">
    <w:name w:val="Table Grid"/>
    <w:basedOn w:val="TableNormal"/>
    <w:uiPriority w:val="59"/>
    <w:rsid w:val="00156AF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MediumList11">
    <w:name w:val="Medium List 11"/>
    <w:basedOn w:val="TableNormal"/>
    <w:uiPriority w:val="65"/>
    <w:rsid w:val="00156AF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character" w:customStyle="1" w:styleId="Heading4Char">
    <w:name w:val="Heading 4 Char"/>
    <w:basedOn w:val="DefaultParagraphFont"/>
    <w:link w:val="Heading4"/>
    <w:uiPriority w:val="9"/>
    <w:rsid w:val="00190B20"/>
    <w:rPr>
      <w:rFonts w:asciiTheme="majorHAnsi" w:eastAsiaTheme="majorEastAsia" w:hAnsiTheme="majorHAnsi" w:cstheme="majorBidi"/>
      <w:b/>
      <w:bCs/>
      <w:i/>
      <w:iCs/>
      <w:color w:val="4F81BD" w:themeColor="accent1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469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8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2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26411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39861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20674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19954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68058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5337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2330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46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3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8878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41069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54600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13945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8690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34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79638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54385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69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0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hart" Target="charts/chart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chart" Target="charts/chart4.xml"/><Relationship Id="rId10" Type="http://schemas.openxmlformats.org/officeDocument/2006/relationships/chart" Target="charts/chart1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chart" Target="charts/chart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ne\AppData\Roaming\Microsoft\Templates\Notes.dotx" TargetMode="Externa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Book1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Book1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nne\Documents\Dropbox\420-B20\Teacher%20Notes\Threads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nne\Documents\Dropbox\420-B20\Teacher%20Notes\Threads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4"/>
          <c:order val="0"/>
          <c:tx>
            <c:strRef>
              <c:f>Sheet1!$A$6</c:f>
              <c:strCache>
                <c:ptCount val="1"/>
                <c:pt idx="0">
                  <c:v>main()</c:v>
                </c:pt>
              </c:strCache>
            </c:strRef>
          </c:tx>
          <c:marker>
            <c:symbol val="none"/>
          </c:marker>
          <c:cat>
            <c:numRef>
              <c:f>Sheet1!$B$1:$CU$1</c:f>
              <c:numCache>
                <c:formatCode>0</c:formatCode>
                <c:ptCount val="98"/>
                <c:pt idx="0">
                  <c:v>0</c:v>
                </c:pt>
                <c:pt idx="1">
                  <c:v>0.5</c:v>
                </c:pt>
                <c:pt idx="2">
                  <c:v>1</c:v>
                </c:pt>
                <c:pt idx="3">
                  <c:v>1.5</c:v>
                </c:pt>
                <c:pt idx="4">
                  <c:v>2</c:v>
                </c:pt>
                <c:pt idx="5">
                  <c:v>2.5</c:v>
                </c:pt>
                <c:pt idx="6">
                  <c:v>3</c:v>
                </c:pt>
                <c:pt idx="7">
                  <c:v>3.5</c:v>
                </c:pt>
                <c:pt idx="8">
                  <c:v>4</c:v>
                </c:pt>
                <c:pt idx="9">
                  <c:v>4.5</c:v>
                </c:pt>
                <c:pt idx="10">
                  <c:v>5</c:v>
                </c:pt>
                <c:pt idx="11">
                  <c:v>5.5</c:v>
                </c:pt>
                <c:pt idx="12">
                  <c:v>6</c:v>
                </c:pt>
                <c:pt idx="13">
                  <c:v>6.5</c:v>
                </c:pt>
                <c:pt idx="14">
                  <c:v>7</c:v>
                </c:pt>
                <c:pt idx="15">
                  <c:v>7.5</c:v>
                </c:pt>
                <c:pt idx="16">
                  <c:v>8</c:v>
                </c:pt>
                <c:pt idx="17">
                  <c:v>8.5</c:v>
                </c:pt>
                <c:pt idx="18">
                  <c:v>9</c:v>
                </c:pt>
                <c:pt idx="19">
                  <c:v>9.5</c:v>
                </c:pt>
                <c:pt idx="20">
                  <c:v>10</c:v>
                </c:pt>
                <c:pt idx="21">
                  <c:v>10.5</c:v>
                </c:pt>
                <c:pt idx="22">
                  <c:v>11</c:v>
                </c:pt>
                <c:pt idx="23">
                  <c:v>11.5</c:v>
                </c:pt>
                <c:pt idx="24">
                  <c:v>12</c:v>
                </c:pt>
                <c:pt idx="25">
                  <c:v>12.5</c:v>
                </c:pt>
                <c:pt idx="26">
                  <c:v>13</c:v>
                </c:pt>
                <c:pt idx="27">
                  <c:v>13.5</c:v>
                </c:pt>
                <c:pt idx="28">
                  <c:v>14</c:v>
                </c:pt>
                <c:pt idx="29">
                  <c:v>14.5</c:v>
                </c:pt>
                <c:pt idx="30">
                  <c:v>15</c:v>
                </c:pt>
                <c:pt idx="31">
                  <c:v>15.5</c:v>
                </c:pt>
                <c:pt idx="32">
                  <c:v>16</c:v>
                </c:pt>
                <c:pt idx="33">
                  <c:v>16.5</c:v>
                </c:pt>
                <c:pt idx="34">
                  <c:v>17</c:v>
                </c:pt>
                <c:pt idx="35">
                  <c:v>17.5</c:v>
                </c:pt>
                <c:pt idx="36">
                  <c:v>18</c:v>
                </c:pt>
                <c:pt idx="37">
                  <c:v>18.5</c:v>
                </c:pt>
                <c:pt idx="38">
                  <c:v>19</c:v>
                </c:pt>
                <c:pt idx="39">
                  <c:v>19.5</c:v>
                </c:pt>
                <c:pt idx="40">
                  <c:v>20</c:v>
                </c:pt>
                <c:pt idx="41">
                  <c:v>20.5</c:v>
                </c:pt>
                <c:pt idx="42">
                  <c:v>21</c:v>
                </c:pt>
                <c:pt idx="43">
                  <c:v>21.5</c:v>
                </c:pt>
                <c:pt idx="44">
                  <c:v>22</c:v>
                </c:pt>
                <c:pt idx="45">
                  <c:v>22.5</c:v>
                </c:pt>
                <c:pt idx="46">
                  <c:v>23</c:v>
                </c:pt>
                <c:pt idx="47">
                  <c:v>23.5</c:v>
                </c:pt>
                <c:pt idx="48">
                  <c:v>24</c:v>
                </c:pt>
                <c:pt idx="49">
                  <c:v>24.5</c:v>
                </c:pt>
                <c:pt idx="50">
                  <c:v>25</c:v>
                </c:pt>
                <c:pt idx="51">
                  <c:v>25.5</c:v>
                </c:pt>
                <c:pt idx="52">
                  <c:v>26</c:v>
                </c:pt>
                <c:pt idx="53">
                  <c:v>26.5</c:v>
                </c:pt>
                <c:pt idx="54">
                  <c:v>27</c:v>
                </c:pt>
                <c:pt idx="55">
                  <c:v>27.5</c:v>
                </c:pt>
                <c:pt idx="56">
                  <c:v>28</c:v>
                </c:pt>
                <c:pt idx="57">
                  <c:v>28.5</c:v>
                </c:pt>
                <c:pt idx="58">
                  <c:v>29</c:v>
                </c:pt>
                <c:pt idx="59">
                  <c:v>29.5</c:v>
                </c:pt>
                <c:pt idx="60">
                  <c:v>30</c:v>
                </c:pt>
                <c:pt idx="61">
                  <c:v>30.5</c:v>
                </c:pt>
                <c:pt idx="62">
                  <c:v>31</c:v>
                </c:pt>
                <c:pt idx="63">
                  <c:v>31.5</c:v>
                </c:pt>
                <c:pt idx="64">
                  <c:v>32</c:v>
                </c:pt>
                <c:pt idx="65">
                  <c:v>32.5</c:v>
                </c:pt>
                <c:pt idx="66">
                  <c:v>33</c:v>
                </c:pt>
                <c:pt idx="67">
                  <c:v>33.5</c:v>
                </c:pt>
                <c:pt idx="68">
                  <c:v>34</c:v>
                </c:pt>
                <c:pt idx="69">
                  <c:v>34.5</c:v>
                </c:pt>
                <c:pt idx="70">
                  <c:v>35</c:v>
                </c:pt>
                <c:pt idx="71">
                  <c:v>35.5</c:v>
                </c:pt>
                <c:pt idx="72">
                  <c:v>36</c:v>
                </c:pt>
                <c:pt idx="73">
                  <c:v>36.5</c:v>
                </c:pt>
                <c:pt idx="74">
                  <c:v>37</c:v>
                </c:pt>
                <c:pt idx="75">
                  <c:v>37.5</c:v>
                </c:pt>
                <c:pt idx="76">
                  <c:v>38</c:v>
                </c:pt>
                <c:pt idx="77">
                  <c:v>38.5</c:v>
                </c:pt>
                <c:pt idx="78">
                  <c:v>39</c:v>
                </c:pt>
                <c:pt idx="79">
                  <c:v>39.5</c:v>
                </c:pt>
                <c:pt idx="80">
                  <c:v>40</c:v>
                </c:pt>
                <c:pt idx="81">
                  <c:v>40.5</c:v>
                </c:pt>
                <c:pt idx="82">
                  <c:v>41</c:v>
                </c:pt>
                <c:pt idx="83">
                  <c:v>41.5</c:v>
                </c:pt>
                <c:pt idx="84">
                  <c:v>42</c:v>
                </c:pt>
                <c:pt idx="85">
                  <c:v>42.5</c:v>
                </c:pt>
                <c:pt idx="86">
                  <c:v>43</c:v>
                </c:pt>
                <c:pt idx="87">
                  <c:v>43.5</c:v>
                </c:pt>
                <c:pt idx="88">
                  <c:v>44</c:v>
                </c:pt>
                <c:pt idx="89">
                  <c:v>44.5</c:v>
                </c:pt>
                <c:pt idx="90">
                  <c:v>45</c:v>
                </c:pt>
                <c:pt idx="91">
                  <c:v>45.5</c:v>
                </c:pt>
                <c:pt idx="92">
                  <c:v>46</c:v>
                </c:pt>
                <c:pt idx="93">
                  <c:v>46.5</c:v>
                </c:pt>
                <c:pt idx="94">
                  <c:v>47</c:v>
                </c:pt>
                <c:pt idx="95">
                  <c:v>47.5</c:v>
                </c:pt>
                <c:pt idx="96">
                  <c:v>48</c:v>
                </c:pt>
                <c:pt idx="97">
                  <c:v>48.5</c:v>
                </c:pt>
              </c:numCache>
            </c:numRef>
          </c:cat>
          <c:val>
            <c:numRef>
              <c:f>Sheet1!$B$6:$CU$6</c:f>
              <c:numCache>
                <c:formatCode>General</c:formatCode>
                <c:ptCount val="98"/>
                <c:pt idx="2">
                  <c:v>5</c:v>
                </c:pt>
                <c:pt idx="3">
                  <c:v>5</c:v>
                </c:pt>
                <c:pt idx="4">
                  <c:v>5</c:v>
                </c:pt>
                <c:pt idx="5">
                  <c:v>5</c:v>
                </c:pt>
                <c:pt idx="16">
                  <c:v>5</c:v>
                </c:pt>
                <c:pt idx="17">
                  <c:v>5</c:v>
                </c:pt>
                <c:pt idx="28">
                  <c:v>5</c:v>
                </c:pt>
                <c:pt idx="29">
                  <c:v>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C76-487D-95A8-2BC4299AFB2B}"/>
            </c:ext>
          </c:extLst>
        </c:ser>
        <c:ser>
          <c:idx val="3"/>
          <c:order val="1"/>
          <c:tx>
            <c:strRef>
              <c:f>Sheet1!$A$5</c:f>
              <c:strCache>
                <c:ptCount val="1"/>
                <c:pt idx="0">
                  <c:v>number1</c:v>
                </c:pt>
              </c:strCache>
            </c:strRef>
          </c:tx>
          <c:marker>
            <c:symbol val="none"/>
          </c:marker>
          <c:cat>
            <c:numRef>
              <c:f>Sheet1!$B$1:$CU$1</c:f>
              <c:numCache>
                <c:formatCode>0</c:formatCode>
                <c:ptCount val="98"/>
                <c:pt idx="0">
                  <c:v>0</c:v>
                </c:pt>
                <c:pt idx="1">
                  <c:v>0.5</c:v>
                </c:pt>
                <c:pt idx="2">
                  <c:v>1</c:v>
                </c:pt>
                <c:pt idx="3">
                  <c:v>1.5</c:v>
                </c:pt>
                <c:pt idx="4">
                  <c:v>2</c:v>
                </c:pt>
                <c:pt idx="5">
                  <c:v>2.5</c:v>
                </c:pt>
                <c:pt idx="6">
                  <c:v>3</c:v>
                </c:pt>
                <c:pt idx="7">
                  <c:v>3.5</c:v>
                </c:pt>
                <c:pt idx="8">
                  <c:v>4</c:v>
                </c:pt>
                <c:pt idx="9">
                  <c:v>4.5</c:v>
                </c:pt>
                <c:pt idx="10">
                  <c:v>5</c:v>
                </c:pt>
                <c:pt idx="11">
                  <c:v>5.5</c:v>
                </c:pt>
                <c:pt idx="12">
                  <c:v>6</c:v>
                </c:pt>
                <c:pt idx="13">
                  <c:v>6.5</c:v>
                </c:pt>
                <c:pt idx="14">
                  <c:v>7</c:v>
                </c:pt>
                <c:pt idx="15">
                  <c:v>7.5</c:v>
                </c:pt>
                <c:pt idx="16">
                  <c:v>8</c:v>
                </c:pt>
                <c:pt idx="17">
                  <c:v>8.5</c:v>
                </c:pt>
                <c:pt idx="18">
                  <c:v>9</c:v>
                </c:pt>
                <c:pt idx="19">
                  <c:v>9.5</c:v>
                </c:pt>
                <c:pt idx="20">
                  <c:v>10</c:v>
                </c:pt>
                <c:pt idx="21">
                  <c:v>10.5</c:v>
                </c:pt>
                <c:pt idx="22">
                  <c:v>11</c:v>
                </c:pt>
                <c:pt idx="23">
                  <c:v>11.5</c:v>
                </c:pt>
                <c:pt idx="24">
                  <c:v>12</c:v>
                </c:pt>
                <c:pt idx="25">
                  <c:v>12.5</c:v>
                </c:pt>
                <c:pt idx="26">
                  <c:v>13</c:v>
                </c:pt>
                <c:pt idx="27">
                  <c:v>13.5</c:v>
                </c:pt>
                <c:pt idx="28">
                  <c:v>14</c:v>
                </c:pt>
                <c:pt idx="29">
                  <c:v>14.5</c:v>
                </c:pt>
                <c:pt idx="30">
                  <c:v>15</c:v>
                </c:pt>
                <c:pt idx="31">
                  <c:v>15.5</c:v>
                </c:pt>
                <c:pt idx="32">
                  <c:v>16</c:v>
                </c:pt>
                <c:pt idx="33">
                  <c:v>16.5</c:v>
                </c:pt>
                <c:pt idx="34">
                  <c:v>17</c:v>
                </c:pt>
                <c:pt idx="35">
                  <c:v>17.5</c:v>
                </c:pt>
                <c:pt idx="36">
                  <c:v>18</c:v>
                </c:pt>
                <c:pt idx="37">
                  <c:v>18.5</c:v>
                </c:pt>
                <c:pt idx="38">
                  <c:v>19</c:v>
                </c:pt>
                <c:pt idx="39">
                  <c:v>19.5</c:v>
                </c:pt>
                <c:pt idx="40">
                  <c:v>20</c:v>
                </c:pt>
                <c:pt idx="41">
                  <c:v>20.5</c:v>
                </c:pt>
                <c:pt idx="42">
                  <c:v>21</c:v>
                </c:pt>
                <c:pt idx="43">
                  <c:v>21.5</c:v>
                </c:pt>
                <c:pt idx="44">
                  <c:v>22</c:v>
                </c:pt>
                <c:pt idx="45">
                  <c:v>22.5</c:v>
                </c:pt>
                <c:pt idx="46">
                  <c:v>23</c:v>
                </c:pt>
                <c:pt idx="47">
                  <c:v>23.5</c:v>
                </c:pt>
                <c:pt idx="48">
                  <c:v>24</c:v>
                </c:pt>
                <c:pt idx="49">
                  <c:v>24.5</c:v>
                </c:pt>
                <c:pt idx="50">
                  <c:v>25</c:v>
                </c:pt>
                <c:pt idx="51">
                  <c:v>25.5</c:v>
                </c:pt>
                <c:pt idx="52">
                  <c:v>26</c:v>
                </c:pt>
                <c:pt idx="53">
                  <c:v>26.5</c:v>
                </c:pt>
                <c:pt idx="54">
                  <c:v>27</c:v>
                </c:pt>
                <c:pt idx="55">
                  <c:v>27.5</c:v>
                </c:pt>
                <c:pt idx="56">
                  <c:v>28</c:v>
                </c:pt>
                <c:pt idx="57">
                  <c:v>28.5</c:v>
                </c:pt>
                <c:pt idx="58">
                  <c:v>29</c:v>
                </c:pt>
                <c:pt idx="59">
                  <c:v>29.5</c:v>
                </c:pt>
                <c:pt idx="60">
                  <c:v>30</c:v>
                </c:pt>
                <c:pt idx="61">
                  <c:v>30.5</c:v>
                </c:pt>
                <c:pt idx="62">
                  <c:v>31</c:v>
                </c:pt>
                <c:pt idx="63">
                  <c:v>31.5</c:v>
                </c:pt>
                <c:pt idx="64">
                  <c:v>32</c:v>
                </c:pt>
                <c:pt idx="65">
                  <c:v>32.5</c:v>
                </c:pt>
                <c:pt idx="66">
                  <c:v>33</c:v>
                </c:pt>
                <c:pt idx="67">
                  <c:v>33.5</c:v>
                </c:pt>
                <c:pt idx="68">
                  <c:v>34</c:v>
                </c:pt>
                <c:pt idx="69">
                  <c:v>34.5</c:v>
                </c:pt>
                <c:pt idx="70">
                  <c:v>35</c:v>
                </c:pt>
                <c:pt idx="71">
                  <c:v>35.5</c:v>
                </c:pt>
                <c:pt idx="72">
                  <c:v>36</c:v>
                </c:pt>
                <c:pt idx="73">
                  <c:v>36.5</c:v>
                </c:pt>
                <c:pt idx="74">
                  <c:v>37</c:v>
                </c:pt>
                <c:pt idx="75">
                  <c:v>37.5</c:v>
                </c:pt>
                <c:pt idx="76">
                  <c:v>38</c:v>
                </c:pt>
                <c:pt idx="77">
                  <c:v>38.5</c:v>
                </c:pt>
                <c:pt idx="78">
                  <c:v>39</c:v>
                </c:pt>
                <c:pt idx="79">
                  <c:v>39.5</c:v>
                </c:pt>
                <c:pt idx="80">
                  <c:v>40</c:v>
                </c:pt>
                <c:pt idx="81">
                  <c:v>40.5</c:v>
                </c:pt>
                <c:pt idx="82">
                  <c:v>41</c:v>
                </c:pt>
                <c:pt idx="83">
                  <c:v>41.5</c:v>
                </c:pt>
                <c:pt idx="84">
                  <c:v>42</c:v>
                </c:pt>
                <c:pt idx="85">
                  <c:v>42.5</c:v>
                </c:pt>
                <c:pt idx="86">
                  <c:v>43</c:v>
                </c:pt>
                <c:pt idx="87">
                  <c:v>43.5</c:v>
                </c:pt>
                <c:pt idx="88">
                  <c:v>44</c:v>
                </c:pt>
                <c:pt idx="89">
                  <c:v>44.5</c:v>
                </c:pt>
                <c:pt idx="90">
                  <c:v>45</c:v>
                </c:pt>
                <c:pt idx="91">
                  <c:v>45.5</c:v>
                </c:pt>
                <c:pt idx="92">
                  <c:v>46</c:v>
                </c:pt>
                <c:pt idx="93">
                  <c:v>46.5</c:v>
                </c:pt>
                <c:pt idx="94">
                  <c:v>47</c:v>
                </c:pt>
                <c:pt idx="95">
                  <c:v>47.5</c:v>
                </c:pt>
                <c:pt idx="96">
                  <c:v>48</c:v>
                </c:pt>
                <c:pt idx="97">
                  <c:v>48.5</c:v>
                </c:pt>
              </c:numCache>
            </c:numRef>
          </c:cat>
          <c:val>
            <c:numRef>
              <c:f>Sheet1!$B$5:$CU$5</c:f>
              <c:numCache>
                <c:formatCode>General</c:formatCode>
                <c:ptCount val="98"/>
                <c:pt idx="6">
                  <c:v>4</c:v>
                </c:pt>
                <c:pt idx="7">
                  <c:v>4</c:v>
                </c:pt>
                <c:pt idx="8">
                  <c:v>4</c:v>
                </c:pt>
                <c:pt idx="9">
                  <c:v>4</c:v>
                </c:pt>
                <c:pt idx="10">
                  <c:v>4</c:v>
                </c:pt>
                <c:pt idx="11">
                  <c:v>4</c:v>
                </c:pt>
                <c:pt idx="12">
                  <c:v>4</c:v>
                </c:pt>
                <c:pt idx="13">
                  <c:v>4</c:v>
                </c:pt>
                <c:pt idx="14">
                  <c:v>4</c:v>
                </c:pt>
                <c:pt idx="15">
                  <c:v>4</c:v>
                </c:pt>
                <c:pt idx="18">
                  <c:v>4</c:v>
                </c:pt>
                <c:pt idx="19">
                  <c:v>4</c:v>
                </c:pt>
                <c:pt idx="20">
                  <c:v>4</c:v>
                </c:pt>
                <c:pt idx="21">
                  <c:v>4</c:v>
                </c:pt>
                <c:pt idx="22">
                  <c:v>4</c:v>
                </c:pt>
                <c:pt idx="23">
                  <c:v>4</c:v>
                </c:pt>
                <c:pt idx="24">
                  <c:v>4</c:v>
                </c:pt>
                <c:pt idx="25">
                  <c:v>4</c:v>
                </c:pt>
                <c:pt idx="26">
                  <c:v>4</c:v>
                </c:pt>
                <c:pt idx="27">
                  <c:v>4</c:v>
                </c:pt>
                <c:pt idx="30">
                  <c:v>4</c:v>
                </c:pt>
                <c:pt idx="31">
                  <c:v>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C76-487D-95A8-2BC4299AFB2B}"/>
            </c:ext>
          </c:extLst>
        </c:ser>
        <c:ser>
          <c:idx val="2"/>
          <c:order val="2"/>
          <c:tx>
            <c:strRef>
              <c:f>Sheet1!$A$4</c:f>
              <c:strCache>
                <c:ptCount val="1"/>
                <c:pt idx="0">
                  <c:v>number2</c:v>
                </c:pt>
              </c:strCache>
            </c:strRef>
          </c:tx>
          <c:marker>
            <c:symbol val="none"/>
          </c:marker>
          <c:cat>
            <c:numRef>
              <c:f>Sheet1!$B$1:$CU$1</c:f>
              <c:numCache>
                <c:formatCode>0</c:formatCode>
                <c:ptCount val="98"/>
                <c:pt idx="0">
                  <c:v>0</c:v>
                </c:pt>
                <c:pt idx="1">
                  <c:v>0.5</c:v>
                </c:pt>
                <c:pt idx="2">
                  <c:v>1</c:v>
                </c:pt>
                <c:pt idx="3">
                  <c:v>1.5</c:v>
                </c:pt>
                <c:pt idx="4">
                  <c:v>2</c:v>
                </c:pt>
                <c:pt idx="5">
                  <c:v>2.5</c:v>
                </c:pt>
                <c:pt idx="6">
                  <c:v>3</c:v>
                </c:pt>
                <c:pt idx="7">
                  <c:v>3.5</c:v>
                </c:pt>
                <c:pt idx="8">
                  <c:v>4</c:v>
                </c:pt>
                <c:pt idx="9">
                  <c:v>4.5</c:v>
                </c:pt>
                <c:pt idx="10">
                  <c:v>5</c:v>
                </c:pt>
                <c:pt idx="11">
                  <c:v>5.5</c:v>
                </c:pt>
                <c:pt idx="12">
                  <c:v>6</c:v>
                </c:pt>
                <c:pt idx="13">
                  <c:v>6.5</c:v>
                </c:pt>
                <c:pt idx="14">
                  <c:v>7</c:v>
                </c:pt>
                <c:pt idx="15">
                  <c:v>7.5</c:v>
                </c:pt>
                <c:pt idx="16">
                  <c:v>8</c:v>
                </c:pt>
                <c:pt idx="17">
                  <c:v>8.5</c:v>
                </c:pt>
                <c:pt idx="18">
                  <c:v>9</c:v>
                </c:pt>
                <c:pt idx="19">
                  <c:v>9.5</c:v>
                </c:pt>
                <c:pt idx="20">
                  <c:v>10</c:v>
                </c:pt>
                <c:pt idx="21">
                  <c:v>10.5</c:v>
                </c:pt>
                <c:pt idx="22">
                  <c:v>11</c:v>
                </c:pt>
                <c:pt idx="23">
                  <c:v>11.5</c:v>
                </c:pt>
                <c:pt idx="24">
                  <c:v>12</c:v>
                </c:pt>
                <c:pt idx="25">
                  <c:v>12.5</c:v>
                </c:pt>
                <c:pt idx="26">
                  <c:v>13</c:v>
                </c:pt>
                <c:pt idx="27">
                  <c:v>13.5</c:v>
                </c:pt>
                <c:pt idx="28">
                  <c:v>14</c:v>
                </c:pt>
                <c:pt idx="29">
                  <c:v>14.5</c:v>
                </c:pt>
                <c:pt idx="30">
                  <c:v>15</c:v>
                </c:pt>
                <c:pt idx="31">
                  <c:v>15.5</c:v>
                </c:pt>
                <c:pt idx="32">
                  <c:v>16</c:v>
                </c:pt>
                <c:pt idx="33">
                  <c:v>16.5</c:v>
                </c:pt>
                <c:pt idx="34">
                  <c:v>17</c:v>
                </c:pt>
                <c:pt idx="35">
                  <c:v>17.5</c:v>
                </c:pt>
                <c:pt idx="36">
                  <c:v>18</c:v>
                </c:pt>
                <c:pt idx="37">
                  <c:v>18.5</c:v>
                </c:pt>
                <c:pt idx="38">
                  <c:v>19</c:v>
                </c:pt>
                <c:pt idx="39">
                  <c:v>19.5</c:v>
                </c:pt>
                <c:pt idx="40">
                  <c:v>20</c:v>
                </c:pt>
                <c:pt idx="41">
                  <c:v>20.5</c:v>
                </c:pt>
                <c:pt idx="42">
                  <c:v>21</c:v>
                </c:pt>
                <c:pt idx="43">
                  <c:v>21.5</c:v>
                </c:pt>
                <c:pt idx="44">
                  <c:v>22</c:v>
                </c:pt>
                <c:pt idx="45">
                  <c:v>22.5</c:v>
                </c:pt>
                <c:pt idx="46">
                  <c:v>23</c:v>
                </c:pt>
                <c:pt idx="47">
                  <c:v>23.5</c:v>
                </c:pt>
                <c:pt idx="48">
                  <c:v>24</c:v>
                </c:pt>
                <c:pt idx="49">
                  <c:v>24.5</c:v>
                </c:pt>
                <c:pt idx="50">
                  <c:v>25</c:v>
                </c:pt>
                <c:pt idx="51">
                  <c:v>25.5</c:v>
                </c:pt>
                <c:pt idx="52">
                  <c:v>26</c:v>
                </c:pt>
                <c:pt idx="53">
                  <c:v>26.5</c:v>
                </c:pt>
                <c:pt idx="54">
                  <c:v>27</c:v>
                </c:pt>
                <c:pt idx="55">
                  <c:v>27.5</c:v>
                </c:pt>
                <c:pt idx="56">
                  <c:v>28</c:v>
                </c:pt>
                <c:pt idx="57">
                  <c:v>28.5</c:v>
                </c:pt>
                <c:pt idx="58">
                  <c:v>29</c:v>
                </c:pt>
                <c:pt idx="59">
                  <c:v>29.5</c:v>
                </c:pt>
                <c:pt idx="60">
                  <c:v>30</c:v>
                </c:pt>
                <c:pt idx="61">
                  <c:v>30.5</c:v>
                </c:pt>
                <c:pt idx="62">
                  <c:v>31</c:v>
                </c:pt>
                <c:pt idx="63">
                  <c:v>31.5</c:v>
                </c:pt>
                <c:pt idx="64">
                  <c:v>32</c:v>
                </c:pt>
                <c:pt idx="65">
                  <c:v>32.5</c:v>
                </c:pt>
                <c:pt idx="66">
                  <c:v>33</c:v>
                </c:pt>
                <c:pt idx="67">
                  <c:v>33.5</c:v>
                </c:pt>
                <c:pt idx="68">
                  <c:v>34</c:v>
                </c:pt>
                <c:pt idx="69">
                  <c:v>34.5</c:v>
                </c:pt>
                <c:pt idx="70">
                  <c:v>35</c:v>
                </c:pt>
                <c:pt idx="71">
                  <c:v>35.5</c:v>
                </c:pt>
                <c:pt idx="72">
                  <c:v>36</c:v>
                </c:pt>
                <c:pt idx="73">
                  <c:v>36.5</c:v>
                </c:pt>
                <c:pt idx="74">
                  <c:v>37</c:v>
                </c:pt>
                <c:pt idx="75">
                  <c:v>37.5</c:v>
                </c:pt>
                <c:pt idx="76">
                  <c:v>38</c:v>
                </c:pt>
                <c:pt idx="77">
                  <c:v>38.5</c:v>
                </c:pt>
                <c:pt idx="78">
                  <c:v>39</c:v>
                </c:pt>
                <c:pt idx="79">
                  <c:v>39.5</c:v>
                </c:pt>
                <c:pt idx="80">
                  <c:v>40</c:v>
                </c:pt>
                <c:pt idx="81">
                  <c:v>40.5</c:v>
                </c:pt>
                <c:pt idx="82">
                  <c:v>41</c:v>
                </c:pt>
                <c:pt idx="83">
                  <c:v>41.5</c:v>
                </c:pt>
                <c:pt idx="84">
                  <c:v>42</c:v>
                </c:pt>
                <c:pt idx="85">
                  <c:v>42.5</c:v>
                </c:pt>
                <c:pt idx="86">
                  <c:v>43</c:v>
                </c:pt>
                <c:pt idx="87">
                  <c:v>43.5</c:v>
                </c:pt>
                <c:pt idx="88">
                  <c:v>44</c:v>
                </c:pt>
                <c:pt idx="89">
                  <c:v>44.5</c:v>
                </c:pt>
                <c:pt idx="90">
                  <c:v>45</c:v>
                </c:pt>
                <c:pt idx="91">
                  <c:v>45.5</c:v>
                </c:pt>
                <c:pt idx="92">
                  <c:v>46</c:v>
                </c:pt>
                <c:pt idx="93">
                  <c:v>46.5</c:v>
                </c:pt>
                <c:pt idx="94">
                  <c:v>47</c:v>
                </c:pt>
                <c:pt idx="95">
                  <c:v>47.5</c:v>
                </c:pt>
                <c:pt idx="96">
                  <c:v>48</c:v>
                </c:pt>
                <c:pt idx="97">
                  <c:v>48.5</c:v>
                </c:pt>
              </c:numCache>
            </c:numRef>
          </c:cat>
          <c:val>
            <c:numRef>
              <c:f>Sheet1!$B$4:$CU$4</c:f>
              <c:numCache>
                <c:formatCode>General</c:formatCode>
                <c:ptCount val="98"/>
                <c:pt idx="76">
                  <c:v>3</c:v>
                </c:pt>
                <c:pt idx="77">
                  <c:v>3</c:v>
                </c:pt>
                <c:pt idx="78">
                  <c:v>3</c:v>
                </c:pt>
                <c:pt idx="79">
                  <c:v>3</c:v>
                </c:pt>
                <c:pt idx="80">
                  <c:v>3</c:v>
                </c:pt>
                <c:pt idx="81">
                  <c:v>3</c:v>
                </c:pt>
                <c:pt idx="82">
                  <c:v>3</c:v>
                </c:pt>
                <c:pt idx="83">
                  <c:v>3</c:v>
                </c:pt>
                <c:pt idx="84">
                  <c:v>3</c:v>
                </c:pt>
                <c:pt idx="85">
                  <c:v>3</c:v>
                </c:pt>
                <c:pt idx="86">
                  <c:v>3</c:v>
                </c:pt>
                <c:pt idx="87">
                  <c:v>3</c:v>
                </c:pt>
                <c:pt idx="88">
                  <c:v>3</c:v>
                </c:pt>
                <c:pt idx="89">
                  <c:v>3</c:v>
                </c:pt>
                <c:pt idx="90">
                  <c:v>3</c:v>
                </c:pt>
                <c:pt idx="91">
                  <c:v>3</c:v>
                </c:pt>
                <c:pt idx="92">
                  <c:v>3</c:v>
                </c:pt>
                <c:pt idx="93">
                  <c:v>3</c:v>
                </c:pt>
                <c:pt idx="94">
                  <c:v>3</c:v>
                </c:pt>
                <c:pt idx="95">
                  <c:v>3</c:v>
                </c:pt>
                <c:pt idx="96">
                  <c:v>3</c:v>
                </c:pt>
                <c:pt idx="97">
                  <c:v>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BC76-487D-95A8-2BC4299AFB2B}"/>
            </c:ext>
          </c:extLst>
        </c:ser>
        <c:ser>
          <c:idx val="1"/>
          <c:order val="3"/>
          <c:tx>
            <c:strRef>
              <c:f>Sheet1!$A$3</c:f>
              <c:strCache>
                <c:ptCount val="1"/>
                <c:pt idx="0">
                  <c:v>number3</c:v>
                </c:pt>
              </c:strCache>
            </c:strRef>
          </c:tx>
          <c:marker>
            <c:symbol val="none"/>
          </c:marker>
          <c:cat>
            <c:numRef>
              <c:f>Sheet1!$B$1:$CU$1</c:f>
              <c:numCache>
                <c:formatCode>0</c:formatCode>
                <c:ptCount val="98"/>
                <c:pt idx="0">
                  <c:v>0</c:v>
                </c:pt>
                <c:pt idx="1">
                  <c:v>0.5</c:v>
                </c:pt>
                <c:pt idx="2">
                  <c:v>1</c:v>
                </c:pt>
                <c:pt idx="3">
                  <c:v>1.5</c:v>
                </c:pt>
                <c:pt idx="4">
                  <c:v>2</c:v>
                </c:pt>
                <c:pt idx="5">
                  <c:v>2.5</c:v>
                </c:pt>
                <c:pt idx="6">
                  <c:v>3</c:v>
                </c:pt>
                <c:pt idx="7">
                  <c:v>3.5</c:v>
                </c:pt>
                <c:pt idx="8">
                  <c:v>4</c:v>
                </c:pt>
                <c:pt idx="9">
                  <c:v>4.5</c:v>
                </c:pt>
                <c:pt idx="10">
                  <c:v>5</c:v>
                </c:pt>
                <c:pt idx="11">
                  <c:v>5.5</c:v>
                </c:pt>
                <c:pt idx="12">
                  <c:v>6</c:v>
                </c:pt>
                <c:pt idx="13">
                  <c:v>6.5</c:v>
                </c:pt>
                <c:pt idx="14">
                  <c:v>7</c:v>
                </c:pt>
                <c:pt idx="15">
                  <c:v>7.5</c:v>
                </c:pt>
                <c:pt idx="16">
                  <c:v>8</c:v>
                </c:pt>
                <c:pt idx="17">
                  <c:v>8.5</c:v>
                </c:pt>
                <c:pt idx="18">
                  <c:v>9</c:v>
                </c:pt>
                <c:pt idx="19">
                  <c:v>9.5</c:v>
                </c:pt>
                <c:pt idx="20">
                  <c:v>10</c:v>
                </c:pt>
                <c:pt idx="21">
                  <c:v>10.5</c:v>
                </c:pt>
                <c:pt idx="22">
                  <c:v>11</c:v>
                </c:pt>
                <c:pt idx="23">
                  <c:v>11.5</c:v>
                </c:pt>
                <c:pt idx="24">
                  <c:v>12</c:v>
                </c:pt>
                <c:pt idx="25">
                  <c:v>12.5</c:v>
                </c:pt>
                <c:pt idx="26">
                  <c:v>13</c:v>
                </c:pt>
                <c:pt idx="27">
                  <c:v>13.5</c:v>
                </c:pt>
                <c:pt idx="28">
                  <c:v>14</c:v>
                </c:pt>
                <c:pt idx="29">
                  <c:v>14.5</c:v>
                </c:pt>
                <c:pt idx="30">
                  <c:v>15</c:v>
                </c:pt>
                <c:pt idx="31">
                  <c:v>15.5</c:v>
                </c:pt>
                <c:pt idx="32">
                  <c:v>16</c:v>
                </c:pt>
                <c:pt idx="33">
                  <c:v>16.5</c:v>
                </c:pt>
                <c:pt idx="34">
                  <c:v>17</c:v>
                </c:pt>
                <c:pt idx="35">
                  <c:v>17.5</c:v>
                </c:pt>
                <c:pt idx="36">
                  <c:v>18</c:v>
                </c:pt>
                <c:pt idx="37">
                  <c:v>18.5</c:v>
                </c:pt>
                <c:pt idx="38">
                  <c:v>19</c:v>
                </c:pt>
                <c:pt idx="39">
                  <c:v>19.5</c:v>
                </c:pt>
                <c:pt idx="40">
                  <c:v>20</c:v>
                </c:pt>
                <c:pt idx="41">
                  <c:v>20.5</c:v>
                </c:pt>
                <c:pt idx="42">
                  <c:v>21</c:v>
                </c:pt>
                <c:pt idx="43">
                  <c:v>21.5</c:v>
                </c:pt>
                <c:pt idx="44">
                  <c:v>22</c:v>
                </c:pt>
                <c:pt idx="45">
                  <c:v>22.5</c:v>
                </c:pt>
                <c:pt idx="46">
                  <c:v>23</c:v>
                </c:pt>
                <c:pt idx="47">
                  <c:v>23.5</c:v>
                </c:pt>
                <c:pt idx="48">
                  <c:v>24</c:v>
                </c:pt>
                <c:pt idx="49">
                  <c:v>24.5</c:v>
                </c:pt>
                <c:pt idx="50">
                  <c:v>25</c:v>
                </c:pt>
                <c:pt idx="51">
                  <c:v>25.5</c:v>
                </c:pt>
                <c:pt idx="52">
                  <c:v>26</c:v>
                </c:pt>
                <c:pt idx="53">
                  <c:v>26.5</c:v>
                </c:pt>
                <c:pt idx="54">
                  <c:v>27</c:v>
                </c:pt>
                <c:pt idx="55">
                  <c:v>27.5</c:v>
                </c:pt>
                <c:pt idx="56">
                  <c:v>28</c:v>
                </c:pt>
                <c:pt idx="57">
                  <c:v>28.5</c:v>
                </c:pt>
                <c:pt idx="58">
                  <c:v>29</c:v>
                </c:pt>
                <c:pt idx="59">
                  <c:v>29.5</c:v>
                </c:pt>
                <c:pt idx="60">
                  <c:v>30</c:v>
                </c:pt>
                <c:pt idx="61">
                  <c:v>30.5</c:v>
                </c:pt>
                <c:pt idx="62">
                  <c:v>31</c:v>
                </c:pt>
                <c:pt idx="63">
                  <c:v>31.5</c:v>
                </c:pt>
                <c:pt idx="64">
                  <c:v>32</c:v>
                </c:pt>
                <c:pt idx="65">
                  <c:v>32.5</c:v>
                </c:pt>
                <c:pt idx="66">
                  <c:v>33</c:v>
                </c:pt>
                <c:pt idx="67">
                  <c:v>33.5</c:v>
                </c:pt>
                <c:pt idx="68">
                  <c:v>34</c:v>
                </c:pt>
                <c:pt idx="69">
                  <c:v>34.5</c:v>
                </c:pt>
                <c:pt idx="70">
                  <c:v>35</c:v>
                </c:pt>
                <c:pt idx="71">
                  <c:v>35.5</c:v>
                </c:pt>
                <c:pt idx="72">
                  <c:v>36</c:v>
                </c:pt>
                <c:pt idx="73">
                  <c:v>36.5</c:v>
                </c:pt>
                <c:pt idx="74">
                  <c:v>37</c:v>
                </c:pt>
                <c:pt idx="75">
                  <c:v>37.5</c:v>
                </c:pt>
                <c:pt idx="76">
                  <c:v>38</c:v>
                </c:pt>
                <c:pt idx="77">
                  <c:v>38.5</c:v>
                </c:pt>
                <c:pt idx="78">
                  <c:v>39</c:v>
                </c:pt>
                <c:pt idx="79">
                  <c:v>39.5</c:v>
                </c:pt>
                <c:pt idx="80">
                  <c:v>40</c:v>
                </c:pt>
                <c:pt idx="81">
                  <c:v>40.5</c:v>
                </c:pt>
                <c:pt idx="82">
                  <c:v>41</c:v>
                </c:pt>
                <c:pt idx="83">
                  <c:v>41.5</c:v>
                </c:pt>
                <c:pt idx="84">
                  <c:v>42</c:v>
                </c:pt>
                <c:pt idx="85">
                  <c:v>42.5</c:v>
                </c:pt>
                <c:pt idx="86">
                  <c:v>43</c:v>
                </c:pt>
                <c:pt idx="87">
                  <c:v>43.5</c:v>
                </c:pt>
                <c:pt idx="88">
                  <c:v>44</c:v>
                </c:pt>
                <c:pt idx="89">
                  <c:v>44.5</c:v>
                </c:pt>
                <c:pt idx="90">
                  <c:v>45</c:v>
                </c:pt>
                <c:pt idx="91">
                  <c:v>45.5</c:v>
                </c:pt>
                <c:pt idx="92">
                  <c:v>46</c:v>
                </c:pt>
                <c:pt idx="93">
                  <c:v>46.5</c:v>
                </c:pt>
                <c:pt idx="94">
                  <c:v>47</c:v>
                </c:pt>
                <c:pt idx="95">
                  <c:v>47.5</c:v>
                </c:pt>
                <c:pt idx="96">
                  <c:v>48</c:v>
                </c:pt>
                <c:pt idx="97">
                  <c:v>48.5</c:v>
                </c:pt>
              </c:numCache>
            </c:numRef>
          </c:cat>
          <c:val>
            <c:numRef>
              <c:f>Sheet1!$B$3:$CU$3</c:f>
              <c:numCache>
                <c:formatCode>General</c:formatCode>
                <c:ptCount val="98"/>
                <c:pt idx="32">
                  <c:v>2</c:v>
                </c:pt>
                <c:pt idx="33">
                  <c:v>2</c:v>
                </c:pt>
                <c:pt idx="34">
                  <c:v>2</c:v>
                </c:pt>
                <c:pt idx="35">
                  <c:v>2</c:v>
                </c:pt>
                <c:pt idx="36">
                  <c:v>2</c:v>
                </c:pt>
                <c:pt idx="37">
                  <c:v>2</c:v>
                </c:pt>
                <c:pt idx="38">
                  <c:v>2</c:v>
                </c:pt>
                <c:pt idx="39">
                  <c:v>2</c:v>
                </c:pt>
                <c:pt idx="40">
                  <c:v>2</c:v>
                </c:pt>
                <c:pt idx="41">
                  <c:v>2</c:v>
                </c:pt>
                <c:pt idx="42">
                  <c:v>2</c:v>
                </c:pt>
                <c:pt idx="43">
                  <c:v>2</c:v>
                </c:pt>
                <c:pt idx="44">
                  <c:v>2</c:v>
                </c:pt>
                <c:pt idx="45">
                  <c:v>2</c:v>
                </c:pt>
                <c:pt idx="46">
                  <c:v>2</c:v>
                </c:pt>
                <c:pt idx="47">
                  <c:v>2</c:v>
                </c:pt>
                <c:pt idx="48">
                  <c:v>2</c:v>
                </c:pt>
                <c:pt idx="49">
                  <c:v>2</c:v>
                </c:pt>
                <c:pt idx="50">
                  <c:v>2</c:v>
                </c:pt>
                <c:pt idx="51">
                  <c:v>2</c:v>
                </c:pt>
                <c:pt idx="52">
                  <c:v>2</c:v>
                </c:pt>
                <c:pt idx="53">
                  <c:v>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BC76-487D-95A8-2BC4299AFB2B}"/>
            </c:ext>
          </c:extLst>
        </c:ser>
        <c:ser>
          <c:idx val="0"/>
          <c:order val="4"/>
          <c:tx>
            <c:strRef>
              <c:f>Sheet1!$A$2</c:f>
              <c:strCache>
                <c:ptCount val="1"/>
                <c:pt idx="0">
                  <c:v>number4</c:v>
                </c:pt>
              </c:strCache>
            </c:strRef>
          </c:tx>
          <c:marker>
            <c:symbol val="none"/>
          </c:marker>
          <c:cat>
            <c:numRef>
              <c:f>Sheet1!$B$1:$CU$1</c:f>
              <c:numCache>
                <c:formatCode>0</c:formatCode>
                <c:ptCount val="98"/>
                <c:pt idx="0">
                  <c:v>0</c:v>
                </c:pt>
                <c:pt idx="1">
                  <c:v>0.5</c:v>
                </c:pt>
                <c:pt idx="2">
                  <c:v>1</c:v>
                </c:pt>
                <c:pt idx="3">
                  <c:v>1.5</c:v>
                </c:pt>
                <c:pt idx="4">
                  <c:v>2</c:v>
                </c:pt>
                <c:pt idx="5">
                  <c:v>2.5</c:v>
                </c:pt>
                <c:pt idx="6">
                  <c:v>3</c:v>
                </c:pt>
                <c:pt idx="7">
                  <c:v>3.5</c:v>
                </c:pt>
                <c:pt idx="8">
                  <c:v>4</c:v>
                </c:pt>
                <c:pt idx="9">
                  <c:v>4.5</c:v>
                </c:pt>
                <c:pt idx="10">
                  <c:v>5</c:v>
                </c:pt>
                <c:pt idx="11">
                  <c:v>5.5</c:v>
                </c:pt>
                <c:pt idx="12">
                  <c:v>6</c:v>
                </c:pt>
                <c:pt idx="13">
                  <c:v>6.5</c:v>
                </c:pt>
                <c:pt idx="14">
                  <c:v>7</c:v>
                </c:pt>
                <c:pt idx="15">
                  <c:v>7.5</c:v>
                </c:pt>
                <c:pt idx="16">
                  <c:v>8</c:v>
                </c:pt>
                <c:pt idx="17">
                  <c:v>8.5</c:v>
                </c:pt>
                <c:pt idx="18">
                  <c:v>9</c:v>
                </c:pt>
                <c:pt idx="19">
                  <c:v>9.5</c:v>
                </c:pt>
                <c:pt idx="20">
                  <c:v>10</c:v>
                </c:pt>
                <c:pt idx="21">
                  <c:v>10.5</c:v>
                </c:pt>
                <c:pt idx="22">
                  <c:v>11</c:v>
                </c:pt>
                <c:pt idx="23">
                  <c:v>11.5</c:v>
                </c:pt>
                <c:pt idx="24">
                  <c:v>12</c:v>
                </c:pt>
                <c:pt idx="25">
                  <c:v>12.5</c:v>
                </c:pt>
                <c:pt idx="26">
                  <c:v>13</c:v>
                </c:pt>
                <c:pt idx="27">
                  <c:v>13.5</c:v>
                </c:pt>
                <c:pt idx="28">
                  <c:v>14</c:v>
                </c:pt>
                <c:pt idx="29">
                  <c:v>14.5</c:v>
                </c:pt>
                <c:pt idx="30">
                  <c:v>15</c:v>
                </c:pt>
                <c:pt idx="31">
                  <c:v>15.5</c:v>
                </c:pt>
                <c:pt idx="32">
                  <c:v>16</c:v>
                </c:pt>
                <c:pt idx="33">
                  <c:v>16.5</c:v>
                </c:pt>
                <c:pt idx="34">
                  <c:v>17</c:v>
                </c:pt>
                <c:pt idx="35">
                  <c:v>17.5</c:v>
                </c:pt>
                <c:pt idx="36">
                  <c:v>18</c:v>
                </c:pt>
                <c:pt idx="37">
                  <c:v>18.5</c:v>
                </c:pt>
                <c:pt idx="38">
                  <c:v>19</c:v>
                </c:pt>
                <c:pt idx="39">
                  <c:v>19.5</c:v>
                </c:pt>
                <c:pt idx="40">
                  <c:v>20</c:v>
                </c:pt>
                <c:pt idx="41">
                  <c:v>20.5</c:v>
                </c:pt>
                <c:pt idx="42">
                  <c:v>21</c:v>
                </c:pt>
                <c:pt idx="43">
                  <c:v>21.5</c:v>
                </c:pt>
                <c:pt idx="44">
                  <c:v>22</c:v>
                </c:pt>
                <c:pt idx="45">
                  <c:v>22.5</c:v>
                </c:pt>
                <c:pt idx="46">
                  <c:v>23</c:v>
                </c:pt>
                <c:pt idx="47">
                  <c:v>23.5</c:v>
                </c:pt>
                <c:pt idx="48">
                  <c:v>24</c:v>
                </c:pt>
                <c:pt idx="49">
                  <c:v>24.5</c:v>
                </c:pt>
                <c:pt idx="50">
                  <c:v>25</c:v>
                </c:pt>
                <c:pt idx="51">
                  <c:v>25.5</c:v>
                </c:pt>
                <c:pt idx="52">
                  <c:v>26</c:v>
                </c:pt>
                <c:pt idx="53">
                  <c:v>26.5</c:v>
                </c:pt>
                <c:pt idx="54">
                  <c:v>27</c:v>
                </c:pt>
                <c:pt idx="55">
                  <c:v>27.5</c:v>
                </c:pt>
                <c:pt idx="56">
                  <c:v>28</c:v>
                </c:pt>
                <c:pt idx="57">
                  <c:v>28.5</c:v>
                </c:pt>
                <c:pt idx="58">
                  <c:v>29</c:v>
                </c:pt>
                <c:pt idx="59">
                  <c:v>29.5</c:v>
                </c:pt>
                <c:pt idx="60">
                  <c:v>30</c:v>
                </c:pt>
                <c:pt idx="61">
                  <c:v>30.5</c:v>
                </c:pt>
                <c:pt idx="62">
                  <c:v>31</c:v>
                </c:pt>
                <c:pt idx="63">
                  <c:v>31.5</c:v>
                </c:pt>
                <c:pt idx="64">
                  <c:v>32</c:v>
                </c:pt>
                <c:pt idx="65">
                  <c:v>32.5</c:v>
                </c:pt>
                <c:pt idx="66">
                  <c:v>33</c:v>
                </c:pt>
                <c:pt idx="67">
                  <c:v>33.5</c:v>
                </c:pt>
                <c:pt idx="68">
                  <c:v>34</c:v>
                </c:pt>
                <c:pt idx="69">
                  <c:v>34.5</c:v>
                </c:pt>
                <c:pt idx="70">
                  <c:v>35</c:v>
                </c:pt>
                <c:pt idx="71">
                  <c:v>35.5</c:v>
                </c:pt>
                <c:pt idx="72">
                  <c:v>36</c:v>
                </c:pt>
                <c:pt idx="73">
                  <c:v>36.5</c:v>
                </c:pt>
                <c:pt idx="74">
                  <c:v>37</c:v>
                </c:pt>
                <c:pt idx="75">
                  <c:v>37.5</c:v>
                </c:pt>
                <c:pt idx="76">
                  <c:v>38</c:v>
                </c:pt>
                <c:pt idx="77">
                  <c:v>38.5</c:v>
                </c:pt>
                <c:pt idx="78">
                  <c:v>39</c:v>
                </c:pt>
                <c:pt idx="79">
                  <c:v>39.5</c:v>
                </c:pt>
                <c:pt idx="80">
                  <c:v>40</c:v>
                </c:pt>
                <c:pt idx="81">
                  <c:v>40.5</c:v>
                </c:pt>
                <c:pt idx="82">
                  <c:v>41</c:v>
                </c:pt>
                <c:pt idx="83">
                  <c:v>41.5</c:v>
                </c:pt>
                <c:pt idx="84">
                  <c:v>42</c:v>
                </c:pt>
                <c:pt idx="85">
                  <c:v>42.5</c:v>
                </c:pt>
                <c:pt idx="86">
                  <c:v>43</c:v>
                </c:pt>
                <c:pt idx="87">
                  <c:v>43.5</c:v>
                </c:pt>
                <c:pt idx="88">
                  <c:v>44</c:v>
                </c:pt>
                <c:pt idx="89">
                  <c:v>44.5</c:v>
                </c:pt>
                <c:pt idx="90">
                  <c:v>45</c:v>
                </c:pt>
                <c:pt idx="91">
                  <c:v>45.5</c:v>
                </c:pt>
                <c:pt idx="92">
                  <c:v>46</c:v>
                </c:pt>
                <c:pt idx="93">
                  <c:v>46.5</c:v>
                </c:pt>
                <c:pt idx="94">
                  <c:v>47</c:v>
                </c:pt>
                <c:pt idx="95">
                  <c:v>47.5</c:v>
                </c:pt>
                <c:pt idx="96">
                  <c:v>48</c:v>
                </c:pt>
                <c:pt idx="97">
                  <c:v>48.5</c:v>
                </c:pt>
              </c:numCache>
            </c:numRef>
          </c:cat>
          <c:val>
            <c:numRef>
              <c:f>Sheet1!$B$2:$CU$2</c:f>
              <c:numCache>
                <c:formatCode>General</c:formatCode>
                <c:ptCount val="98"/>
                <c:pt idx="54">
                  <c:v>1</c:v>
                </c:pt>
                <c:pt idx="55">
                  <c:v>1</c:v>
                </c:pt>
                <c:pt idx="56">
                  <c:v>1</c:v>
                </c:pt>
                <c:pt idx="57">
                  <c:v>1</c:v>
                </c:pt>
                <c:pt idx="58">
                  <c:v>1</c:v>
                </c:pt>
                <c:pt idx="59">
                  <c:v>1</c:v>
                </c:pt>
                <c:pt idx="60">
                  <c:v>1</c:v>
                </c:pt>
                <c:pt idx="61">
                  <c:v>1</c:v>
                </c:pt>
                <c:pt idx="62">
                  <c:v>1</c:v>
                </c:pt>
                <c:pt idx="63">
                  <c:v>1</c:v>
                </c:pt>
                <c:pt idx="64">
                  <c:v>1</c:v>
                </c:pt>
                <c:pt idx="65">
                  <c:v>1</c:v>
                </c:pt>
                <c:pt idx="66">
                  <c:v>1</c:v>
                </c:pt>
                <c:pt idx="67">
                  <c:v>1</c:v>
                </c:pt>
                <c:pt idx="68">
                  <c:v>1</c:v>
                </c:pt>
                <c:pt idx="69">
                  <c:v>1</c:v>
                </c:pt>
                <c:pt idx="70">
                  <c:v>1</c:v>
                </c:pt>
                <c:pt idx="71">
                  <c:v>1</c:v>
                </c:pt>
                <c:pt idx="72">
                  <c:v>1</c:v>
                </c:pt>
                <c:pt idx="73">
                  <c:v>1</c:v>
                </c:pt>
                <c:pt idx="74">
                  <c:v>1</c:v>
                </c:pt>
                <c:pt idx="75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BC76-487D-95A8-2BC4299AFB2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45215288"/>
        <c:axId val="245215680"/>
      </c:lineChart>
      <c:catAx>
        <c:axId val="245215288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CA"/>
                  <a:t>CPU Timeslice</a:t>
                </a:r>
              </a:p>
            </c:rich>
          </c:tx>
          <c:layout/>
          <c:overlay val="0"/>
        </c:title>
        <c:numFmt formatCode="0" sourceLinked="1"/>
        <c:majorTickMark val="out"/>
        <c:minorTickMark val="none"/>
        <c:tickLblPos val="nextTo"/>
        <c:crossAx val="245215680"/>
        <c:crosses val="autoZero"/>
        <c:auto val="1"/>
        <c:lblAlgn val="ctr"/>
        <c:lblOffset val="100"/>
        <c:tickLblSkip val="10"/>
        <c:tickMarkSkip val="10"/>
        <c:noMultiLvlLbl val="0"/>
      </c:catAx>
      <c:valAx>
        <c:axId val="245215680"/>
        <c:scaling>
          <c:orientation val="minMax"/>
        </c:scaling>
        <c:delete val="1"/>
        <c:axPos val="l"/>
        <c:majorGridlines/>
        <c:numFmt formatCode="General" sourceLinked="1"/>
        <c:majorTickMark val="out"/>
        <c:minorTickMark val="none"/>
        <c:tickLblPos val="nextTo"/>
        <c:crossAx val="245215288"/>
        <c:crosses val="autoZero"/>
        <c:crossBetween val="between"/>
      </c:valAx>
    </c:plotArea>
    <c:legend>
      <c:legendPos val="l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4"/>
          <c:order val="0"/>
          <c:tx>
            <c:strRef>
              <c:f>Sheet1!$A$29</c:f>
              <c:strCache>
                <c:ptCount val="1"/>
                <c:pt idx="0">
                  <c:v>main()</c:v>
                </c:pt>
              </c:strCache>
            </c:strRef>
          </c:tx>
          <c:marker>
            <c:symbol val="none"/>
          </c:marker>
          <c:cat>
            <c:numRef>
              <c:f>Sheet1!$B$24:$FO$24</c:f>
              <c:numCache>
                <c:formatCode>0</c:formatCode>
                <c:ptCount val="170"/>
                <c:pt idx="0" formatCode="General">
                  <c:v>0</c:v>
                </c:pt>
                <c:pt idx="1">
                  <c:v>0.5</c:v>
                </c:pt>
                <c:pt idx="2">
                  <c:v>1</c:v>
                </c:pt>
                <c:pt idx="3">
                  <c:v>1.5</c:v>
                </c:pt>
                <c:pt idx="4">
                  <c:v>2</c:v>
                </c:pt>
                <c:pt idx="5">
                  <c:v>2.5</c:v>
                </c:pt>
                <c:pt idx="6">
                  <c:v>3</c:v>
                </c:pt>
                <c:pt idx="7">
                  <c:v>3.5</c:v>
                </c:pt>
                <c:pt idx="8">
                  <c:v>4</c:v>
                </c:pt>
                <c:pt idx="9">
                  <c:v>4.5</c:v>
                </c:pt>
                <c:pt idx="10">
                  <c:v>5</c:v>
                </c:pt>
                <c:pt idx="11">
                  <c:v>5.5</c:v>
                </c:pt>
                <c:pt idx="12">
                  <c:v>6</c:v>
                </c:pt>
                <c:pt idx="13">
                  <c:v>6.5</c:v>
                </c:pt>
                <c:pt idx="14">
                  <c:v>7</c:v>
                </c:pt>
                <c:pt idx="15">
                  <c:v>7.5</c:v>
                </c:pt>
                <c:pt idx="16">
                  <c:v>8</c:v>
                </c:pt>
                <c:pt idx="17">
                  <c:v>8.5</c:v>
                </c:pt>
                <c:pt idx="18">
                  <c:v>9</c:v>
                </c:pt>
                <c:pt idx="19">
                  <c:v>9.5</c:v>
                </c:pt>
                <c:pt idx="20">
                  <c:v>10</c:v>
                </c:pt>
                <c:pt idx="21">
                  <c:v>10.5</c:v>
                </c:pt>
                <c:pt idx="22">
                  <c:v>11</c:v>
                </c:pt>
                <c:pt idx="23">
                  <c:v>11.5</c:v>
                </c:pt>
                <c:pt idx="24">
                  <c:v>12</c:v>
                </c:pt>
                <c:pt idx="25">
                  <c:v>12.5</c:v>
                </c:pt>
                <c:pt idx="26">
                  <c:v>13</c:v>
                </c:pt>
                <c:pt idx="27">
                  <c:v>13.5</c:v>
                </c:pt>
                <c:pt idx="28">
                  <c:v>14</c:v>
                </c:pt>
                <c:pt idx="29">
                  <c:v>14.5</c:v>
                </c:pt>
                <c:pt idx="30">
                  <c:v>15</c:v>
                </c:pt>
                <c:pt idx="31">
                  <c:v>15.5</c:v>
                </c:pt>
                <c:pt idx="32">
                  <c:v>16</c:v>
                </c:pt>
                <c:pt idx="33">
                  <c:v>16.5</c:v>
                </c:pt>
                <c:pt idx="34">
                  <c:v>17</c:v>
                </c:pt>
                <c:pt idx="35">
                  <c:v>17.5</c:v>
                </c:pt>
                <c:pt idx="36">
                  <c:v>18</c:v>
                </c:pt>
                <c:pt idx="37">
                  <c:v>18.5</c:v>
                </c:pt>
                <c:pt idx="38">
                  <c:v>19</c:v>
                </c:pt>
                <c:pt idx="39">
                  <c:v>19.5</c:v>
                </c:pt>
                <c:pt idx="40">
                  <c:v>20</c:v>
                </c:pt>
                <c:pt idx="41">
                  <c:v>20.5</c:v>
                </c:pt>
                <c:pt idx="42">
                  <c:v>21</c:v>
                </c:pt>
                <c:pt idx="43">
                  <c:v>21.5</c:v>
                </c:pt>
                <c:pt idx="44">
                  <c:v>22</c:v>
                </c:pt>
                <c:pt idx="45">
                  <c:v>22.5</c:v>
                </c:pt>
                <c:pt idx="46">
                  <c:v>23</c:v>
                </c:pt>
                <c:pt idx="47">
                  <c:v>23.5</c:v>
                </c:pt>
                <c:pt idx="48">
                  <c:v>24</c:v>
                </c:pt>
                <c:pt idx="49">
                  <c:v>24.5</c:v>
                </c:pt>
                <c:pt idx="50">
                  <c:v>25</c:v>
                </c:pt>
                <c:pt idx="51">
                  <c:v>25.5</c:v>
                </c:pt>
                <c:pt idx="52">
                  <c:v>26</c:v>
                </c:pt>
                <c:pt idx="53">
                  <c:v>26.5</c:v>
                </c:pt>
                <c:pt idx="54">
                  <c:v>27</c:v>
                </c:pt>
                <c:pt idx="55">
                  <c:v>27.5</c:v>
                </c:pt>
                <c:pt idx="56">
                  <c:v>28</c:v>
                </c:pt>
                <c:pt idx="57">
                  <c:v>28.5</c:v>
                </c:pt>
                <c:pt idx="58">
                  <c:v>29</c:v>
                </c:pt>
                <c:pt idx="59">
                  <c:v>29.5</c:v>
                </c:pt>
                <c:pt idx="60">
                  <c:v>30</c:v>
                </c:pt>
                <c:pt idx="61">
                  <c:v>30.5</c:v>
                </c:pt>
                <c:pt idx="62">
                  <c:v>31</c:v>
                </c:pt>
                <c:pt idx="63">
                  <c:v>31.5</c:v>
                </c:pt>
                <c:pt idx="64">
                  <c:v>32</c:v>
                </c:pt>
                <c:pt idx="65">
                  <c:v>32.5</c:v>
                </c:pt>
                <c:pt idx="66">
                  <c:v>33</c:v>
                </c:pt>
                <c:pt idx="67">
                  <c:v>33.5</c:v>
                </c:pt>
                <c:pt idx="68">
                  <c:v>34</c:v>
                </c:pt>
                <c:pt idx="69">
                  <c:v>34.5</c:v>
                </c:pt>
                <c:pt idx="70">
                  <c:v>35</c:v>
                </c:pt>
                <c:pt idx="71">
                  <c:v>35.5</c:v>
                </c:pt>
                <c:pt idx="72">
                  <c:v>36</c:v>
                </c:pt>
                <c:pt idx="73">
                  <c:v>36.5</c:v>
                </c:pt>
                <c:pt idx="74">
                  <c:v>37</c:v>
                </c:pt>
                <c:pt idx="75">
                  <c:v>37.5</c:v>
                </c:pt>
                <c:pt idx="76">
                  <c:v>38</c:v>
                </c:pt>
                <c:pt idx="77">
                  <c:v>38.5</c:v>
                </c:pt>
                <c:pt idx="78">
                  <c:v>39</c:v>
                </c:pt>
                <c:pt idx="79">
                  <c:v>39.5</c:v>
                </c:pt>
                <c:pt idx="80">
                  <c:v>40</c:v>
                </c:pt>
                <c:pt idx="81">
                  <c:v>40.5</c:v>
                </c:pt>
                <c:pt idx="82">
                  <c:v>41</c:v>
                </c:pt>
                <c:pt idx="83">
                  <c:v>41.5</c:v>
                </c:pt>
                <c:pt idx="84">
                  <c:v>42</c:v>
                </c:pt>
                <c:pt idx="85">
                  <c:v>42.5</c:v>
                </c:pt>
                <c:pt idx="86">
                  <c:v>43</c:v>
                </c:pt>
                <c:pt idx="87">
                  <c:v>43.5</c:v>
                </c:pt>
                <c:pt idx="88">
                  <c:v>44</c:v>
                </c:pt>
                <c:pt idx="89">
                  <c:v>44.5</c:v>
                </c:pt>
                <c:pt idx="90">
                  <c:v>45</c:v>
                </c:pt>
                <c:pt idx="91">
                  <c:v>45.5</c:v>
                </c:pt>
                <c:pt idx="92">
                  <c:v>46</c:v>
                </c:pt>
                <c:pt idx="93">
                  <c:v>46.5</c:v>
                </c:pt>
                <c:pt idx="94">
                  <c:v>47</c:v>
                </c:pt>
                <c:pt idx="95">
                  <c:v>47.5</c:v>
                </c:pt>
                <c:pt idx="96">
                  <c:v>48</c:v>
                </c:pt>
                <c:pt idx="97">
                  <c:v>48.5</c:v>
                </c:pt>
                <c:pt idx="98">
                  <c:v>49</c:v>
                </c:pt>
                <c:pt idx="99">
                  <c:v>49.5</c:v>
                </c:pt>
                <c:pt idx="100">
                  <c:v>50</c:v>
                </c:pt>
                <c:pt idx="101">
                  <c:v>50.5</c:v>
                </c:pt>
                <c:pt idx="102">
                  <c:v>51</c:v>
                </c:pt>
                <c:pt idx="103">
                  <c:v>51.5</c:v>
                </c:pt>
                <c:pt idx="104">
                  <c:v>52</c:v>
                </c:pt>
                <c:pt idx="105">
                  <c:v>52.5</c:v>
                </c:pt>
                <c:pt idx="106">
                  <c:v>53</c:v>
                </c:pt>
                <c:pt idx="107">
                  <c:v>53.5</c:v>
                </c:pt>
                <c:pt idx="108">
                  <c:v>54</c:v>
                </c:pt>
                <c:pt idx="109">
                  <c:v>54.5</c:v>
                </c:pt>
                <c:pt idx="110">
                  <c:v>55</c:v>
                </c:pt>
                <c:pt idx="111">
                  <c:v>55.5</c:v>
                </c:pt>
                <c:pt idx="112">
                  <c:v>56</c:v>
                </c:pt>
                <c:pt idx="113">
                  <c:v>56.5</c:v>
                </c:pt>
                <c:pt idx="114">
                  <c:v>57</c:v>
                </c:pt>
                <c:pt idx="115">
                  <c:v>57.5</c:v>
                </c:pt>
                <c:pt idx="116">
                  <c:v>58</c:v>
                </c:pt>
                <c:pt idx="117">
                  <c:v>58.5</c:v>
                </c:pt>
                <c:pt idx="118">
                  <c:v>59</c:v>
                </c:pt>
                <c:pt idx="119">
                  <c:v>59.5</c:v>
                </c:pt>
                <c:pt idx="120">
                  <c:v>60</c:v>
                </c:pt>
                <c:pt idx="121">
                  <c:v>60.5</c:v>
                </c:pt>
                <c:pt idx="122">
                  <c:v>61</c:v>
                </c:pt>
                <c:pt idx="123">
                  <c:v>61.5</c:v>
                </c:pt>
                <c:pt idx="124">
                  <c:v>62</c:v>
                </c:pt>
                <c:pt idx="125">
                  <c:v>62.5</c:v>
                </c:pt>
                <c:pt idx="126">
                  <c:v>63</c:v>
                </c:pt>
                <c:pt idx="127">
                  <c:v>63.5</c:v>
                </c:pt>
                <c:pt idx="128">
                  <c:v>64</c:v>
                </c:pt>
                <c:pt idx="129">
                  <c:v>64.5</c:v>
                </c:pt>
                <c:pt idx="130">
                  <c:v>65</c:v>
                </c:pt>
                <c:pt idx="131">
                  <c:v>65.5</c:v>
                </c:pt>
                <c:pt idx="132">
                  <c:v>66</c:v>
                </c:pt>
                <c:pt idx="133">
                  <c:v>66.5</c:v>
                </c:pt>
                <c:pt idx="134">
                  <c:v>67</c:v>
                </c:pt>
                <c:pt idx="135">
                  <c:v>67.5</c:v>
                </c:pt>
                <c:pt idx="136">
                  <c:v>68</c:v>
                </c:pt>
                <c:pt idx="137">
                  <c:v>68.5</c:v>
                </c:pt>
                <c:pt idx="138">
                  <c:v>69</c:v>
                </c:pt>
                <c:pt idx="139">
                  <c:v>69.5</c:v>
                </c:pt>
                <c:pt idx="140">
                  <c:v>70</c:v>
                </c:pt>
                <c:pt idx="141">
                  <c:v>70.5</c:v>
                </c:pt>
                <c:pt idx="142">
                  <c:v>71</c:v>
                </c:pt>
                <c:pt idx="143">
                  <c:v>71.5</c:v>
                </c:pt>
                <c:pt idx="144">
                  <c:v>72</c:v>
                </c:pt>
                <c:pt idx="145">
                  <c:v>72.5</c:v>
                </c:pt>
                <c:pt idx="146">
                  <c:v>73</c:v>
                </c:pt>
                <c:pt idx="147">
                  <c:v>73.5</c:v>
                </c:pt>
                <c:pt idx="148">
                  <c:v>74</c:v>
                </c:pt>
                <c:pt idx="149">
                  <c:v>74.5</c:v>
                </c:pt>
                <c:pt idx="150">
                  <c:v>75</c:v>
                </c:pt>
                <c:pt idx="151">
                  <c:v>75.5</c:v>
                </c:pt>
                <c:pt idx="152">
                  <c:v>76</c:v>
                </c:pt>
                <c:pt idx="153">
                  <c:v>76.5</c:v>
                </c:pt>
                <c:pt idx="154">
                  <c:v>77</c:v>
                </c:pt>
                <c:pt idx="155">
                  <c:v>77.5</c:v>
                </c:pt>
                <c:pt idx="156">
                  <c:v>78</c:v>
                </c:pt>
                <c:pt idx="157">
                  <c:v>78.5</c:v>
                </c:pt>
                <c:pt idx="158">
                  <c:v>79</c:v>
                </c:pt>
                <c:pt idx="159">
                  <c:v>79.5</c:v>
                </c:pt>
                <c:pt idx="160">
                  <c:v>80</c:v>
                </c:pt>
                <c:pt idx="161">
                  <c:v>80.5</c:v>
                </c:pt>
                <c:pt idx="162">
                  <c:v>81</c:v>
                </c:pt>
                <c:pt idx="163">
                  <c:v>81.5</c:v>
                </c:pt>
                <c:pt idx="164">
                  <c:v>82</c:v>
                </c:pt>
                <c:pt idx="165">
                  <c:v>82.5</c:v>
                </c:pt>
                <c:pt idx="166">
                  <c:v>83</c:v>
                </c:pt>
                <c:pt idx="167">
                  <c:v>83.5</c:v>
                </c:pt>
                <c:pt idx="168">
                  <c:v>84</c:v>
                </c:pt>
                <c:pt idx="169">
                  <c:v>84.5</c:v>
                </c:pt>
              </c:numCache>
            </c:numRef>
          </c:cat>
          <c:val>
            <c:numRef>
              <c:f>Sheet1!$B$29:$FO$29</c:f>
              <c:numCache>
                <c:formatCode>General</c:formatCode>
                <c:ptCount val="170"/>
                <c:pt idx="2">
                  <c:v>5</c:v>
                </c:pt>
                <c:pt idx="3">
                  <c:v>5</c:v>
                </c:pt>
                <c:pt idx="4">
                  <c:v>5</c:v>
                </c:pt>
                <c:pt idx="5">
                  <c:v>5</c:v>
                </c:pt>
                <c:pt idx="16">
                  <c:v>5</c:v>
                </c:pt>
                <c:pt idx="17">
                  <c:v>5</c:v>
                </c:pt>
                <c:pt idx="30">
                  <c:v>5</c:v>
                </c:pt>
                <c:pt idx="31">
                  <c:v>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E7C-4CC9-A2FA-274B25BA1576}"/>
            </c:ext>
          </c:extLst>
        </c:ser>
        <c:ser>
          <c:idx val="3"/>
          <c:order val="1"/>
          <c:tx>
            <c:strRef>
              <c:f>Sheet1!$A$28</c:f>
              <c:strCache>
                <c:ptCount val="1"/>
                <c:pt idx="0">
                  <c:v>number1</c:v>
                </c:pt>
              </c:strCache>
            </c:strRef>
          </c:tx>
          <c:marker>
            <c:symbol val="none"/>
          </c:marker>
          <c:cat>
            <c:numRef>
              <c:f>Sheet1!$B$24:$FO$24</c:f>
              <c:numCache>
                <c:formatCode>0</c:formatCode>
                <c:ptCount val="170"/>
                <c:pt idx="0" formatCode="General">
                  <c:v>0</c:v>
                </c:pt>
                <c:pt idx="1">
                  <c:v>0.5</c:v>
                </c:pt>
                <c:pt idx="2">
                  <c:v>1</c:v>
                </c:pt>
                <c:pt idx="3">
                  <c:v>1.5</c:v>
                </c:pt>
                <c:pt idx="4">
                  <c:v>2</c:v>
                </c:pt>
                <c:pt idx="5">
                  <c:v>2.5</c:v>
                </c:pt>
                <c:pt idx="6">
                  <c:v>3</c:v>
                </c:pt>
                <c:pt idx="7">
                  <c:v>3.5</c:v>
                </c:pt>
                <c:pt idx="8">
                  <c:v>4</c:v>
                </c:pt>
                <c:pt idx="9">
                  <c:v>4.5</c:v>
                </c:pt>
                <c:pt idx="10">
                  <c:v>5</c:v>
                </c:pt>
                <c:pt idx="11">
                  <c:v>5.5</c:v>
                </c:pt>
                <c:pt idx="12">
                  <c:v>6</c:v>
                </c:pt>
                <c:pt idx="13">
                  <c:v>6.5</c:v>
                </c:pt>
                <c:pt idx="14">
                  <c:v>7</c:v>
                </c:pt>
                <c:pt idx="15">
                  <c:v>7.5</c:v>
                </c:pt>
                <c:pt idx="16">
                  <c:v>8</c:v>
                </c:pt>
                <c:pt idx="17">
                  <c:v>8.5</c:v>
                </c:pt>
                <c:pt idx="18">
                  <c:v>9</c:v>
                </c:pt>
                <c:pt idx="19">
                  <c:v>9.5</c:v>
                </c:pt>
                <c:pt idx="20">
                  <c:v>10</c:v>
                </c:pt>
                <c:pt idx="21">
                  <c:v>10.5</c:v>
                </c:pt>
                <c:pt idx="22">
                  <c:v>11</c:v>
                </c:pt>
                <c:pt idx="23">
                  <c:v>11.5</c:v>
                </c:pt>
                <c:pt idx="24">
                  <c:v>12</c:v>
                </c:pt>
                <c:pt idx="25">
                  <c:v>12.5</c:v>
                </c:pt>
                <c:pt idx="26">
                  <c:v>13</c:v>
                </c:pt>
                <c:pt idx="27">
                  <c:v>13.5</c:v>
                </c:pt>
                <c:pt idx="28">
                  <c:v>14</c:v>
                </c:pt>
                <c:pt idx="29">
                  <c:v>14.5</c:v>
                </c:pt>
                <c:pt idx="30">
                  <c:v>15</c:v>
                </c:pt>
                <c:pt idx="31">
                  <c:v>15.5</c:v>
                </c:pt>
                <c:pt idx="32">
                  <c:v>16</c:v>
                </c:pt>
                <c:pt idx="33">
                  <c:v>16.5</c:v>
                </c:pt>
                <c:pt idx="34">
                  <c:v>17</c:v>
                </c:pt>
                <c:pt idx="35">
                  <c:v>17.5</c:v>
                </c:pt>
                <c:pt idx="36">
                  <c:v>18</c:v>
                </c:pt>
                <c:pt idx="37">
                  <c:v>18.5</c:v>
                </c:pt>
                <c:pt idx="38">
                  <c:v>19</c:v>
                </c:pt>
                <c:pt idx="39">
                  <c:v>19.5</c:v>
                </c:pt>
                <c:pt idx="40">
                  <c:v>20</c:v>
                </c:pt>
                <c:pt idx="41">
                  <c:v>20.5</c:v>
                </c:pt>
                <c:pt idx="42">
                  <c:v>21</c:v>
                </c:pt>
                <c:pt idx="43">
                  <c:v>21.5</c:v>
                </c:pt>
                <c:pt idx="44">
                  <c:v>22</c:v>
                </c:pt>
                <c:pt idx="45">
                  <c:v>22.5</c:v>
                </c:pt>
                <c:pt idx="46">
                  <c:v>23</c:v>
                </c:pt>
                <c:pt idx="47">
                  <c:v>23.5</c:v>
                </c:pt>
                <c:pt idx="48">
                  <c:v>24</c:v>
                </c:pt>
                <c:pt idx="49">
                  <c:v>24.5</c:v>
                </c:pt>
                <c:pt idx="50">
                  <c:v>25</c:v>
                </c:pt>
                <c:pt idx="51">
                  <c:v>25.5</c:v>
                </c:pt>
                <c:pt idx="52">
                  <c:v>26</c:v>
                </c:pt>
                <c:pt idx="53">
                  <c:v>26.5</c:v>
                </c:pt>
                <c:pt idx="54">
                  <c:v>27</c:v>
                </c:pt>
                <c:pt idx="55">
                  <c:v>27.5</c:v>
                </c:pt>
                <c:pt idx="56">
                  <c:v>28</c:v>
                </c:pt>
                <c:pt idx="57">
                  <c:v>28.5</c:v>
                </c:pt>
                <c:pt idx="58">
                  <c:v>29</c:v>
                </c:pt>
                <c:pt idx="59">
                  <c:v>29.5</c:v>
                </c:pt>
                <c:pt idx="60">
                  <c:v>30</c:v>
                </c:pt>
                <c:pt idx="61">
                  <c:v>30.5</c:v>
                </c:pt>
                <c:pt idx="62">
                  <c:v>31</c:v>
                </c:pt>
                <c:pt idx="63">
                  <c:v>31.5</c:v>
                </c:pt>
                <c:pt idx="64">
                  <c:v>32</c:v>
                </c:pt>
                <c:pt idx="65">
                  <c:v>32.5</c:v>
                </c:pt>
                <c:pt idx="66">
                  <c:v>33</c:v>
                </c:pt>
                <c:pt idx="67">
                  <c:v>33.5</c:v>
                </c:pt>
                <c:pt idx="68">
                  <c:v>34</c:v>
                </c:pt>
                <c:pt idx="69">
                  <c:v>34.5</c:v>
                </c:pt>
                <c:pt idx="70">
                  <c:v>35</c:v>
                </c:pt>
                <c:pt idx="71">
                  <c:v>35.5</c:v>
                </c:pt>
                <c:pt idx="72">
                  <c:v>36</c:v>
                </c:pt>
                <c:pt idx="73">
                  <c:v>36.5</c:v>
                </c:pt>
                <c:pt idx="74">
                  <c:v>37</c:v>
                </c:pt>
                <c:pt idx="75">
                  <c:v>37.5</c:v>
                </c:pt>
                <c:pt idx="76">
                  <c:v>38</c:v>
                </c:pt>
                <c:pt idx="77">
                  <c:v>38.5</c:v>
                </c:pt>
                <c:pt idx="78">
                  <c:v>39</c:v>
                </c:pt>
                <c:pt idx="79">
                  <c:v>39.5</c:v>
                </c:pt>
                <c:pt idx="80">
                  <c:v>40</c:v>
                </c:pt>
                <c:pt idx="81">
                  <c:v>40.5</c:v>
                </c:pt>
                <c:pt idx="82">
                  <c:v>41</c:v>
                </c:pt>
                <c:pt idx="83">
                  <c:v>41.5</c:v>
                </c:pt>
                <c:pt idx="84">
                  <c:v>42</c:v>
                </c:pt>
                <c:pt idx="85">
                  <c:v>42.5</c:v>
                </c:pt>
                <c:pt idx="86">
                  <c:v>43</c:v>
                </c:pt>
                <c:pt idx="87">
                  <c:v>43.5</c:v>
                </c:pt>
                <c:pt idx="88">
                  <c:v>44</c:v>
                </c:pt>
                <c:pt idx="89">
                  <c:v>44.5</c:v>
                </c:pt>
                <c:pt idx="90">
                  <c:v>45</c:v>
                </c:pt>
                <c:pt idx="91">
                  <c:v>45.5</c:v>
                </c:pt>
                <c:pt idx="92">
                  <c:v>46</c:v>
                </c:pt>
                <c:pt idx="93">
                  <c:v>46.5</c:v>
                </c:pt>
                <c:pt idx="94">
                  <c:v>47</c:v>
                </c:pt>
                <c:pt idx="95">
                  <c:v>47.5</c:v>
                </c:pt>
                <c:pt idx="96">
                  <c:v>48</c:v>
                </c:pt>
                <c:pt idx="97">
                  <c:v>48.5</c:v>
                </c:pt>
                <c:pt idx="98">
                  <c:v>49</c:v>
                </c:pt>
                <c:pt idx="99">
                  <c:v>49.5</c:v>
                </c:pt>
                <c:pt idx="100">
                  <c:v>50</c:v>
                </c:pt>
                <c:pt idx="101">
                  <c:v>50.5</c:v>
                </c:pt>
                <c:pt idx="102">
                  <c:v>51</c:v>
                </c:pt>
                <c:pt idx="103">
                  <c:v>51.5</c:v>
                </c:pt>
                <c:pt idx="104">
                  <c:v>52</c:v>
                </c:pt>
                <c:pt idx="105">
                  <c:v>52.5</c:v>
                </c:pt>
                <c:pt idx="106">
                  <c:v>53</c:v>
                </c:pt>
                <c:pt idx="107">
                  <c:v>53.5</c:v>
                </c:pt>
                <c:pt idx="108">
                  <c:v>54</c:v>
                </c:pt>
                <c:pt idx="109">
                  <c:v>54.5</c:v>
                </c:pt>
                <c:pt idx="110">
                  <c:v>55</c:v>
                </c:pt>
                <c:pt idx="111">
                  <c:v>55.5</c:v>
                </c:pt>
                <c:pt idx="112">
                  <c:v>56</c:v>
                </c:pt>
                <c:pt idx="113">
                  <c:v>56.5</c:v>
                </c:pt>
                <c:pt idx="114">
                  <c:v>57</c:v>
                </c:pt>
                <c:pt idx="115">
                  <c:v>57.5</c:v>
                </c:pt>
                <c:pt idx="116">
                  <c:v>58</c:v>
                </c:pt>
                <c:pt idx="117">
                  <c:v>58.5</c:v>
                </c:pt>
                <c:pt idx="118">
                  <c:v>59</c:v>
                </c:pt>
                <c:pt idx="119">
                  <c:v>59.5</c:v>
                </c:pt>
                <c:pt idx="120">
                  <c:v>60</c:v>
                </c:pt>
                <c:pt idx="121">
                  <c:v>60.5</c:v>
                </c:pt>
                <c:pt idx="122">
                  <c:v>61</c:v>
                </c:pt>
                <c:pt idx="123">
                  <c:v>61.5</c:v>
                </c:pt>
                <c:pt idx="124">
                  <c:v>62</c:v>
                </c:pt>
                <c:pt idx="125">
                  <c:v>62.5</c:v>
                </c:pt>
                <c:pt idx="126">
                  <c:v>63</c:v>
                </c:pt>
                <c:pt idx="127">
                  <c:v>63.5</c:v>
                </c:pt>
                <c:pt idx="128">
                  <c:v>64</c:v>
                </c:pt>
                <c:pt idx="129">
                  <c:v>64.5</c:v>
                </c:pt>
                <c:pt idx="130">
                  <c:v>65</c:v>
                </c:pt>
                <c:pt idx="131">
                  <c:v>65.5</c:v>
                </c:pt>
                <c:pt idx="132">
                  <c:v>66</c:v>
                </c:pt>
                <c:pt idx="133">
                  <c:v>66.5</c:v>
                </c:pt>
                <c:pt idx="134">
                  <c:v>67</c:v>
                </c:pt>
                <c:pt idx="135">
                  <c:v>67.5</c:v>
                </c:pt>
                <c:pt idx="136">
                  <c:v>68</c:v>
                </c:pt>
                <c:pt idx="137">
                  <c:v>68.5</c:v>
                </c:pt>
                <c:pt idx="138">
                  <c:v>69</c:v>
                </c:pt>
                <c:pt idx="139">
                  <c:v>69.5</c:v>
                </c:pt>
                <c:pt idx="140">
                  <c:v>70</c:v>
                </c:pt>
                <c:pt idx="141">
                  <c:v>70.5</c:v>
                </c:pt>
                <c:pt idx="142">
                  <c:v>71</c:v>
                </c:pt>
                <c:pt idx="143">
                  <c:v>71.5</c:v>
                </c:pt>
                <c:pt idx="144">
                  <c:v>72</c:v>
                </c:pt>
                <c:pt idx="145">
                  <c:v>72.5</c:v>
                </c:pt>
                <c:pt idx="146">
                  <c:v>73</c:v>
                </c:pt>
                <c:pt idx="147">
                  <c:v>73.5</c:v>
                </c:pt>
                <c:pt idx="148">
                  <c:v>74</c:v>
                </c:pt>
                <c:pt idx="149">
                  <c:v>74.5</c:v>
                </c:pt>
                <c:pt idx="150">
                  <c:v>75</c:v>
                </c:pt>
                <c:pt idx="151">
                  <c:v>75.5</c:v>
                </c:pt>
                <c:pt idx="152">
                  <c:v>76</c:v>
                </c:pt>
                <c:pt idx="153">
                  <c:v>76.5</c:v>
                </c:pt>
                <c:pt idx="154">
                  <c:v>77</c:v>
                </c:pt>
                <c:pt idx="155">
                  <c:v>77.5</c:v>
                </c:pt>
                <c:pt idx="156">
                  <c:v>78</c:v>
                </c:pt>
                <c:pt idx="157">
                  <c:v>78.5</c:v>
                </c:pt>
                <c:pt idx="158">
                  <c:v>79</c:v>
                </c:pt>
                <c:pt idx="159">
                  <c:v>79.5</c:v>
                </c:pt>
                <c:pt idx="160">
                  <c:v>80</c:v>
                </c:pt>
                <c:pt idx="161">
                  <c:v>80.5</c:v>
                </c:pt>
                <c:pt idx="162">
                  <c:v>81</c:v>
                </c:pt>
                <c:pt idx="163">
                  <c:v>81.5</c:v>
                </c:pt>
                <c:pt idx="164">
                  <c:v>82</c:v>
                </c:pt>
                <c:pt idx="165">
                  <c:v>82.5</c:v>
                </c:pt>
                <c:pt idx="166">
                  <c:v>83</c:v>
                </c:pt>
                <c:pt idx="167">
                  <c:v>83.5</c:v>
                </c:pt>
                <c:pt idx="168">
                  <c:v>84</c:v>
                </c:pt>
                <c:pt idx="169">
                  <c:v>84.5</c:v>
                </c:pt>
              </c:numCache>
            </c:numRef>
          </c:cat>
          <c:val>
            <c:numRef>
              <c:f>Sheet1!$B$28:$FO$28</c:f>
              <c:numCache>
                <c:formatCode>General</c:formatCode>
                <c:ptCount val="170"/>
                <c:pt idx="6">
                  <c:v>4</c:v>
                </c:pt>
                <c:pt idx="7">
                  <c:v>4</c:v>
                </c:pt>
                <c:pt idx="8">
                  <c:v>4</c:v>
                </c:pt>
                <c:pt idx="9">
                  <c:v>4</c:v>
                </c:pt>
                <c:pt idx="10">
                  <c:v>4</c:v>
                </c:pt>
                <c:pt idx="11">
                  <c:v>4</c:v>
                </c:pt>
                <c:pt idx="12">
                  <c:v>4</c:v>
                </c:pt>
                <c:pt idx="13">
                  <c:v>4</c:v>
                </c:pt>
                <c:pt idx="14">
                  <c:v>4</c:v>
                </c:pt>
                <c:pt idx="15">
                  <c:v>4</c:v>
                </c:pt>
                <c:pt idx="18">
                  <c:v>4</c:v>
                </c:pt>
                <c:pt idx="19">
                  <c:v>4</c:v>
                </c:pt>
                <c:pt idx="20">
                  <c:v>4</c:v>
                </c:pt>
                <c:pt idx="21">
                  <c:v>4</c:v>
                </c:pt>
                <c:pt idx="22">
                  <c:v>4</c:v>
                </c:pt>
                <c:pt idx="23">
                  <c:v>4</c:v>
                </c:pt>
                <c:pt idx="24">
                  <c:v>4</c:v>
                </c:pt>
                <c:pt idx="25">
                  <c:v>4</c:v>
                </c:pt>
                <c:pt idx="26">
                  <c:v>4</c:v>
                </c:pt>
                <c:pt idx="27">
                  <c:v>4</c:v>
                </c:pt>
                <c:pt idx="28">
                  <c:v>4</c:v>
                </c:pt>
                <c:pt idx="29">
                  <c:v>4</c:v>
                </c:pt>
                <c:pt idx="32">
                  <c:v>4</c:v>
                </c:pt>
                <c:pt idx="33">
                  <c:v>4</c:v>
                </c:pt>
                <c:pt idx="34">
                  <c:v>4</c:v>
                </c:pt>
                <c:pt idx="35">
                  <c:v>4</c:v>
                </c:pt>
                <c:pt idx="36">
                  <c:v>4</c:v>
                </c:pt>
                <c:pt idx="37">
                  <c:v>4</c:v>
                </c:pt>
                <c:pt idx="38">
                  <c:v>4</c:v>
                </c:pt>
                <c:pt idx="39">
                  <c:v>4</c:v>
                </c:pt>
                <c:pt idx="40">
                  <c:v>4</c:v>
                </c:pt>
                <c:pt idx="41">
                  <c:v>4</c:v>
                </c:pt>
                <c:pt idx="42">
                  <c:v>4</c:v>
                </c:pt>
                <c:pt idx="43">
                  <c:v>4</c:v>
                </c:pt>
                <c:pt idx="44">
                  <c:v>4</c:v>
                </c:pt>
                <c:pt idx="45">
                  <c:v>4</c:v>
                </c:pt>
                <c:pt idx="46">
                  <c:v>4</c:v>
                </c:pt>
                <c:pt idx="47">
                  <c:v>4</c:v>
                </c:pt>
                <c:pt idx="48">
                  <c:v>4</c:v>
                </c:pt>
                <c:pt idx="49">
                  <c:v>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E7C-4CC9-A2FA-274B25BA1576}"/>
            </c:ext>
          </c:extLst>
        </c:ser>
        <c:ser>
          <c:idx val="2"/>
          <c:order val="2"/>
          <c:tx>
            <c:strRef>
              <c:f>Sheet1!$A$27</c:f>
              <c:strCache>
                <c:ptCount val="1"/>
                <c:pt idx="0">
                  <c:v>number2</c:v>
                </c:pt>
              </c:strCache>
            </c:strRef>
          </c:tx>
          <c:marker>
            <c:symbol val="none"/>
          </c:marker>
          <c:cat>
            <c:numRef>
              <c:f>Sheet1!$B$24:$FO$24</c:f>
              <c:numCache>
                <c:formatCode>0</c:formatCode>
                <c:ptCount val="170"/>
                <c:pt idx="0" formatCode="General">
                  <c:v>0</c:v>
                </c:pt>
                <c:pt idx="1">
                  <c:v>0.5</c:v>
                </c:pt>
                <c:pt idx="2">
                  <c:v>1</c:v>
                </c:pt>
                <c:pt idx="3">
                  <c:v>1.5</c:v>
                </c:pt>
                <c:pt idx="4">
                  <c:v>2</c:v>
                </c:pt>
                <c:pt idx="5">
                  <c:v>2.5</c:v>
                </c:pt>
                <c:pt idx="6">
                  <c:v>3</c:v>
                </c:pt>
                <c:pt idx="7">
                  <c:v>3.5</c:v>
                </c:pt>
                <c:pt idx="8">
                  <c:v>4</c:v>
                </c:pt>
                <c:pt idx="9">
                  <c:v>4.5</c:v>
                </c:pt>
                <c:pt idx="10">
                  <c:v>5</c:v>
                </c:pt>
                <c:pt idx="11">
                  <c:v>5.5</c:v>
                </c:pt>
                <c:pt idx="12">
                  <c:v>6</c:v>
                </c:pt>
                <c:pt idx="13">
                  <c:v>6.5</c:v>
                </c:pt>
                <c:pt idx="14">
                  <c:v>7</c:v>
                </c:pt>
                <c:pt idx="15">
                  <c:v>7.5</c:v>
                </c:pt>
                <c:pt idx="16">
                  <c:v>8</c:v>
                </c:pt>
                <c:pt idx="17">
                  <c:v>8.5</c:v>
                </c:pt>
                <c:pt idx="18">
                  <c:v>9</c:v>
                </c:pt>
                <c:pt idx="19">
                  <c:v>9.5</c:v>
                </c:pt>
                <c:pt idx="20">
                  <c:v>10</c:v>
                </c:pt>
                <c:pt idx="21">
                  <c:v>10.5</c:v>
                </c:pt>
                <c:pt idx="22">
                  <c:v>11</c:v>
                </c:pt>
                <c:pt idx="23">
                  <c:v>11.5</c:v>
                </c:pt>
                <c:pt idx="24">
                  <c:v>12</c:v>
                </c:pt>
                <c:pt idx="25">
                  <c:v>12.5</c:v>
                </c:pt>
                <c:pt idx="26">
                  <c:v>13</c:v>
                </c:pt>
                <c:pt idx="27">
                  <c:v>13.5</c:v>
                </c:pt>
                <c:pt idx="28">
                  <c:v>14</c:v>
                </c:pt>
                <c:pt idx="29">
                  <c:v>14.5</c:v>
                </c:pt>
                <c:pt idx="30">
                  <c:v>15</c:v>
                </c:pt>
                <c:pt idx="31">
                  <c:v>15.5</c:v>
                </c:pt>
                <c:pt idx="32">
                  <c:v>16</c:v>
                </c:pt>
                <c:pt idx="33">
                  <c:v>16.5</c:v>
                </c:pt>
                <c:pt idx="34">
                  <c:v>17</c:v>
                </c:pt>
                <c:pt idx="35">
                  <c:v>17.5</c:v>
                </c:pt>
                <c:pt idx="36">
                  <c:v>18</c:v>
                </c:pt>
                <c:pt idx="37">
                  <c:v>18.5</c:v>
                </c:pt>
                <c:pt idx="38">
                  <c:v>19</c:v>
                </c:pt>
                <c:pt idx="39">
                  <c:v>19.5</c:v>
                </c:pt>
                <c:pt idx="40">
                  <c:v>20</c:v>
                </c:pt>
                <c:pt idx="41">
                  <c:v>20.5</c:v>
                </c:pt>
                <c:pt idx="42">
                  <c:v>21</c:v>
                </c:pt>
                <c:pt idx="43">
                  <c:v>21.5</c:v>
                </c:pt>
                <c:pt idx="44">
                  <c:v>22</c:v>
                </c:pt>
                <c:pt idx="45">
                  <c:v>22.5</c:v>
                </c:pt>
                <c:pt idx="46">
                  <c:v>23</c:v>
                </c:pt>
                <c:pt idx="47">
                  <c:v>23.5</c:v>
                </c:pt>
                <c:pt idx="48">
                  <c:v>24</c:v>
                </c:pt>
                <c:pt idx="49">
                  <c:v>24.5</c:v>
                </c:pt>
                <c:pt idx="50">
                  <c:v>25</c:v>
                </c:pt>
                <c:pt idx="51">
                  <c:v>25.5</c:v>
                </c:pt>
                <c:pt idx="52">
                  <c:v>26</c:v>
                </c:pt>
                <c:pt idx="53">
                  <c:v>26.5</c:v>
                </c:pt>
                <c:pt idx="54">
                  <c:v>27</c:v>
                </c:pt>
                <c:pt idx="55">
                  <c:v>27.5</c:v>
                </c:pt>
                <c:pt idx="56">
                  <c:v>28</c:v>
                </c:pt>
                <c:pt idx="57">
                  <c:v>28.5</c:v>
                </c:pt>
                <c:pt idx="58">
                  <c:v>29</c:v>
                </c:pt>
                <c:pt idx="59">
                  <c:v>29.5</c:v>
                </c:pt>
                <c:pt idx="60">
                  <c:v>30</c:v>
                </c:pt>
                <c:pt idx="61">
                  <c:v>30.5</c:v>
                </c:pt>
                <c:pt idx="62">
                  <c:v>31</c:v>
                </c:pt>
                <c:pt idx="63">
                  <c:v>31.5</c:v>
                </c:pt>
                <c:pt idx="64">
                  <c:v>32</c:v>
                </c:pt>
                <c:pt idx="65">
                  <c:v>32.5</c:v>
                </c:pt>
                <c:pt idx="66">
                  <c:v>33</c:v>
                </c:pt>
                <c:pt idx="67">
                  <c:v>33.5</c:v>
                </c:pt>
                <c:pt idx="68">
                  <c:v>34</c:v>
                </c:pt>
                <c:pt idx="69">
                  <c:v>34.5</c:v>
                </c:pt>
                <c:pt idx="70">
                  <c:v>35</c:v>
                </c:pt>
                <c:pt idx="71">
                  <c:v>35.5</c:v>
                </c:pt>
                <c:pt idx="72">
                  <c:v>36</c:v>
                </c:pt>
                <c:pt idx="73">
                  <c:v>36.5</c:v>
                </c:pt>
                <c:pt idx="74">
                  <c:v>37</c:v>
                </c:pt>
                <c:pt idx="75">
                  <c:v>37.5</c:v>
                </c:pt>
                <c:pt idx="76">
                  <c:v>38</c:v>
                </c:pt>
                <c:pt idx="77">
                  <c:v>38.5</c:v>
                </c:pt>
                <c:pt idx="78">
                  <c:v>39</c:v>
                </c:pt>
                <c:pt idx="79">
                  <c:v>39.5</c:v>
                </c:pt>
                <c:pt idx="80">
                  <c:v>40</c:v>
                </c:pt>
                <c:pt idx="81">
                  <c:v>40.5</c:v>
                </c:pt>
                <c:pt idx="82">
                  <c:v>41</c:v>
                </c:pt>
                <c:pt idx="83">
                  <c:v>41.5</c:v>
                </c:pt>
                <c:pt idx="84">
                  <c:v>42</c:v>
                </c:pt>
                <c:pt idx="85">
                  <c:v>42.5</c:v>
                </c:pt>
                <c:pt idx="86">
                  <c:v>43</c:v>
                </c:pt>
                <c:pt idx="87">
                  <c:v>43.5</c:v>
                </c:pt>
                <c:pt idx="88">
                  <c:v>44</c:v>
                </c:pt>
                <c:pt idx="89">
                  <c:v>44.5</c:v>
                </c:pt>
                <c:pt idx="90">
                  <c:v>45</c:v>
                </c:pt>
                <c:pt idx="91">
                  <c:v>45.5</c:v>
                </c:pt>
                <c:pt idx="92">
                  <c:v>46</c:v>
                </c:pt>
                <c:pt idx="93">
                  <c:v>46.5</c:v>
                </c:pt>
                <c:pt idx="94">
                  <c:v>47</c:v>
                </c:pt>
                <c:pt idx="95">
                  <c:v>47.5</c:v>
                </c:pt>
                <c:pt idx="96">
                  <c:v>48</c:v>
                </c:pt>
                <c:pt idx="97">
                  <c:v>48.5</c:v>
                </c:pt>
                <c:pt idx="98">
                  <c:v>49</c:v>
                </c:pt>
                <c:pt idx="99">
                  <c:v>49.5</c:v>
                </c:pt>
                <c:pt idx="100">
                  <c:v>50</c:v>
                </c:pt>
                <c:pt idx="101">
                  <c:v>50.5</c:v>
                </c:pt>
                <c:pt idx="102">
                  <c:v>51</c:v>
                </c:pt>
                <c:pt idx="103">
                  <c:v>51.5</c:v>
                </c:pt>
                <c:pt idx="104">
                  <c:v>52</c:v>
                </c:pt>
                <c:pt idx="105">
                  <c:v>52.5</c:v>
                </c:pt>
                <c:pt idx="106">
                  <c:v>53</c:v>
                </c:pt>
                <c:pt idx="107">
                  <c:v>53.5</c:v>
                </c:pt>
                <c:pt idx="108">
                  <c:v>54</c:v>
                </c:pt>
                <c:pt idx="109">
                  <c:v>54.5</c:v>
                </c:pt>
                <c:pt idx="110">
                  <c:v>55</c:v>
                </c:pt>
                <c:pt idx="111">
                  <c:v>55.5</c:v>
                </c:pt>
                <c:pt idx="112">
                  <c:v>56</c:v>
                </c:pt>
                <c:pt idx="113">
                  <c:v>56.5</c:v>
                </c:pt>
                <c:pt idx="114">
                  <c:v>57</c:v>
                </c:pt>
                <c:pt idx="115">
                  <c:v>57.5</c:v>
                </c:pt>
                <c:pt idx="116">
                  <c:v>58</c:v>
                </c:pt>
                <c:pt idx="117">
                  <c:v>58.5</c:v>
                </c:pt>
                <c:pt idx="118">
                  <c:v>59</c:v>
                </c:pt>
                <c:pt idx="119">
                  <c:v>59.5</c:v>
                </c:pt>
                <c:pt idx="120">
                  <c:v>60</c:v>
                </c:pt>
                <c:pt idx="121">
                  <c:v>60.5</c:v>
                </c:pt>
                <c:pt idx="122">
                  <c:v>61</c:v>
                </c:pt>
                <c:pt idx="123">
                  <c:v>61.5</c:v>
                </c:pt>
                <c:pt idx="124">
                  <c:v>62</c:v>
                </c:pt>
                <c:pt idx="125">
                  <c:v>62.5</c:v>
                </c:pt>
                <c:pt idx="126">
                  <c:v>63</c:v>
                </c:pt>
                <c:pt idx="127">
                  <c:v>63.5</c:v>
                </c:pt>
                <c:pt idx="128">
                  <c:v>64</c:v>
                </c:pt>
                <c:pt idx="129">
                  <c:v>64.5</c:v>
                </c:pt>
                <c:pt idx="130">
                  <c:v>65</c:v>
                </c:pt>
                <c:pt idx="131">
                  <c:v>65.5</c:v>
                </c:pt>
                <c:pt idx="132">
                  <c:v>66</c:v>
                </c:pt>
                <c:pt idx="133">
                  <c:v>66.5</c:v>
                </c:pt>
                <c:pt idx="134">
                  <c:v>67</c:v>
                </c:pt>
                <c:pt idx="135">
                  <c:v>67.5</c:v>
                </c:pt>
                <c:pt idx="136">
                  <c:v>68</c:v>
                </c:pt>
                <c:pt idx="137">
                  <c:v>68.5</c:v>
                </c:pt>
                <c:pt idx="138">
                  <c:v>69</c:v>
                </c:pt>
                <c:pt idx="139">
                  <c:v>69.5</c:v>
                </c:pt>
                <c:pt idx="140">
                  <c:v>70</c:v>
                </c:pt>
                <c:pt idx="141">
                  <c:v>70.5</c:v>
                </c:pt>
                <c:pt idx="142">
                  <c:v>71</c:v>
                </c:pt>
                <c:pt idx="143">
                  <c:v>71.5</c:v>
                </c:pt>
                <c:pt idx="144">
                  <c:v>72</c:v>
                </c:pt>
                <c:pt idx="145">
                  <c:v>72.5</c:v>
                </c:pt>
                <c:pt idx="146">
                  <c:v>73</c:v>
                </c:pt>
                <c:pt idx="147">
                  <c:v>73.5</c:v>
                </c:pt>
                <c:pt idx="148">
                  <c:v>74</c:v>
                </c:pt>
                <c:pt idx="149">
                  <c:v>74.5</c:v>
                </c:pt>
                <c:pt idx="150">
                  <c:v>75</c:v>
                </c:pt>
                <c:pt idx="151">
                  <c:v>75.5</c:v>
                </c:pt>
                <c:pt idx="152">
                  <c:v>76</c:v>
                </c:pt>
                <c:pt idx="153">
                  <c:v>76.5</c:v>
                </c:pt>
                <c:pt idx="154">
                  <c:v>77</c:v>
                </c:pt>
                <c:pt idx="155">
                  <c:v>77.5</c:v>
                </c:pt>
                <c:pt idx="156">
                  <c:v>78</c:v>
                </c:pt>
                <c:pt idx="157">
                  <c:v>78.5</c:v>
                </c:pt>
                <c:pt idx="158">
                  <c:v>79</c:v>
                </c:pt>
                <c:pt idx="159">
                  <c:v>79.5</c:v>
                </c:pt>
                <c:pt idx="160">
                  <c:v>80</c:v>
                </c:pt>
                <c:pt idx="161">
                  <c:v>80.5</c:v>
                </c:pt>
                <c:pt idx="162">
                  <c:v>81</c:v>
                </c:pt>
                <c:pt idx="163">
                  <c:v>81.5</c:v>
                </c:pt>
                <c:pt idx="164">
                  <c:v>82</c:v>
                </c:pt>
                <c:pt idx="165">
                  <c:v>82.5</c:v>
                </c:pt>
                <c:pt idx="166">
                  <c:v>83</c:v>
                </c:pt>
                <c:pt idx="167">
                  <c:v>83.5</c:v>
                </c:pt>
                <c:pt idx="168">
                  <c:v>84</c:v>
                </c:pt>
                <c:pt idx="169">
                  <c:v>84.5</c:v>
                </c:pt>
              </c:numCache>
            </c:numRef>
          </c:cat>
          <c:val>
            <c:numRef>
              <c:f>Sheet1!$B$27:$FO$27</c:f>
              <c:numCache>
                <c:formatCode>General</c:formatCode>
                <c:ptCount val="170"/>
                <c:pt idx="50">
                  <c:v>3</c:v>
                </c:pt>
                <c:pt idx="51">
                  <c:v>3</c:v>
                </c:pt>
                <c:pt idx="64">
                  <c:v>3</c:v>
                </c:pt>
                <c:pt idx="65">
                  <c:v>3</c:v>
                </c:pt>
                <c:pt idx="72">
                  <c:v>3</c:v>
                </c:pt>
                <c:pt idx="73">
                  <c:v>3</c:v>
                </c:pt>
                <c:pt idx="74">
                  <c:v>3</c:v>
                </c:pt>
                <c:pt idx="75">
                  <c:v>3</c:v>
                </c:pt>
                <c:pt idx="76">
                  <c:v>3</c:v>
                </c:pt>
                <c:pt idx="77">
                  <c:v>3</c:v>
                </c:pt>
                <c:pt idx="78">
                  <c:v>3</c:v>
                </c:pt>
                <c:pt idx="79">
                  <c:v>3</c:v>
                </c:pt>
                <c:pt idx="80">
                  <c:v>3</c:v>
                </c:pt>
                <c:pt idx="81">
                  <c:v>3</c:v>
                </c:pt>
                <c:pt idx="82">
                  <c:v>3</c:v>
                </c:pt>
                <c:pt idx="83">
                  <c:v>3</c:v>
                </c:pt>
                <c:pt idx="84">
                  <c:v>3</c:v>
                </c:pt>
                <c:pt idx="85">
                  <c:v>3</c:v>
                </c:pt>
                <c:pt idx="86">
                  <c:v>3</c:v>
                </c:pt>
                <c:pt idx="87">
                  <c:v>3</c:v>
                </c:pt>
                <c:pt idx="88">
                  <c:v>3</c:v>
                </c:pt>
                <c:pt idx="89">
                  <c:v>3</c:v>
                </c:pt>
                <c:pt idx="90">
                  <c:v>3</c:v>
                </c:pt>
                <c:pt idx="91">
                  <c:v>3</c:v>
                </c:pt>
                <c:pt idx="92">
                  <c:v>3</c:v>
                </c:pt>
                <c:pt idx="93">
                  <c:v>3</c:v>
                </c:pt>
                <c:pt idx="94">
                  <c:v>3</c:v>
                </c:pt>
                <c:pt idx="95">
                  <c:v>3</c:v>
                </c:pt>
                <c:pt idx="96">
                  <c:v>3</c:v>
                </c:pt>
                <c:pt idx="97">
                  <c:v>3</c:v>
                </c:pt>
                <c:pt idx="98">
                  <c:v>3</c:v>
                </c:pt>
                <c:pt idx="99">
                  <c:v>3</c:v>
                </c:pt>
                <c:pt idx="100">
                  <c:v>3</c:v>
                </c:pt>
                <c:pt idx="101">
                  <c:v>3</c:v>
                </c:pt>
                <c:pt idx="102">
                  <c:v>3</c:v>
                </c:pt>
                <c:pt idx="103">
                  <c:v>3</c:v>
                </c:pt>
                <c:pt idx="104">
                  <c:v>3</c:v>
                </c:pt>
                <c:pt idx="105">
                  <c:v>3</c:v>
                </c:pt>
                <c:pt idx="106">
                  <c:v>3</c:v>
                </c:pt>
                <c:pt idx="107">
                  <c:v>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FE7C-4CC9-A2FA-274B25BA1576}"/>
            </c:ext>
          </c:extLst>
        </c:ser>
        <c:ser>
          <c:idx val="1"/>
          <c:order val="3"/>
          <c:tx>
            <c:strRef>
              <c:f>Sheet1!$A$26</c:f>
              <c:strCache>
                <c:ptCount val="1"/>
                <c:pt idx="0">
                  <c:v>number3</c:v>
                </c:pt>
              </c:strCache>
            </c:strRef>
          </c:tx>
          <c:marker>
            <c:symbol val="none"/>
          </c:marker>
          <c:cat>
            <c:numRef>
              <c:f>Sheet1!$B$24:$FO$24</c:f>
              <c:numCache>
                <c:formatCode>0</c:formatCode>
                <c:ptCount val="170"/>
                <c:pt idx="0" formatCode="General">
                  <c:v>0</c:v>
                </c:pt>
                <c:pt idx="1">
                  <c:v>0.5</c:v>
                </c:pt>
                <c:pt idx="2">
                  <c:v>1</c:v>
                </c:pt>
                <c:pt idx="3">
                  <c:v>1.5</c:v>
                </c:pt>
                <c:pt idx="4">
                  <c:v>2</c:v>
                </c:pt>
                <c:pt idx="5">
                  <c:v>2.5</c:v>
                </c:pt>
                <c:pt idx="6">
                  <c:v>3</c:v>
                </c:pt>
                <c:pt idx="7">
                  <c:v>3.5</c:v>
                </c:pt>
                <c:pt idx="8">
                  <c:v>4</c:v>
                </c:pt>
                <c:pt idx="9">
                  <c:v>4.5</c:v>
                </c:pt>
                <c:pt idx="10">
                  <c:v>5</c:v>
                </c:pt>
                <c:pt idx="11">
                  <c:v>5.5</c:v>
                </c:pt>
                <c:pt idx="12">
                  <c:v>6</c:v>
                </c:pt>
                <c:pt idx="13">
                  <c:v>6.5</c:v>
                </c:pt>
                <c:pt idx="14">
                  <c:v>7</c:v>
                </c:pt>
                <c:pt idx="15">
                  <c:v>7.5</c:v>
                </c:pt>
                <c:pt idx="16">
                  <c:v>8</c:v>
                </c:pt>
                <c:pt idx="17">
                  <c:v>8.5</c:v>
                </c:pt>
                <c:pt idx="18">
                  <c:v>9</c:v>
                </c:pt>
                <c:pt idx="19">
                  <c:v>9.5</c:v>
                </c:pt>
                <c:pt idx="20">
                  <c:v>10</c:v>
                </c:pt>
                <c:pt idx="21">
                  <c:v>10.5</c:v>
                </c:pt>
                <c:pt idx="22">
                  <c:v>11</c:v>
                </c:pt>
                <c:pt idx="23">
                  <c:v>11.5</c:v>
                </c:pt>
                <c:pt idx="24">
                  <c:v>12</c:v>
                </c:pt>
                <c:pt idx="25">
                  <c:v>12.5</c:v>
                </c:pt>
                <c:pt idx="26">
                  <c:v>13</c:v>
                </c:pt>
                <c:pt idx="27">
                  <c:v>13.5</c:v>
                </c:pt>
                <c:pt idx="28">
                  <c:v>14</c:v>
                </c:pt>
                <c:pt idx="29">
                  <c:v>14.5</c:v>
                </c:pt>
                <c:pt idx="30">
                  <c:v>15</c:v>
                </c:pt>
                <c:pt idx="31">
                  <c:v>15.5</c:v>
                </c:pt>
                <c:pt idx="32">
                  <c:v>16</c:v>
                </c:pt>
                <c:pt idx="33">
                  <c:v>16.5</c:v>
                </c:pt>
                <c:pt idx="34">
                  <c:v>17</c:v>
                </c:pt>
                <c:pt idx="35">
                  <c:v>17.5</c:v>
                </c:pt>
                <c:pt idx="36">
                  <c:v>18</c:v>
                </c:pt>
                <c:pt idx="37">
                  <c:v>18.5</c:v>
                </c:pt>
                <c:pt idx="38">
                  <c:v>19</c:v>
                </c:pt>
                <c:pt idx="39">
                  <c:v>19.5</c:v>
                </c:pt>
                <c:pt idx="40">
                  <c:v>20</c:v>
                </c:pt>
                <c:pt idx="41">
                  <c:v>20.5</c:v>
                </c:pt>
                <c:pt idx="42">
                  <c:v>21</c:v>
                </c:pt>
                <c:pt idx="43">
                  <c:v>21.5</c:v>
                </c:pt>
                <c:pt idx="44">
                  <c:v>22</c:v>
                </c:pt>
                <c:pt idx="45">
                  <c:v>22.5</c:v>
                </c:pt>
                <c:pt idx="46">
                  <c:v>23</c:v>
                </c:pt>
                <c:pt idx="47">
                  <c:v>23.5</c:v>
                </c:pt>
                <c:pt idx="48">
                  <c:v>24</c:v>
                </c:pt>
                <c:pt idx="49">
                  <c:v>24.5</c:v>
                </c:pt>
                <c:pt idx="50">
                  <c:v>25</c:v>
                </c:pt>
                <c:pt idx="51">
                  <c:v>25.5</c:v>
                </c:pt>
                <c:pt idx="52">
                  <c:v>26</c:v>
                </c:pt>
                <c:pt idx="53">
                  <c:v>26.5</c:v>
                </c:pt>
                <c:pt idx="54">
                  <c:v>27</c:v>
                </c:pt>
                <c:pt idx="55">
                  <c:v>27.5</c:v>
                </c:pt>
                <c:pt idx="56">
                  <c:v>28</c:v>
                </c:pt>
                <c:pt idx="57">
                  <c:v>28.5</c:v>
                </c:pt>
                <c:pt idx="58">
                  <c:v>29</c:v>
                </c:pt>
                <c:pt idx="59">
                  <c:v>29.5</c:v>
                </c:pt>
                <c:pt idx="60">
                  <c:v>30</c:v>
                </c:pt>
                <c:pt idx="61">
                  <c:v>30.5</c:v>
                </c:pt>
                <c:pt idx="62">
                  <c:v>31</c:v>
                </c:pt>
                <c:pt idx="63">
                  <c:v>31.5</c:v>
                </c:pt>
                <c:pt idx="64">
                  <c:v>32</c:v>
                </c:pt>
                <c:pt idx="65">
                  <c:v>32.5</c:v>
                </c:pt>
                <c:pt idx="66">
                  <c:v>33</c:v>
                </c:pt>
                <c:pt idx="67">
                  <c:v>33.5</c:v>
                </c:pt>
                <c:pt idx="68">
                  <c:v>34</c:v>
                </c:pt>
                <c:pt idx="69">
                  <c:v>34.5</c:v>
                </c:pt>
                <c:pt idx="70">
                  <c:v>35</c:v>
                </c:pt>
                <c:pt idx="71">
                  <c:v>35.5</c:v>
                </c:pt>
                <c:pt idx="72">
                  <c:v>36</c:v>
                </c:pt>
                <c:pt idx="73">
                  <c:v>36.5</c:v>
                </c:pt>
                <c:pt idx="74">
                  <c:v>37</c:v>
                </c:pt>
                <c:pt idx="75">
                  <c:v>37.5</c:v>
                </c:pt>
                <c:pt idx="76">
                  <c:v>38</c:v>
                </c:pt>
                <c:pt idx="77">
                  <c:v>38.5</c:v>
                </c:pt>
                <c:pt idx="78">
                  <c:v>39</c:v>
                </c:pt>
                <c:pt idx="79">
                  <c:v>39.5</c:v>
                </c:pt>
                <c:pt idx="80">
                  <c:v>40</c:v>
                </c:pt>
                <c:pt idx="81">
                  <c:v>40.5</c:v>
                </c:pt>
                <c:pt idx="82">
                  <c:v>41</c:v>
                </c:pt>
                <c:pt idx="83">
                  <c:v>41.5</c:v>
                </c:pt>
                <c:pt idx="84">
                  <c:v>42</c:v>
                </c:pt>
                <c:pt idx="85">
                  <c:v>42.5</c:v>
                </c:pt>
                <c:pt idx="86">
                  <c:v>43</c:v>
                </c:pt>
                <c:pt idx="87">
                  <c:v>43.5</c:v>
                </c:pt>
                <c:pt idx="88">
                  <c:v>44</c:v>
                </c:pt>
                <c:pt idx="89">
                  <c:v>44.5</c:v>
                </c:pt>
                <c:pt idx="90">
                  <c:v>45</c:v>
                </c:pt>
                <c:pt idx="91">
                  <c:v>45.5</c:v>
                </c:pt>
                <c:pt idx="92">
                  <c:v>46</c:v>
                </c:pt>
                <c:pt idx="93">
                  <c:v>46.5</c:v>
                </c:pt>
                <c:pt idx="94">
                  <c:v>47</c:v>
                </c:pt>
                <c:pt idx="95">
                  <c:v>47.5</c:v>
                </c:pt>
                <c:pt idx="96">
                  <c:v>48</c:v>
                </c:pt>
                <c:pt idx="97">
                  <c:v>48.5</c:v>
                </c:pt>
                <c:pt idx="98">
                  <c:v>49</c:v>
                </c:pt>
                <c:pt idx="99">
                  <c:v>49.5</c:v>
                </c:pt>
                <c:pt idx="100">
                  <c:v>50</c:v>
                </c:pt>
                <c:pt idx="101">
                  <c:v>50.5</c:v>
                </c:pt>
                <c:pt idx="102">
                  <c:v>51</c:v>
                </c:pt>
                <c:pt idx="103">
                  <c:v>51.5</c:v>
                </c:pt>
                <c:pt idx="104">
                  <c:v>52</c:v>
                </c:pt>
                <c:pt idx="105">
                  <c:v>52.5</c:v>
                </c:pt>
                <c:pt idx="106">
                  <c:v>53</c:v>
                </c:pt>
                <c:pt idx="107">
                  <c:v>53.5</c:v>
                </c:pt>
                <c:pt idx="108">
                  <c:v>54</c:v>
                </c:pt>
                <c:pt idx="109">
                  <c:v>54.5</c:v>
                </c:pt>
                <c:pt idx="110">
                  <c:v>55</c:v>
                </c:pt>
                <c:pt idx="111">
                  <c:v>55.5</c:v>
                </c:pt>
                <c:pt idx="112">
                  <c:v>56</c:v>
                </c:pt>
                <c:pt idx="113">
                  <c:v>56.5</c:v>
                </c:pt>
                <c:pt idx="114">
                  <c:v>57</c:v>
                </c:pt>
                <c:pt idx="115">
                  <c:v>57.5</c:v>
                </c:pt>
                <c:pt idx="116">
                  <c:v>58</c:v>
                </c:pt>
                <c:pt idx="117">
                  <c:v>58.5</c:v>
                </c:pt>
                <c:pt idx="118">
                  <c:v>59</c:v>
                </c:pt>
                <c:pt idx="119">
                  <c:v>59.5</c:v>
                </c:pt>
                <c:pt idx="120">
                  <c:v>60</c:v>
                </c:pt>
                <c:pt idx="121">
                  <c:v>60.5</c:v>
                </c:pt>
                <c:pt idx="122">
                  <c:v>61</c:v>
                </c:pt>
                <c:pt idx="123">
                  <c:v>61.5</c:v>
                </c:pt>
                <c:pt idx="124">
                  <c:v>62</c:v>
                </c:pt>
                <c:pt idx="125">
                  <c:v>62.5</c:v>
                </c:pt>
                <c:pt idx="126">
                  <c:v>63</c:v>
                </c:pt>
                <c:pt idx="127">
                  <c:v>63.5</c:v>
                </c:pt>
                <c:pt idx="128">
                  <c:v>64</c:v>
                </c:pt>
                <c:pt idx="129">
                  <c:v>64.5</c:v>
                </c:pt>
                <c:pt idx="130">
                  <c:v>65</c:v>
                </c:pt>
                <c:pt idx="131">
                  <c:v>65.5</c:v>
                </c:pt>
                <c:pt idx="132">
                  <c:v>66</c:v>
                </c:pt>
                <c:pt idx="133">
                  <c:v>66.5</c:v>
                </c:pt>
                <c:pt idx="134">
                  <c:v>67</c:v>
                </c:pt>
                <c:pt idx="135">
                  <c:v>67.5</c:v>
                </c:pt>
                <c:pt idx="136">
                  <c:v>68</c:v>
                </c:pt>
                <c:pt idx="137">
                  <c:v>68.5</c:v>
                </c:pt>
                <c:pt idx="138">
                  <c:v>69</c:v>
                </c:pt>
                <c:pt idx="139">
                  <c:v>69.5</c:v>
                </c:pt>
                <c:pt idx="140">
                  <c:v>70</c:v>
                </c:pt>
                <c:pt idx="141">
                  <c:v>70.5</c:v>
                </c:pt>
                <c:pt idx="142">
                  <c:v>71</c:v>
                </c:pt>
                <c:pt idx="143">
                  <c:v>71.5</c:v>
                </c:pt>
                <c:pt idx="144">
                  <c:v>72</c:v>
                </c:pt>
                <c:pt idx="145">
                  <c:v>72.5</c:v>
                </c:pt>
                <c:pt idx="146">
                  <c:v>73</c:v>
                </c:pt>
                <c:pt idx="147">
                  <c:v>73.5</c:v>
                </c:pt>
                <c:pt idx="148">
                  <c:v>74</c:v>
                </c:pt>
                <c:pt idx="149">
                  <c:v>74.5</c:v>
                </c:pt>
                <c:pt idx="150">
                  <c:v>75</c:v>
                </c:pt>
                <c:pt idx="151">
                  <c:v>75.5</c:v>
                </c:pt>
                <c:pt idx="152">
                  <c:v>76</c:v>
                </c:pt>
                <c:pt idx="153">
                  <c:v>76.5</c:v>
                </c:pt>
                <c:pt idx="154">
                  <c:v>77</c:v>
                </c:pt>
                <c:pt idx="155">
                  <c:v>77.5</c:v>
                </c:pt>
                <c:pt idx="156">
                  <c:v>78</c:v>
                </c:pt>
                <c:pt idx="157">
                  <c:v>78.5</c:v>
                </c:pt>
                <c:pt idx="158">
                  <c:v>79</c:v>
                </c:pt>
                <c:pt idx="159">
                  <c:v>79.5</c:v>
                </c:pt>
                <c:pt idx="160">
                  <c:v>80</c:v>
                </c:pt>
                <c:pt idx="161">
                  <c:v>80.5</c:v>
                </c:pt>
                <c:pt idx="162">
                  <c:v>81</c:v>
                </c:pt>
                <c:pt idx="163">
                  <c:v>81.5</c:v>
                </c:pt>
                <c:pt idx="164">
                  <c:v>82</c:v>
                </c:pt>
                <c:pt idx="165">
                  <c:v>82.5</c:v>
                </c:pt>
                <c:pt idx="166">
                  <c:v>83</c:v>
                </c:pt>
                <c:pt idx="167">
                  <c:v>83.5</c:v>
                </c:pt>
                <c:pt idx="168">
                  <c:v>84</c:v>
                </c:pt>
                <c:pt idx="169">
                  <c:v>84.5</c:v>
                </c:pt>
              </c:numCache>
            </c:numRef>
          </c:cat>
          <c:val>
            <c:numRef>
              <c:f>Sheet1!$B$26:$FO$26</c:f>
              <c:numCache>
                <c:formatCode>General</c:formatCode>
                <c:ptCount val="170"/>
                <c:pt idx="52">
                  <c:v>2</c:v>
                </c:pt>
                <c:pt idx="53">
                  <c:v>2</c:v>
                </c:pt>
                <c:pt idx="54">
                  <c:v>2</c:v>
                </c:pt>
                <c:pt idx="55">
                  <c:v>2</c:v>
                </c:pt>
                <c:pt idx="56">
                  <c:v>2</c:v>
                </c:pt>
                <c:pt idx="57">
                  <c:v>2</c:v>
                </c:pt>
                <c:pt idx="58">
                  <c:v>2</c:v>
                </c:pt>
                <c:pt idx="59">
                  <c:v>2</c:v>
                </c:pt>
                <c:pt idx="60">
                  <c:v>2</c:v>
                </c:pt>
                <c:pt idx="61">
                  <c:v>2</c:v>
                </c:pt>
                <c:pt idx="62">
                  <c:v>2</c:v>
                </c:pt>
                <c:pt idx="63">
                  <c:v>2</c:v>
                </c:pt>
                <c:pt idx="66">
                  <c:v>2</c:v>
                </c:pt>
                <c:pt idx="67">
                  <c:v>2</c:v>
                </c:pt>
                <c:pt idx="70">
                  <c:v>2</c:v>
                </c:pt>
                <c:pt idx="71">
                  <c:v>2</c:v>
                </c:pt>
                <c:pt idx="108">
                  <c:v>2</c:v>
                </c:pt>
                <c:pt idx="109">
                  <c:v>2</c:v>
                </c:pt>
                <c:pt idx="110">
                  <c:v>2</c:v>
                </c:pt>
                <c:pt idx="111">
                  <c:v>2</c:v>
                </c:pt>
                <c:pt idx="112">
                  <c:v>2</c:v>
                </c:pt>
                <c:pt idx="113">
                  <c:v>2</c:v>
                </c:pt>
                <c:pt idx="114">
                  <c:v>2</c:v>
                </c:pt>
                <c:pt idx="115">
                  <c:v>2</c:v>
                </c:pt>
                <c:pt idx="116">
                  <c:v>2</c:v>
                </c:pt>
                <c:pt idx="117">
                  <c:v>2</c:v>
                </c:pt>
                <c:pt idx="118">
                  <c:v>2</c:v>
                </c:pt>
                <c:pt idx="119">
                  <c:v>2</c:v>
                </c:pt>
                <c:pt idx="120">
                  <c:v>2</c:v>
                </c:pt>
                <c:pt idx="121">
                  <c:v>2</c:v>
                </c:pt>
                <c:pt idx="122">
                  <c:v>2</c:v>
                </c:pt>
                <c:pt idx="123">
                  <c:v>2</c:v>
                </c:pt>
                <c:pt idx="124">
                  <c:v>2</c:v>
                </c:pt>
                <c:pt idx="125">
                  <c:v>2</c:v>
                </c:pt>
                <c:pt idx="126">
                  <c:v>2</c:v>
                </c:pt>
                <c:pt idx="127">
                  <c:v>2</c:v>
                </c:pt>
                <c:pt idx="128">
                  <c:v>2</c:v>
                </c:pt>
                <c:pt idx="129">
                  <c:v>2</c:v>
                </c:pt>
                <c:pt idx="130">
                  <c:v>2</c:v>
                </c:pt>
                <c:pt idx="131">
                  <c:v>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FE7C-4CC9-A2FA-274B25BA1576}"/>
            </c:ext>
          </c:extLst>
        </c:ser>
        <c:ser>
          <c:idx val="0"/>
          <c:order val="4"/>
          <c:tx>
            <c:strRef>
              <c:f>Sheet1!$A$25</c:f>
              <c:strCache>
                <c:ptCount val="1"/>
                <c:pt idx="0">
                  <c:v>number4</c:v>
                </c:pt>
              </c:strCache>
            </c:strRef>
          </c:tx>
          <c:marker>
            <c:symbol val="none"/>
          </c:marker>
          <c:cat>
            <c:numRef>
              <c:f>Sheet1!$B$24:$FO$24</c:f>
              <c:numCache>
                <c:formatCode>0</c:formatCode>
                <c:ptCount val="170"/>
                <c:pt idx="0" formatCode="General">
                  <c:v>0</c:v>
                </c:pt>
                <c:pt idx="1">
                  <c:v>0.5</c:v>
                </c:pt>
                <c:pt idx="2">
                  <c:v>1</c:v>
                </c:pt>
                <c:pt idx="3">
                  <c:v>1.5</c:v>
                </c:pt>
                <c:pt idx="4">
                  <c:v>2</c:v>
                </c:pt>
                <c:pt idx="5">
                  <c:v>2.5</c:v>
                </c:pt>
                <c:pt idx="6">
                  <c:v>3</c:v>
                </c:pt>
                <c:pt idx="7">
                  <c:v>3.5</c:v>
                </c:pt>
                <c:pt idx="8">
                  <c:v>4</c:v>
                </c:pt>
                <c:pt idx="9">
                  <c:v>4.5</c:v>
                </c:pt>
                <c:pt idx="10">
                  <c:v>5</c:v>
                </c:pt>
                <c:pt idx="11">
                  <c:v>5.5</c:v>
                </c:pt>
                <c:pt idx="12">
                  <c:v>6</c:v>
                </c:pt>
                <c:pt idx="13">
                  <c:v>6.5</c:v>
                </c:pt>
                <c:pt idx="14">
                  <c:v>7</c:v>
                </c:pt>
                <c:pt idx="15">
                  <c:v>7.5</c:v>
                </c:pt>
                <c:pt idx="16">
                  <c:v>8</c:v>
                </c:pt>
                <c:pt idx="17">
                  <c:v>8.5</c:v>
                </c:pt>
                <c:pt idx="18">
                  <c:v>9</c:v>
                </c:pt>
                <c:pt idx="19">
                  <c:v>9.5</c:v>
                </c:pt>
                <c:pt idx="20">
                  <c:v>10</c:v>
                </c:pt>
                <c:pt idx="21">
                  <c:v>10.5</c:v>
                </c:pt>
                <c:pt idx="22">
                  <c:v>11</c:v>
                </c:pt>
                <c:pt idx="23">
                  <c:v>11.5</c:v>
                </c:pt>
                <c:pt idx="24">
                  <c:v>12</c:v>
                </c:pt>
                <c:pt idx="25">
                  <c:v>12.5</c:v>
                </c:pt>
                <c:pt idx="26">
                  <c:v>13</c:v>
                </c:pt>
                <c:pt idx="27">
                  <c:v>13.5</c:v>
                </c:pt>
                <c:pt idx="28">
                  <c:v>14</c:v>
                </c:pt>
                <c:pt idx="29">
                  <c:v>14.5</c:v>
                </c:pt>
                <c:pt idx="30">
                  <c:v>15</c:v>
                </c:pt>
                <c:pt idx="31">
                  <c:v>15.5</c:v>
                </c:pt>
                <c:pt idx="32">
                  <c:v>16</c:v>
                </c:pt>
                <c:pt idx="33">
                  <c:v>16.5</c:v>
                </c:pt>
                <c:pt idx="34">
                  <c:v>17</c:v>
                </c:pt>
                <c:pt idx="35">
                  <c:v>17.5</c:v>
                </c:pt>
                <c:pt idx="36">
                  <c:v>18</c:v>
                </c:pt>
                <c:pt idx="37">
                  <c:v>18.5</c:v>
                </c:pt>
                <c:pt idx="38">
                  <c:v>19</c:v>
                </c:pt>
                <c:pt idx="39">
                  <c:v>19.5</c:v>
                </c:pt>
                <c:pt idx="40">
                  <c:v>20</c:v>
                </c:pt>
                <c:pt idx="41">
                  <c:v>20.5</c:v>
                </c:pt>
                <c:pt idx="42">
                  <c:v>21</c:v>
                </c:pt>
                <c:pt idx="43">
                  <c:v>21.5</c:v>
                </c:pt>
                <c:pt idx="44">
                  <c:v>22</c:v>
                </c:pt>
                <c:pt idx="45">
                  <c:v>22.5</c:v>
                </c:pt>
                <c:pt idx="46">
                  <c:v>23</c:v>
                </c:pt>
                <c:pt idx="47">
                  <c:v>23.5</c:v>
                </c:pt>
                <c:pt idx="48">
                  <c:v>24</c:v>
                </c:pt>
                <c:pt idx="49">
                  <c:v>24.5</c:v>
                </c:pt>
                <c:pt idx="50">
                  <c:v>25</c:v>
                </c:pt>
                <c:pt idx="51">
                  <c:v>25.5</c:v>
                </c:pt>
                <c:pt idx="52">
                  <c:v>26</c:v>
                </c:pt>
                <c:pt idx="53">
                  <c:v>26.5</c:v>
                </c:pt>
                <c:pt idx="54">
                  <c:v>27</c:v>
                </c:pt>
                <c:pt idx="55">
                  <c:v>27.5</c:v>
                </c:pt>
                <c:pt idx="56">
                  <c:v>28</c:v>
                </c:pt>
                <c:pt idx="57">
                  <c:v>28.5</c:v>
                </c:pt>
                <c:pt idx="58">
                  <c:v>29</c:v>
                </c:pt>
                <c:pt idx="59">
                  <c:v>29.5</c:v>
                </c:pt>
                <c:pt idx="60">
                  <c:v>30</c:v>
                </c:pt>
                <c:pt idx="61">
                  <c:v>30.5</c:v>
                </c:pt>
                <c:pt idx="62">
                  <c:v>31</c:v>
                </c:pt>
                <c:pt idx="63">
                  <c:v>31.5</c:v>
                </c:pt>
                <c:pt idx="64">
                  <c:v>32</c:v>
                </c:pt>
                <c:pt idx="65">
                  <c:v>32.5</c:v>
                </c:pt>
                <c:pt idx="66">
                  <c:v>33</c:v>
                </c:pt>
                <c:pt idx="67">
                  <c:v>33.5</c:v>
                </c:pt>
                <c:pt idx="68">
                  <c:v>34</c:v>
                </c:pt>
                <c:pt idx="69">
                  <c:v>34.5</c:v>
                </c:pt>
                <c:pt idx="70">
                  <c:v>35</c:v>
                </c:pt>
                <c:pt idx="71">
                  <c:v>35.5</c:v>
                </c:pt>
                <c:pt idx="72">
                  <c:v>36</c:v>
                </c:pt>
                <c:pt idx="73">
                  <c:v>36.5</c:v>
                </c:pt>
                <c:pt idx="74">
                  <c:v>37</c:v>
                </c:pt>
                <c:pt idx="75">
                  <c:v>37.5</c:v>
                </c:pt>
                <c:pt idx="76">
                  <c:v>38</c:v>
                </c:pt>
                <c:pt idx="77">
                  <c:v>38.5</c:v>
                </c:pt>
                <c:pt idx="78">
                  <c:v>39</c:v>
                </c:pt>
                <c:pt idx="79">
                  <c:v>39.5</c:v>
                </c:pt>
                <c:pt idx="80">
                  <c:v>40</c:v>
                </c:pt>
                <c:pt idx="81">
                  <c:v>40.5</c:v>
                </c:pt>
                <c:pt idx="82">
                  <c:v>41</c:v>
                </c:pt>
                <c:pt idx="83">
                  <c:v>41.5</c:v>
                </c:pt>
                <c:pt idx="84">
                  <c:v>42</c:v>
                </c:pt>
                <c:pt idx="85">
                  <c:v>42.5</c:v>
                </c:pt>
                <c:pt idx="86">
                  <c:v>43</c:v>
                </c:pt>
                <c:pt idx="87">
                  <c:v>43.5</c:v>
                </c:pt>
                <c:pt idx="88">
                  <c:v>44</c:v>
                </c:pt>
                <c:pt idx="89">
                  <c:v>44.5</c:v>
                </c:pt>
                <c:pt idx="90">
                  <c:v>45</c:v>
                </c:pt>
                <c:pt idx="91">
                  <c:v>45.5</c:v>
                </c:pt>
                <c:pt idx="92">
                  <c:v>46</c:v>
                </c:pt>
                <c:pt idx="93">
                  <c:v>46.5</c:v>
                </c:pt>
                <c:pt idx="94">
                  <c:v>47</c:v>
                </c:pt>
                <c:pt idx="95">
                  <c:v>47.5</c:v>
                </c:pt>
                <c:pt idx="96">
                  <c:v>48</c:v>
                </c:pt>
                <c:pt idx="97">
                  <c:v>48.5</c:v>
                </c:pt>
                <c:pt idx="98">
                  <c:v>49</c:v>
                </c:pt>
                <c:pt idx="99">
                  <c:v>49.5</c:v>
                </c:pt>
                <c:pt idx="100">
                  <c:v>50</c:v>
                </c:pt>
                <c:pt idx="101">
                  <c:v>50.5</c:v>
                </c:pt>
                <c:pt idx="102">
                  <c:v>51</c:v>
                </c:pt>
                <c:pt idx="103">
                  <c:v>51.5</c:v>
                </c:pt>
                <c:pt idx="104">
                  <c:v>52</c:v>
                </c:pt>
                <c:pt idx="105">
                  <c:v>52.5</c:v>
                </c:pt>
                <c:pt idx="106">
                  <c:v>53</c:v>
                </c:pt>
                <c:pt idx="107">
                  <c:v>53.5</c:v>
                </c:pt>
                <c:pt idx="108">
                  <c:v>54</c:v>
                </c:pt>
                <c:pt idx="109">
                  <c:v>54.5</c:v>
                </c:pt>
                <c:pt idx="110">
                  <c:v>55</c:v>
                </c:pt>
                <c:pt idx="111">
                  <c:v>55.5</c:v>
                </c:pt>
                <c:pt idx="112">
                  <c:v>56</c:v>
                </c:pt>
                <c:pt idx="113">
                  <c:v>56.5</c:v>
                </c:pt>
                <c:pt idx="114">
                  <c:v>57</c:v>
                </c:pt>
                <c:pt idx="115">
                  <c:v>57.5</c:v>
                </c:pt>
                <c:pt idx="116">
                  <c:v>58</c:v>
                </c:pt>
                <c:pt idx="117">
                  <c:v>58.5</c:v>
                </c:pt>
                <c:pt idx="118">
                  <c:v>59</c:v>
                </c:pt>
                <c:pt idx="119">
                  <c:v>59.5</c:v>
                </c:pt>
                <c:pt idx="120">
                  <c:v>60</c:v>
                </c:pt>
                <c:pt idx="121">
                  <c:v>60.5</c:v>
                </c:pt>
                <c:pt idx="122">
                  <c:v>61</c:v>
                </c:pt>
                <c:pt idx="123">
                  <c:v>61.5</c:v>
                </c:pt>
                <c:pt idx="124">
                  <c:v>62</c:v>
                </c:pt>
                <c:pt idx="125">
                  <c:v>62.5</c:v>
                </c:pt>
                <c:pt idx="126">
                  <c:v>63</c:v>
                </c:pt>
                <c:pt idx="127">
                  <c:v>63.5</c:v>
                </c:pt>
                <c:pt idx="128">
                  <c:v>64</c:v>
                </c:pt>
                <c:pt idx="129">
                  <c:v>64.5</c:v>
                </c:pt>
                <c:pt idx="130">
                  <c:v>65</c:v>
                </c:pt>
                <c:pt idx="131">
                  <c:v>65.5</c:v>
                </c:pt>
                <c:pt idx="132">
                  <c:v>66</c:v>
                </c:pt>
                <c:pt idx="133">
                  <c:v>66.5</c:v>
                </c:pt>
                <c:pt idx="134">
                  <c:v>67</c:v>
                </c:pt>
                <c:pt idx="135">
                  <c:v>67.5</c:v>
                </c:pt>
                <c:pt idx="136">
                  <c:v>68</c:v>
                </c:pt>
                <c:pt idx="137">
                  <c:v>68.5</c:v>
                </c:pt>
                <c:pt idx="138">
                  <c:v>69</c:v>
                </c:pt>
                <c:pt idx="139">
                  <c:v>69.5</c:v>
                </c:pt>
                <c:pt idx="140">
                  <c:v>70</c:v>
                </c:pt>
                <c:pt idx="141">
                  <c:v>70.5</c:v>
                </c:pt>
                <c:pt idx="142">
                  <c:v>71</c:v>
                </c:pt>
                <c:pt idx="143">
                  <c:v>71.5</c:v>
                </c:pt>
                <c:pt idx="144">
                  <c:v>72</c:v>
                </c:pt>
                <c:pt idx="145">
                  <c:v>72.5</c:v>
                </c:pt>
                <c:pt idx="146">
                  <c:v>73</c:v>
                </c:pt>
                <c:pt idx="147">
                  <c:v>73.5</c:v>
                </c:pt>
                <c:pt idx="148">
                  <c:v>74</c:v>
                </c:pt>
                <c:pt idx="149">
                  <c:v>74.5</c:v>
                </c:pt>
                <c:pt idx="150">
                  <c:v>75</c:v>
                </c:pt>
                <c:pt idx="151">
                  <c:v>75.5</c:v>
                </c:pt>
                <c:pt idx="152">
                  <c:v>76</c:v>
                </c:pt>
                <c:pt idx="153">
                  <c:v>76.5</c:v>
                </c:pt>
                <c:pt idx="154">
                  <c:v>77</c:v>
                </c:pt>
                <c:pt idx="155">
                  <c:v>77.5</c:v>
                </c:pt>
                <c:pt idx="156">
                  <c:v>78</c:v>
                </c:pt>
                <c:pt idx="157">
                  <c:v>78.5</c:v>
                </c:pt>
                <c:pt idx="158">
                  <c:v>79</c:v>
                </c:pt>
                <c:pt idx="159">
                  <c:v>79.5</c:v>
                </c:pt>
                <c:pt idx="160">
                  <c:v>80</c:v>
                </c:pt>
                <c:pt idx="161">
                  <c:v>80.5</c:v>
                </c:pt>
                <c:pt idx="162">
                  <c:v>81</c:v>
                </c:pt>
                <c:pt idx="163">
                  <c:v>81.5</c:v>
                </c:pt>
                <c:pt idx="164">
                  <c:v>82</c:v>
                </c:pt>
                <c:pt idx="165">
                  <c:v>82.5</c:v>
                </c:pt>
                <c:pt idx="166">
                  <c:v>83</c:v>
                </c:pt>
                <c:pt idx="167">
                  <c:v>83.5</c:v>
                </c:pt>
                <c:pt idx="168">
                  <c:v>84</c:v>
                </c:pt>
                <c:pt idx="169">
                  <c:v>84.5</c:v>
                </c:pt>
              </c:numCache>
            </c:numRef>
          </c:cat>
          <c:val>
            <c:numRef>
              <c:f>Sheet1!$B$25:$FO$25</c:f>
              <c:numCache>
                <c:formatCode>General</c:formatCode>
                <c:ptCount val="170"/>
                <c:pt idx="68">
                  <c:v>1</c:v>
                </c:pt>
                <c:pt idx="69">
                  <c:v>1</c:v>
                </c:pt>
                <c:pt idx="132">
                  <c:v>1</c:v>
                </c:pt>
                <c:pt idx="133">
                  <c:v>1</c:v>
                </c:pt>
                <c:pt idx="134">
                  <c:v>1</c:v>
                </c:pt>
                <c:pt idx="135">
                  <c:v>1</c:v>
                </c:pt>
                <c:pt idx="136">
                  <c:v>1</c:v>
                </c:pt>
                <c:pt idx="137">
                  <c:v>1</c:v>
                </c:pt>
                <c:pt idx="138">
                  <c:v>1</c:v>
                </c:pt>
                <c:pt idx="139">
                  <c:v>1</c:v>
                </c:pt>
                <c:pt idx="140">
                  <c:v>1</c:v>
                </c:pt>
                <c:pt idx="141">
                  <c:v>1</c:v>
                </c:pt>
                <c:pt idx="142">
                  <c:v>1</c:v>
                </c:pt>
                <c:pt idx="143">
                  <c:v>1</c:v>
                </c:pt>
                <c:pt idx="144">
                  <c:v>1</c:v>
                </c:pt>
                <c:pt idx="145">
                  <c:v>1</c:v>
                </c:pt>
                <c:pt idx="146">
                  <c:v>1</c:v>
                </c:pt>
                <c:pt idx="147">
                  <c:v>1</c:v>
                </c:pt>
                <c:pt idx="148">
                  <c:v>1</c:v>
                </c:pt>
                <c:pt idx="149">
                  <c:v>1</c:v>
                </c:pt>
                <c:pt idx="150">
                  <c:v>1</c:v>
                </c:pt>
                <c:pt idx="151">
                  <c:v>1</c:v>
                </c:pt>
                <c:pt idx="152">
                  <c:v>1</c:v>
                </c:pt>
                <c:pt idx="153">
                  <c:v>1</c:v>
                </c:pt>
                <c:pt idx="154">
                  <c:v>1</c:v>
                </c:pt>
                <c:pt idx="155">
                  <c:v>1</c:v>
                </c:pt>
                <c:pt idx="156">
                  <c:v>1</c:v>
                </c:pt>
                <c:pt idx="157">
                  <c:v>1</c:v>
                </c:pt>
                <c:pt idx="158">
                  <c:v>1</c:v>
                </c:pt>
                <c:pt idx="159">
                  <c:v>1</c:v>
                </c:pt>
                <c:pt idx="160">
                  <c:v>1</c:v>
                </c:pt>
                <c:pt idx="161">
                  <c:v>1</c:v>
                </c:pt>
                <c:pt idx="162">
                  <c:v>1</c:v>
                </c:pt>
                <c:pt idx="163">
                  <c:v>1</c:v>
                </c:pt>
                <c:pt idx="164">
                  <c:v>1</c:v>
                </c:pt>
                <c:pt idx="165">
                  <c:v>1</c:v>
                </c:pt>
                <c:pt idx="166">
                  <c:v>1</c:v>
                </c:pt>
                <c:pt idx="167">
                  <c:v>1</c:v>
                </c:pt>
                <c:pt idx="168">
                  <c:v>1</c:v>
                </c:pt>
                <c:pt idx="169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FE7C-4CC9-A2FA-274B25BA157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45214896"/>
        <c:axId val="137049888"/>
      </c:lineChart>
      <c:catAx>
        <c:axId val="245214896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CA"/>
                  <a:t>CPU Timeslice</a:t>
                </a:r>
              </a:p>
            </c:rich>
          </c:tx>
          <c:layout/>
          <c:overlay val="0"/>
        </c:title>
        <c:numFmt formatCode="General" sourceLinked="1"/>
        <c:majorTickMark val="out"/>
        <c:minorTickMark val="none"/>
        <c:tickLblPos val="nextTo"/>
        <c:crossAx val="137049888"/>
        <c:crosses val="autoZero"/>
        <c:auto val="1"/>
        <c:lblAlgn val="ctr"/>
        <c:lblOffset val="100"/>
        <c:tickLblSkip val="10"/>
        <c:tickMarkSkip val="10"/>
        <c:noMultiLvlLbl val="0"/>
      </c:catAx>
      <c:valAx>
        <c:axId val="137049888"/>
        <c:scaling>
          <c:orientation val="minMax"/>
        </c:scaling>
        <c:delete val="1"/>
        <c:axPos val="l"/>
        <c:majorGridlines/>
        <c:numFmt formatCode="General" sourceLinked="1"/>
        <c:majorTickMark val="out"/>
        <c:minorTickMark val="none"/>
        <c:tickLblPos val="nextTo"/>
        <c:crossAx val="245214896"/>
        <c:crosses val="autoZero"/>
        <c:crossBetween val="between"/>
      </c:valAx>
    </c:plotArea>
    <c:legend>
      <c:legendPos val="l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Sheet1!$A$49</c:f>
              <c:strCache>
                <c:ptCount val="1"/>
                <c:pt idx="0">
                  <c:v>main()</c:v>
                </c:pt>
              </c:strCache>
            </c:strRef>
          </c:tx>
          <c:marker>
            <c:symbol val="none"/>
          </c:marker>
          <c:cat>
            <c:numRef>
              <c:f>Sheet1!$B$48:$BC$48</c:f>
              <c:numCache>
                <c:formatCode>0</c:formatCode>
                <c:ptCount val="54"/>
                <c:pt idx="0" formatCode="General">
                  <c:v>0</c:v>
                </c:pt>
                <c:pt idx="1">
                  <c:v>0.5</c:v>
                </c:pt>
                <c:pt idx="2">
                  <c:v>1</c:v>
                </c:pt>
                <c:pt idx="3">
                  <c:v>1.5</c:v>
                </c:pt>
                <c:pt idx="4">
                  <c:v>2</c:v>
                </c:pt>
                <c:pt idx="5">
                  <c:v>2.5</c:v>
                </c:pt>
                <c:pt idx="6">
                  <c:v>3</c:v>
                </c:pt>
                <c:pt idx="7">
                  <c:v>3.5</c:v>
                </c:pt>
                <c:pt idx="8">
                  <c:v>4</c:v>
                </c:pt>
                <c:pt idx="9">
                  <c:v>4.5</c:v>
                </c:pt>
                <c:pt idx="10">
                  <c:v>5</c:v>
                </c:pt>
                <c:pt idx="11">
                  <c:v>5.5</c:v>
                </c:pt>
                <c:pt idx="12">
                  <c:v>6</c:v>
                </c:pt>
                <c:pt idx="13">
                  <c:v>6.5</c:v>
                </c:pt>
                <c:pt idx="14">
                  <c:v>7</c:v>
                </c:pt>
                <c:pt idx="15">
                  <c:v>7.5</c:v>
                </c:pt>
                <c:pt idx="16">
                  <c:v>8</c:v>
                </c:pt>
                <c:pt idx="17">
                  <c:v>8.5</c:v>
                </c:pt>
                <c:pt idx="18">
                  <c:v>9</c:v>
                </c:pt>
                <c:pt idx="19">
                  <c:v>9.5</c:v>
                </c:pt>
                <c:pt idx="20">
                  <c:v>10</c:v>
                </c:pt>
                <c:pt idx="21">
                  <c:v>10.5</c:v>
                </c:pt>
                <c:pt idx="22">
                  <c:v>11</c:v>
                </c:pt>
                <c:pt idx="23">
                  <c:v>11.5</c:v>
                </c:pt>
                <c:pt idx="24">
                  <c:v>12</c:v>
                </c:pt>
                <c:pt idx="25">
                  <c:v>12.5</c:v>
                </c:pt>
                <c:pt idx="26">
                  <c:v>13</c:v>
                </c:pt>
                <c:pt idx="27">
                  <c:v>13.5</c:v>
                </c:pt>
                <c:pt idx="28">
                  <c:v>14</c:v>
                </c:pt>
                <c:pt idx="29">
                  <c:v>14.5</c:v>
                </c:pt>
                <c:pt idx="30">
                  <c:v>15</c:v>
                </c:pt>
                <c:pt idx="31">
                  <c:v>15.5</c:v>
                </c:pt>
                <c:pt idx="32">
                  <c:v>16</c:v>
                </c:pt>
                <c:pt idx="33">
                  <c:v>16.5</c:v>
                </c:pt>
                <c:pt idx="34">
                  <c:v>17</c:v>
                </c:pt>
                <c:pt idx="35">
                  <c:v>17.5</c:v>
                </c:pt>
                <c:pt idx="36">
                  <c:v>18</c:v>
                </c:pt>
                <c:pt idx="37">
                  <c:v>18.5</c:v>
                </c:pt>
                <c:pt idx="38">
                  <c:v>19</c:v>
                </c:pt>
                <c:pt idx="39">
                  <c:v>19.5</c:v>
                </c:pt>
                <c:pt idx="40">
                  <c:v>20</c:v>
                </c:pt>
                <c:pt idx="41">
                  <c:v>20.5</c:v>
                </c:pt>
                <c:pt idx="42">
                  <c:v>21</c:v>
                </c:pt>
                <c:pt idx="43">
                  <c:v>21.5</c:v>
                </c:pt>
                <c:pt idx="44">
                  <c:v>22</c:v>
                </c:pt>
                <c:pt idx="45">
                  <c:v>22.5</c:v>
                </c:pt>
                <c:pt idx="46">
                  <c:v>23</c:v>
                </c:pt>
                <c:pt idx="47">
                  <c:v>23.5</c:v>
                </c:pt>
                <c:pt idx="48">
                  <c:v>24</c:v>
                </c:pt>
                <c:pt idx="49">
                  <c:v>24.5</c:v>
                </c:pt>
                <c:pt idx="50">
                  <c:v>25</c:v>
                </c:pt>
                <c:pt idx="51">
                  <c:v>25.5</c:v>
                </c:pt>
                <c:pt idx="52">
                  <c:v>26</c:v>
                </c:pt>
                <c:pt idx="53">
                  <c:v>26.5</c:v>
                </c:pt>
              </c:numCache>
            </c:numRef>
          </c:cat>
          <c:val>
            <c:numRef>
              <c:f>Sheet1!$B$49:$BC$49</c:f>
              <c:numCache>
                <c:formatCode>General</c:formatCode>
                <c:ptCount val="54"/>
                <c:pt idx="2">
                  <c:v>5</c:v>
                </c:pt>
                <c:pt idx="3">
                  <c:v>5</c:v>
                </c:pt>
                <c:pt idx="6">
                  <c:v>5</c:v>
                </c:pt>
                <c:pt idx="7">
                  <c:v>5</c:v>
                </c:pt>
                <c:pt idx="14">
                  <c:v>5</c:v>
                </c:pt>
                <c:pt idx="15">
                  <c:v>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F83-4ED1-98CA-EDA88BC2B7C5}"/>
            </c:ext>
          </c:extLst>
        </c:ser>
        <c:ser>
          <c:idx val="1"/>
          <c:order val="1"/>
          <c:tx>
            <c:strRef>
              <c:f>Sheet1!$A$50</c:f>
              <c:strCache>
                <c:ptCount val="1"/>
                <c:pt idx="0">
                  <c:v>number1</c:v>
                </c:pt>
              </c:strCache>
            </c:strRef>
          </c:tx>
          <c:marker>
            <c:symbol val="none"/>
          </c:marker>
          <c:cat>
            <c:numRef>
              <c:f>Sheet1!$B$48:$BC$48</c:f>
              <c:numCache>
                <c:formatCode>0</c:formatCode>
                <c:ptCount val="54"/>
                <c:pt idx="0" formatCode="General">
                  <c:v>0</c:v>
                </c:pt>
                <c:pt idx="1">
                  <c:v>0.5</c:v>
                </c:pt>
                <c:pt idx="2">
                  <c:v>1</c:v>
                </c:pt>
                <c:pt idx="3">
                  <c:v>1.5</c:v>
                </c:pt>
                <c:pt idx="4">
                  <c:v>2</c:v>
                </c:pt>
                <c:pt idx="5">
                  <c:v>2.5</c:v>
                </c:pt>
                <c:pt idx="6">
                  <c:v>3</c:v>
                </c:pt>
                <c:pt idx="7">
                  <c:v>3.5</c:v>
                </c:pt>
                <c:pt idx="8">
                  <c:v>4</c:v>
                </c:pt>
                <c:pt idx="9">
                  <c:v>4.5</c:v>
                </c:pt>
                <c:pt idx="10">
                  <c:v>5</c:v>
                </c:pt>
                <c:pt idx="11">
                  <c:v>5.5</c:v>
                </c:pt>
                <c:pt idx="12">
                  <c:v>6</c:v>
                </c:pt>
                <c:pt idx="13">
                  <c:v>6.5</c:v>
                </c:pt>
                <c:pt idx="14">
                  <c:v>7</c:v>
                </c:pt>
                <c:pt idx="15">
                  <c:v>7.5</c:v>
                </c:pt>
                <c:pt idx="16">
                  <c:v>8</c:v>
                </c:pt>
                <c:pt idx="17">
                  <c:v>8.5</c:v>
                </c:pt>
                <c:pt idx="18">
                  <c:v>9</c:v>
                </c:pt>
                <c:pt idx="19">
                  <c:v>9.5</c:v>
                </c:pt>
                <c:pt idx="20">
                  <c:v>10</c:v>
                </c:pt>
                <c:pt idx="21">
                  <c:v>10.5</c:v>
                </c:pt>
                <c:pt idx="22">
                  <c:v>11</c:v>
                </c:pt>
                <c:pt idx="23">
                  <c:v>11.5</c:v>
                </c:pt>
                <c:pt idx="24">
                  <c:v>12</c:v>
                </c:pt>
                <c:pt idx="25">
                  <c:v>12.5</c:v>
                </c:pt>
                <c:pt idx="26">
                  <c:v>13</c:v>
                </c:pt>
                <c:pt idx="27">
                  <c:v>13.5</c:v>
                </c:pt>
                <c:pt idx="28">
                  <c:v>14</c:v>
                </c:pt>
                <c:pt idx="29">
                  <c:v>14.5</c:v>
                </c:pt>
                <c:pt idx="30">
                  <c:v>15</c:v>
                </c:pt>
                <c:pt idx="31">
                  <c:v>15.5</c:v>
                </c:pt>
                <c:pt idx="32">
                  <c:v>16</c:v>
                </c:pt>
                <c:pt idx="33">
                  <c:v>16.5</c:v>
                </c:pt>
                <c:pt idx="34">
                  <c:v>17</c:v>
                </c:pt>
                <c:pt idx="35">
                  <c:v>17.5</c:v>
                </c:pt>
                <c:pt idx="36">
                  <c:v>18</c:v>
                </c:pt>
                <c:pt idx="37">
                  <c:v>18.5</c:v>
                </c:pt>
                <c:pt idx="38">
                  <c:v>19</c:v>
                </c:pt>
                <c:pt idx="39">
                  <c:v>19.5</c:v>
                </c:pt>
                <c:pt idx="40">
                  <c:v>20</c:v>
                </c:pt>
                <c:pt idx="41">
                  <c:v>20.5</c:v>
                </c:pt>
                <c:pt idx="42">
                  <c:v>21</c:v>
                </c:pt>
                <c:pt idx="43">
                  <c:v>21.5</c:v>
                </c:pt>
                <c:pt idx="44">
                  <c:v>22</c:v>
                </c:pt>
                <c:pt idx="45">
                  <c:v>22.5</c:v>
                </c:pt>
                <c:pt idx="46">
                  <c:v>23</c:v>
                </c:pt>
                <c:pt idx="47">
                  <c:v>23.5</c:v>
                </c:pt>
                <c:pt idx="48">
                  <c:v>24</c:v>
                </c:pt>
                <c:pt idx="49">
                  <c:v>24.5</c:v>
                </c:pt>
                <c:pt idx="50">
                  <c:v>25</c:v>
                </c:pt>
                <c:pt idx="51">
                  <c:v>25.5</c:v>
                </c:pt>
                <c:pt idx="52">
                  <c:v>26</c:v>
                </c:pt>
                <c:pt idx="53">
                  <c:v>26.5</c:v>
                </c:pt>
              </c:numCache>
            </c:numRef>
          </c:cat>
          <c:val>
            <c:numRef>
              <c:f>Sheet1!$B$50:$BC$50</c:f>
              <c:numCache>
                <c:formatCode>General</c:formatCode>
                <c:ptCount val="54"/>
                <c:pt idx="4">
                  <c:v>4</c:v>
                </c:pt>
                <c:pt idx="5">
                  <c:v>4</c:v>
                </c:pt>
                <c:pt idx="10">
                  <c:v>4</c:v>
                </c:pt>
                <c:pt idx="11">
                  <c:v>4</c:v>
                </c:pt>
                <c:pt idx="18">
                  <c:v>4</c:v>
                </c:pt>
                <c:pt idx="19">
                  <c:v>4</c:v>
                </c:pt>
                <c:pt idx="22">
                  <c:v>4</c:v>
                </c:pt>
                <c:pt idx="23">
                  <c:v>4</c:v>
                </c:pt>
                <c:pt idx="26">
                  <c:v>4</c:v>
                </c:pt>
                <c:pt idx="27">
                  <c:v>4</c:v>
                </c:pt>
                <c:pt idx="30">
                  <c:v>4</c:v>
                </c:pt>
                <c:pt idx="31">
                  <c:v>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F83-4ED1-98CA-EDA88BC2B7C5}"/>
            </c:ext>
          </c:extLst>
        </c:ser>
        <c:ser>
          <c:idx val="2"/>
          <c:order val="2"/>
          <c:tx>
            <c:strRef>
              <c:f>Sheet1!$A$51</c:f>
              <c:strCache>
                <c:ptCount val="1"/>
                <c:pt idx="0">
                  <c:v>number2</c:v>
                </c:pt>
              </c:strCache>
            </c:strRef>
          </c:tx>
          <c:marker>
            <c:symbol val="none"/>
          </c:marker>
          <c:cat>
            <c:numRef>
              <c:f>Sheet1!$B$48:$BC$48</c:f>
              <c:numCache>
                <c:formatCode>0</c:formatCode>
                <c:ptCount val="54"/>
                <c:pt idx="0" formatCode="General">
                  <c:v>0</c:v>
                </c:pt>
                <c:pt idx="1">
                  <c:v>0.5</c:v>
                </c:pt>
                <c:pt idx="2">
                  <c:v>1</c:v>
                </c:pt>
                <c:pt idx="3">
                  <c:v>1.5</c:v>
                </c:pt>
                <c:pt idx="4">
                  <c:v>2</c:v>
                </c:pt>
                <c:pt idx="5">
                  <c:v>2.5</c:v>
                </c:pt>
                <c:pt idx="6">
                  <c:v>3</c:v>
                </c:pt>
                <c:pt idx="7">
                  <c:v>3.5</c:v>
                </c:pt>
                <c:pt idx="8">
                  <c:v>4</c:v>
                </c:pt>
                <c:pt idx="9">
                  <c:v>4.5</c:v>
                </c:pt>
                <c:pt idx="10">
                  <c:v>5</c:v>
                </c:pt>
                <c:pt idx="11">
                  <c:v>5.5</c:v>
                </c:pt>
                <c:pt idx="12">
                  <c:v>6</c:v>
                </c:pt>
                <c:pt idx="13">
                  <c:v>6.5</c:v>
                </c:pt>
                <c:pt idx="14">
                  <c:v>7</c:v>
                </c:pt>
                <c:pt idx="15">
                  <c:v>7.5</c:v>
                </c:pt>
                <c:pt idx="16">
                  <c:v>8</c:v>
                </c:pt>
                <c:pt idx="17">
                  <c:v>8.5</c:v>
                </c:pt>
                <c:pt idx="18">
                  <c:v>9</c:v>
                </c:pt>
                <c:pt idx="19">
                  <c:v>9.5</c:v>
                </c:pt>
                <c:pt idx="20">
                  <c:v>10</c:v>
                </c:pt>
                <c:pt idx="21">
                  <c:v>10.5</c:v>
                </c:pt>
                <c:pt idx="22">
                  <c:v>11</c:v>
                </c:pt>
                <c:pt idx="23">
                  <c:v>11.5</c:v>
                </c:pt>
                <c:pt idx="24">
                  <c:v>12</c:v>
                </c:pt>
                <c:pt idx="25">
                  <c:v>12.5</c:v>
                </c:pt>
                <c:pt idx="26">
                  <c:v>13</c:v>
                </c:pt>
                <c:pt idx="27">
                  <c:v>13.5</c:v>
                </c:pt>
                <c:pt idx="28">
                  <c:v>14</c:v>
                </c:pt>
                <c:pt idx="29">
                  <c:v>14.5</c:v>
                </c:pt>
                <c:pt idx="30">
                  <c:v>15</c:v>
                </c:pt>
                <c:pt idx="31">
                  <c:v>15.5</c:v>
                </c:pt>
                <c:pt idx="32">
                  <c:v>16</c:v>
                </c:pt>
                <c:pt idx="33">
                  <c:v>16.5</c:v>
                </c:pt>
                <c:pt idx="34">
                  <c:v>17</c:v>
                </c:pt>
                <c:pt idx="35">
                  <c:v>17.5</c:v>
                </c:pt>
                <c:pt idx="36">
                  <c:v>18</c:v>
                </c:pt>
                <c:pt idx="37">
                  <c:v>18.5</c:v>
                </c:pt>
                <c:pt idx="38">
                  <c:v>19</c:v>
                </c:pt>
                <c:pt idx="39">
                  <c:v>19.5</c:v>
                </c:pt>
                <c:pt idx="40">
                  <c:v>20</c:v>
                </c:pt>
                <c:pt idx="41">
                  <c:v>20.5</c:v>
                </c:pt>
                <c:pt idx="42">
                  <c:v>21</c:v>
                </c:pt>
                <c:pt idx="43">
                  <c:v>21.5</c:v>
                </c:pt>
                <c:pt idx="44">
                  <c:v>22</c:v>
                </c:pt>
                <c:pt idx="45">
                  <c:v>22.5</c:v>
                </c:pt>
                <c:pt idx="46">
                  <c:v>23</c:v>
                </c:pt>
                <c:pt idx="47">
                  <c:v>23.5</c:v>
                </c:pt>
                <c:pt idx="48">
                  <c:v>24</c:v>
                </c:pt>
                <c:pt idx="49">
                  <c:v>24.5</c:v>
                </c:pt>
                <c:pt idx="50">
                  <c:v>25</c:v>
                </c:pt>
                <c:pt idx="51">
                  <c:v>25.5</c:v>
                </c:pt>
                <c:pt idx="52">
                  <c:v>26</c:v>
                </c:pt>
                <c:pt idx="53">
                  <c:v>26.5</c:v>
                </c:pt>
              </c:numCache>
            </c:numRef>
          </c:cat>
          <c:val>
            <c:numRef>
              <c:f>Sheet1!$B$51:$BC$51</c:f>
              <c:numCache>
                <c:formatCode>General</c:formatCode>
                <c:ptCount val="54"/>
                <c:pt idx="8">
                  <c:v>3</c:v>
                </c:pt>
                <c:pt idx="9">
                  <c:v>3</c:v>
                </c:pt>
                <c:pt idx="36">
                  <c:v>3</c:v>
                </c:pt>
                <c:pt idx="37">
                  <c:v>3</c:v>
                </c:pt>
                <c:pt idx="40">
                  <c:v>3</c:v>
                </c:pt>
                <c:pt idx="41">
                  <c:v>3</c:v>
                </c:pt>
                <c:pt idx="44">
                  <c:v>3</c:v>
                </c:pt>
                <c:pt idx="45">
                  <c:v>3</c:v>
                </c:pt>
                <c:pt idx="48">
                  <c:v>3</c:v>
                </c:pt>
                <c:pt idx="49">
                  <c:v>3</c:v>
                </c:pt>
                <c:pt idx="52">
                  <c:v>3</c:v>
                </c:pt>
                <c:pt idx="53">
                  <c:v>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FF83-4ED1-98CA-EDA88BC2B7C5}"/>
            </c:ext>
          </c:extLst>
        </c:ser>
        <c:ser>
          <c:idx val="3"/>
          <c:order val="3"/>
          <c:tx>
            <c:strRef>
              <c:f>Sheet1!$A$52</c:f>
              <c:strCache>
                <c:ptCount val="1"/>
                <c:pt idx="0">
                  <c:v>number3</c:v>
                </c:pt>
              </c:strCache>
            </c:strRef>
          </c:tx>
          <c:marker>
            <c:symbol val="none"/>
          </c:marker>
          <c:cat>
            <c:numRef>
              <c:f>Sheet1!$B$48:$BC$48</c:f>
              <c:numCache>
                <c:formatCode>0</c:formatCode>
                <c:ptCount val="54"/>
                <c:pt idx="0" formatCode="General">
                  <c:v>0</c:v>
                </c:pt>
                <c:pt idx="1">
                  <c:v>0.5</c:v>
                </c:pt>
                <c:pt idx="2">
                  <c:v>1</c:v>
                </c:pt>
                <c:pt idx="3">
                  <c:v>1.5</c:v>
                </c:pt>
                <c:pt idx="4">
                  <c:v>2</c:v>
                </c:pt>
                <c:pt idx="5">
                  <c:v>2.5</c:v>
                </c:pt>
                <c:pt idx="6">
                  <c:v>3</c:v>
                </c:pt>
                <c:pt idx="7">
                  <c:v>3.5</c:v>
                </c:pt>
                <c:pt idx="8">
                  <c:v>4</c:v>
                </c:pt>
                <c:pt idx="9">
                  <c:v>4.5</c:v>
                </c:pt>
                <c:pt idx="10">
                  <c:v>5</c:v>
                </c:pt>
                <c:pt idx="11">
                  <c:v>5.5</c:v>
                </c:pt>
                <c:pt idx="12">
                  <c:v>6</c:v>
                </c:pt>
                <c:pt idx="13">
                  <c:v>6.5</c:v>
                </c:pt>
                <c:pt idx="14">
                  <c:v>7</c:v>
                </c:pt>
                <c:pt idx="15">
                  <c:v>7.5</c:v>
                </c:pt>
                <c:pt idx="16">
                  <c:v>8</c:v>
                </c:pt>
                <c:pt idx="17">
                  <c:v>8.5</c:v>
                </c:pt>
                <c:pt idx="18">
                  <c:v>9</c:v>
                </c:pt>
                <c:pt idx="19">
                  <c:v>9.5</c:v>
                </c:pt>
                <c:pt idx="20">
                  <c:v>10</c:v>
                </c:pt>
                <c:pt idx="21">
                  <c:v>10.5</c:v>
                </c:pt>
                <c:pt idx="22">
                  <c:v>11</c:v>
                </c:pt>
                <c:pt idx="23">
                  <c:v>11.5</c:v>
                </c:pt>
                <c:pt idx="24">
                  <c:v>12</c:v>
                </c:pt>
                <c:pt idx="25">
                  <c:v>12.5</c:v>
                </c:pt>
                <c:pt idx="26">
                  <c:v>13</c:v>
                </c:pt>
                <c:pt idx="27">
                  <c:v>13.5</c:v>
                </c:pt>
                <c:pt idx="28">
                  <c:v>14</c:v>
                </c:pt>
                <c:pt idx="29">
                  <c:v>14.5</c:v>
                </c:pt>
                <c:pt idx="30">
                  <c:v>15</c:v>
                </c:pt>
                <c:pt idx="31">
                  <c:v>15.5</c:v>
                </c:pt>
                <c:pt idx="32">
                  <c:v>16</c:v>
                </c:pt>
                <c:pt idx="33">
                  <c:v>16.5</c:v>
                </c:pt>
                <c:pt idx="34">
                  <c:v>17</c:v>
                </c:pt>
                <c:pt idx="35">
                  <c:v>17.5</c:v>
                </c:pt>
                <c:pt idx="36">
                  <c:v>18</c:v>
                </c:pt>
                <c:pt idx="37">
                  <c:v>18.5</c:v>
                </c:pt>
                <c:pt idx="38">
                  <c:v>19</c:v>
                </c:pt>
                <c:pt idx="39">
                  <c:v>19.5</c:v>
                </c:pt>
                <c:pt idx="40">
                  <c:v>20</c:v>
                </c:pt>
                <c:pt idx="41">
                  <c:v>20.5</c:v>
                </c:pt>
                <c:pt idx="42">
                  <c:v>21</c:v>
                </c:pt>
                <c:pt idx="43">
                  <c:v>21.5</c:v>
                </c:pt>
                <c:pt idx="44">
                  <c:v>22</c:v>
                </c:pt>
                <c:pt idx="45">
                  <c:v>22.5</c:v>
                </c:pt>
                <c:pt idx="46">
                  <c:v>23</c:v>
                </c:pt>
                <c:pt idx="47">
                  <c:v>23.5</c:v>
                </c:pt>
                <c:pt idx="48">
                  <c:v>24</c:v>
                </c:pt>
                <c:pt idx="49">
                  <c:v>24.5</c:v>
                </c:pt>
                <c:pt idx="50">
                  <c:v>25</c:v>
                </c:pt>
                <c:pt idx="51">
                  <c:v>25.5</c:v>
                </c:pt>
                <c:pt idx="52">
                  <c:v>26</c:v>
                </c:pt>
                <c:pt idx="53">
                  <c:v>26.5</c:v>
                </c:pt>
              </c:numCache>
            </c:numRef>
          </c:cat>
          <c:val>
            <c:numRef>
              <c:f>Sheet1!$B$52:$BC$52</c:f>
              <c:numCache>
                <c:formatCode>General</c:formatCode>
                <c:ptCount val="54"/>
                <c:pt idx="12">
                  <c:v>2</c:v>
                </c:pt>
                <c:pt idx="13">
                  <c:v>2</c:v>
                </c:pt>
                <c:pt idx="34">
                  <c:v>2</c:v>
                </c:pt>
                <c:pt idx="35">
                  <c:v>2</c:v>
                </c:pt>
                <c:pt idx="38">
                  <c:v>2</c:v>
                </c:pt>
                <c:pt idx="39">
                  <c:v>2</c:v>
                </c:pt>
                <c:pt idx="42">
                  <c:v>2</c:v>
                </c:pt>
                <c:pt idx="43">
                  <c:v>2</c:v>
                </c:pt>
                <c:pt idx="46">
                  <c:v>2</c:v>
                </c:pt>
                <c:pt idx="47">
                  <c:v>2</c:v>
                </c:pt>
                <c:pt idx="50">
                  <c:v>2</c:v>
                </c:pt>
                <c:pt idx="51">
                  <c:v>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FF83-4ED1-98CA-EDA88BC2B7C5}"/>
            </c:ext>
          </c:extLst>
        </c:ser>
        <c:ser>
          <c:idx val="4"/>
          <c:order val="4"/>
          <c:tx>
            <c:strRef>
              <c:f>Sheet1!$A$53</c:f>
              <c:strCache>
                <c:ptCount val="1"/>
                <c:pt idx="0">
                  <c:v>number4</c:v>
                </c:pt>
              </c:strCache>
            </c:strRef>
          </c:tx>
          <c:marker>
            <c:symbol val="none"/>
          </c:marker>
          <c:cat>
            <c:numRef>
              <c:f>Sheet1!$B$48:$BC$48</c:f>
              <c:numCache>
                <c:formatCode>0</c:formatCode>
                <c:ptCount val="54"/>
                <c:pt idx="0" formatCode="General">
                  <c:v>0</c:v>
                </c:pt>
                <c:pt idx="1">
                  <c:v>0.5</c:v>
                </c:pt>
                <c:pt idx="2">
                  <c:v>1</c:v>
                </c:pt>
                <c:pt idx="3">
                  <c:v>1.5</c:v>
                </c:pt>
                <c:pt idx="4">
                  <c:v>2</c:v>
                </c:pt>
                <c:pt idx="5">
                  <c:v>2.5</c:v>
                </c:pt>
                <c:pt idx="6">
                  <c:v>3</c:v>
                </c:pt>
                <c:pt idx="7">
                  <c:v>3.5</c:v>
                </c:pt>
                <c:pt idx="8">
                  <c:v>4</c:v>
                </c:pt>
                <c:pt idx="9">
                  <c:v>4.5</c:v>
                </c:pt>
                <c:pt idx="10">
                  <c:v>5</c:v>
                </c:pt>
                <c:pt idx="11">
                  <c:v>5.5</c:v>
                </c:pt>
                <c:pt idx="12">
                  <c:v>6</c:v>
                </c:pt>
                <c:pt idx="13">
                  <c:v>6.5</c:v>
                </c:pt>
                <c:pt idx="14">
                  <c:v>7</c:v>
                </c:pt>
                <c:pt idx="15">
                  <c:v>7.5</c:v>
                </c:pt>
                <c:pt idx="16">
                  <c:v>8</c:v>
                </c:pt>
                <c:pt idx="17">
                  <c:v>8.5</c:v>
                </c:pt>
                <c:pt idx="18">
                  <c:v>9</c:v>
                </c:pt>
                <c:pt idx="19">
                  <c:v>9.5</c:v>
                </c:pt>
                <c:pt idx="20">
                  <c:v>10</c:v>
                </c:pt>
                <c:pt idx="21">
                  <c:v>10.5</c:v>
                </c:pt>
                <c:pt idx="22">
                  <c:v>11</c:v>
                </c:pt>
                <c:pt idx="23">
                  <c:v>11.5</c:v>
                </c:pt>
                <c:pt idx="24">
                  <c:v>12</c:v>
                </c:pt>
                <c:pt idx="25">
                  <c:v>12.5</c:v>
                </c:pt>
                <c:pt idx="26">
                  <c:v>13</c:v>
                </c:pt>
                <c:pt idx="27">
                  <c:v>13.5</c:v>
                </c:pt>
                <c:pt idx="28">
                  <c:v>14</c:v>
                </c:pt>
                <c:pt idx="29">
                  <c:v>14.5</c:v>
                </c:pt>
                <c:pt idx="30">
                  <c:v>15</c:v>
                </c:pt>
                <c:pt idx="31">
                  <c:v>15.5</c:v>
                </c:pt>
                <c:pt idx="32">
                  <c:v>16</c:v>
                </c:pt>
                <c:pt idx="33">
                  <c:v>16.5</c:v>
                </c:pt>
                <c:pt idx="34">
                  <c:v>17</c:v>
                </c:pt>
                <c:pt idx="35">
                  <c:v>17.5</c:v>
                </c:pt>
                <c:pt idx="36">
                  <c:v>18</c:v>
                </c:pt>
                <c:pt idx="37">
                  <c:v>18.5</c:v>
                </c:pt>
                <c:pt idx="38">
                  <c:v>19</c:v>
                </c:pt>
                <c:pt idx="39">
                  <c:v>19.5</c:v>
                </c:pt>
                <c:pt idx="40">
                  <c:v>20</c:v>
                </c:pt>
                <c:pt idx="41">
                  <c:v>20.5</c:v>
                </c:pt>
                <c:pt idx="42">
                  <c:v>21</c:v>
                </c:pt>
                <c:pt idx="43">
                  <c:v>21.5</c:v>
                </c:pt>
                <c:pt idx="44">
                  <c:v>22</c:v>
                </c:pt>
                <c:pt idx="45">
                  <c:v>22.5</c:v>
                </c:pt>
                <c:pt idx="46">
                  <c:v>23</c:v>
                </c:pt>
                <c:pt idx="47">
                  <c:v>23.5</c:v>
                </c:pt>
                <c:pt idx="48">
                  <c:v>24</c:v>
                </c:pt>
                <c:pt idx="49">
                  <c:v>24.5</c:v>
                </c:pt>
                <c:pt idx="50">
                  <c:v>25</c:v>
                </c:pt>
                <c:pt idx="51">
                  <c:v>25.5</c:v>
                </c:pt>
                <c:pt idx="52">
                  <c:v>26</c:v>
                </c:pt>
                <c:pt idx="53">
                  <c:v>26.5</c:v>
                </c:pt>
              </c:numCache>
            </c:numRef>
          </c:cat>
          <c:val>
            <c:numRef>
              <c:f>Sheet1!$B$53:$BC$53</c:f>
              <c:numCache>
                <c:formatCode>General</c:formatCode>
                <c:ptCount val="54"/>
                <c:pt idx="16">
                  <c:v>1</c:v>
                </c:pt>
                <c:pt idx="17">
                  <c:v>1</c:v>
                </c:pt>
                <c:pt idx="20">
                  <c:v>1</c:v>
                </c:pt>
                <c:pt idx="21">
                  <c:v>1</c:v>
                </c:pt>
                <c:pt idx="24">
                  <c:v>1</c:v>
                </c:pt>
                <c:pt idx="25">
                  <c:v>1</c:v>
                </c:pt>
                <c:pt idx="28">
                  <c:v>1</c:v>
                </c:pt>
                <c:pt idx="29">
                  <c:v>1</c:v>
                </c:pt>
                <c:pt idx="32">
                  <c:v>1</c:v>
                </c:pt>
                <c:pt idx="33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FF83-4ED1-98CA-EDA88BC2B7C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31272936"/>
        <c:axId val="531273328"/>
      </c:lineChart>
      <c:catAx>
        <c:axId val="531272936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CA"/>
                  <a:t>CPU Timeslice</a:t>
                </a:r>
              </a:p>
            </c:rich>
          </c:tx>
          <c:layout/>
          <c:overlay val="0"/>
        </c:title>
        <c:numFmt formatCode="General" sourceLinked="1"/>
        <c:majorTickMark val="out"/>
        <c:minorTickMark val="none"/>
        <c:tickLblPos val="nextTo"/>
        <c:crossAx val="531273328"/>
        <c:crosses val="autoZero"/>
        <c:auto val="1"/>
        <c:lblAlgn val="ctr"/>
        <c:lblOffset val="100"/>
        <c:tickLblSkip val="10"/>
        <c:tickMarkSkip val="10"/>
        <c:noMultiLvlLbl val="0"/>
      </c:catAx>
      <c:valAx>
        <c:axId val="531273328"/>
        <c:scaling>
          <c:orientation val="minMax"/>
        </c:scaling>
        <c:delete val="1"/>
        <c:axPos val="l"/>
        <c:majorGridlines/>
        <c:numFmt formatCode="General" sourceLinked="1"/>
        <c:majorTickMark val="out"/>
        <c:minorTickMark val="none"/>
        <c:tickLblPos val="nextTo"/>
        <c:crossAx val="531272936"/>
        <c:crosses val="autoZero"/>
        <c:crossBetween val="between"/>
      </c:valAx>
    </c:plotArea>
    <c:legend>
      <c:legendPos val="l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Sheet1!$A$74</c:f>
              <c:strCache>
                <c:ptCount val="1"/>
                <c:pt idx="0">
                  <c:v>main()</c:v>
                </c:pt>
              </c:strCache>
            </c:strRef>
          </c:tx>
          <c:marker>
            <c:symbol val="none"/>
          </c:marker>
          <c:cat>
            <c:numRef>
              <c:f>Sheet1!$B$73:$CW$73</c:f>
              <c:numCache>
                <c:formatCode>0</c:formatCode>
                <c:ptCount val="100"/>
                <c:pt idx="0" formatCode="General">
                  <c:v>0</c:v>
                </c:pt>
                <c:pt idx="1">
                  <c:v>0.5</c:v>
                </c:pt>
                <c:pt idx="2">
                  <c:v>1</c:v>
                </c:pt>
                <c:pt idx="3">
                  <c:v>1.5</c:v>
                </c:pt>
                <c:pt idx="4">
                  <c:v>2</c:v>
                </c:pt>
                <c:pt idx="5">
                  <c:v>2.5</c:v>
                </c:pt>
                <c:pt idx="6">
                  <c:v>3</c:v>
                </c:pt>
                <c:pt idx="7">
                  <c:v>3.5</c:v>
                </c:pt>
                <c:pt idx="8">
                  <c:v>4</c:v>
                </c:pt>
                <c:pt idx="9">
                  <c:v>4.5</c:v>
                </c:pt>
                <c:pt idx="10">
                  <c:v>5</c:v>
                </c:pt>
                <c:pt idx="11">
                  <c:v>5.5</c:v>
                </c:pt>
                <c:pt idx="12">
                  <c:v>6</c:v>
                </c:pt>
                <c:pt idx="13">
                  <c:v>6.5</c:v>
                </c:pt>
                <c:pt idx="14">
                  <c:v>7</c:v>
                </c:pt>
                <c:pt idx="15">
                  <c:v>7.5</c:v>
                </c:pt>
                <c:pt idx="16">
                  <c:v>8</c:v>
                </c:pt>
                <c:pt idx="17">
                  <c:v>8.5</c:v>
                </c:pt>
                <c:pt idx="18">
                  <c:v>9</c:v>
                </c:pt>
                <c:pt idx="19">
                  <c:v>9.5</c:v>
                </c:pt>
                <c:pt idx="20">
                  <c:v>10</c:v>
                </c:pt>
                <c:pt idx="21">
                  <c:v>10.5</c:v>
                </c:pt>
                <c:pt idx="22">
                  <c:v>11</c:v>
                </c:pt>
                <c:pt idx="23">
                  <c:v>11.5</c:v>
                </c:pt>
                <c:pt idx="24">
                  <c:v>12</c:v>
                </c:pt>
                <c:pt idx="25">
                  <c:v>12.5</c:v>
                </c:pt>
                <c:pt idx="26">
                  <c:v>13</c:v>
                </c:pt>
                <c:pt idx="27">
                  <c:v>13.5</c:v>
                </c:pt>
                <c:pt idx="28">
                  <c:v>14</c:v>
                </c:pt>
                <c:pt idx="29">
                  <c:v>14.5</c:v>
                </c:pt>
                <c:pt idx="30">
                  <c:v>15</c:v>
                </c:pt>
                <c:pt idx="31">
                  <c:v>15.5</c:v>
                </c:pt>
                <c:pt idx="32">
                  <c:v>16</c:v>
                </c:pt>
                <c:pt idx="33">
                  <c:v>16.5</c:v>
                </c:pt>
                <c:pt idx="34">
                  <c:v>17</c:v>
                </c:pt>
                <c:pt idx="35">
                  <c:v>17.5</c:v>
                </c:pt>
                <c:pt idx="36">
                  <c:v>18</c:v>
                </c:pt>
                <c:pt idx="37">
                  <c:v>18.5</c:v>
                </c:pt>
                <c:pt idx="38">
                  <c:v>19</c:v>
                </c:pt>
                <c:pt idx="39">
                  <c:v>19.5</c:v>
                </c:pt>
                <c:pt idx="40">
                  <c:v>20</c:v>
                </c:pt>
                <c:pt idx="41">
                  <c:v>20.5</c:v>
                </c:pt>
                <c:pt idx="42">
                  <c:v>21</c:v>
                </c:pt>
                <c:pt idx="43">
                  <c:v>21.5</c:v>
                </c:pt>
                <c:pt idx="44">
                  <c:v>22</c:v>
                </c:pt>
                <c:pt idx="45">
                  <c:v>22.5</c:v>
                </c:pt>
                <c:pt idx="46">
                  <c:v>23</c:v>
                </c:pt>
                <c:pt idx="47">
                  <c:v>23.5</c:v>
                </c:pt>
                <c:pt idx="48">
                  <c:v>24</c:v>
                </c:pt>
                <c:pt idx="49">
                  <c:v>24.5</c:v>
                </c:pt>
                <c:pt idx="50">
                  <c:v>25</c:v>
                </c:pt>
                <c:pt idx="51">
                  <c:v>25.5</c:v>
                </c:pt>
                <c:pt idx="52">
                  <c:v>26</c:v>
                </c:pt>
                <c:pt idx="53">
                  <c:v>26.5</c:v>
                </c:pt>
                <c:pt idx="54">
                  <c:v>27</c:v>
                </c:pt>
                <c:pt idx="55">
                  <c:v>27.5</c:v>
                </c:pt>
                <c:pt idx="56">
                  <c:v>28</c:v>
                </c:pt>
                <c:pt idx="57">
                  <c:v>28.5</c:v>
                </c:pt>
                <c:pt idx="58">
                  <c:v>29</c:v>
                </c:pt>
                <c:pt idx="59">
                  <c:v>29.5</c:v>
                </c:pt>
                <c:pt idx="60">
                  <c:v>30</c:v>
                </c:pt>
                <c:pt idx="61">
                  <c:v>30.5</c:v>
                </c:pt>
                <c:pt idx="62">
                  <c:v>31</c:v>
                </c:pt>
                <c:pt idx="63">
                  <c:v>31.5</c:v>
                </c:pt>
                <c:pt idx="64">
                  <c:v>32</c:v>
                </c:pt>
                <c:pt idx="65">
                  <c:v>32.5</c:v>
                </c:pt>
                <c:pt idx="66">
                  <c:v>33</c:v>
                </c:pt>
                <c:pt idx="67">
                  <c:v>33.5</c:v>
                </c:pt>
                <c:pt idx="68">
                  <c:v>34</c:v>
                </c:pt>
                <c:pt idx="69">
                  <c:v>34.5</c:v>
                </c:pt>
                <c:pt idx="70">
                  <c:v>35</c:v>
                </c:pt>
                <c:pt idx="71">
                  <c:v>35.5</c:v>
                </c:pt>
                <c:pt idx="72">
                  <c:v>36</c:v>
                </c:pt>
                <c:pt idx="73">
                  <c:v>36.5</c:v>
                </c:pt>
                <c:pt idx="74">
                  <c:v>37</c:v>
                </c:pt>
                <c:pt idx="75">
                  <c:v>37.5</c:v>
                </c:pt>
                <c:pt idx="76">
                  <c:v>38</c:v>
                </c:pt>
                <c:pt idx="77">
                  <c:v>38.5</c:v>
                </c:pt>
                <c:pt idx="78">
                  <c:v>39</c:v>
                </c:pt>
                <c:pt idx="79">
                  <c:v>39.5</c:v>
                </c:pt>
                <c:pt idx="80">
                  <c:v>40</c:v>
                </c:pt>
                <c:pt idx="81">
                  <c:v>40.5</c:v>
                </c:pt>
                <c:pt idx="82">
                  <c:v>41</c:v>
                </c:pt>
                <c:pt idx="83">
                  <c:v>41.5</c:v>
                </c:pt>
                <c:pt idx="84">
                  <c:v>42</c:v>
                </c:pt>
                <c:pt idx="85">
                  <c:v>42.5</c:v>
                </c:pt>
                <c:pt idx="86">
                  <c:v>43</c:v>
                </c:pt>
                <c:pt idx="87">
                  <c:v>43.5</c:v>
                </c:pt>
                <c:pt idx="88">
                  <c:v>44</c:v>
                </c:pt>
                <c:pt idx="89">
                  <c:v>44.5</c:v>
                </c:pt>
                <c:pt idx="90">
                  <c:v>45</c:v>
                </c:pt>
                <c:pt idx="91">
                  <c:v>45.5</c:v>
                </c:pt>
                <c:pt idx="92">
                  <c:v>46</c:v>
                </c:pt>
                <c:pt idx="93">
                  <c:v>46.5</c:v>
                </c:pt>
                <c:pt idx="94">
                  <c:v>47</c:v>
                </c:pt>
                <c:pt idx="95">
                  <c:v>47.5</c:v>
                </c:pt>
                <c:pt idx="96">
                  <c:v>48</c:v>
                </c:pt>
                <c:pt idx="97">
                  <c:v>48.5</c:v>
                </c:pt>
                <c:pt idx="98">
                  <c:v>49</c:v>
                </c:pt>
                <c:pt idx="99">
                  <c:v>49.5</c:v>
                </c:pt>
              </c:numCache>
            </c:numRef>
          </c:cat>
          <c:val>
            <c:numRef>
              <c:f>Sheet1!$B$74:$CW$74</c:f>
              <c:numCache>
                <c:formatCode>General</c:formatCode>
                <c:ptCount val="100"/>
                <c:pt idx="2">
                  <c:v>7</c:v>
                </c:pt>
                <c:pt idx="3">
                  <c:v>7</c:v>
                </c:pt>
                <c:pt idx="4">
                  <c:v>7</c:v>
                </c:pt>
                <c:pt idx="5">
                  <c:v>7</c:v>
                </c:pt>
                <c:pt idx="8">
                  <c:v>7</c:v>
                </c:pt>
                <c:pt idx="9">
                  <c:v>7</c:v>
                </c:pt>
                <c:pt idx="10">
                  <c:v>7</c:v>
                </c:pt>
                <c:pt idx="11">
                  <c:v>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2B2-4FA4-AB01-0E2833F88B90}"/>
            </c:ext>
          </c:extLst>
        </c:ser>
        <c:ser>
          <c:idx val="1"/>
          <c:order val="1"/>
          <c:tx>
            <c:strRef>
              <c:f>Sheet1!$A$75</c:f>
              <c:strCache>
                <c:ptCount val="1"/>
                <c:pt idx="0">
                  <c:v>number1</c:v>
                </c:pt>
              </c:strCache>
            </c:strRef>
          </c:tx>
          <c:marker>
            <c:symbol val="none"/>
          </c:marker>
          <c:cat>
            <c:numRef>
              <c:f>Sheet1!$B$73:$CW$73</c:f>
              <c:numCache>
                <c:formatCode>0</c:formatCode>
                <c:ptCount val="100"/>
                <c:pt idx="0" formatCode="General">
                  <c:v>0</c:v>
                </c:pt>
                <c:pt idx="1">
                  <c:v>0.5</c:v>
                </c:pt>
                <c:pt idx="2">
                  <c:v>1</c:v>
                </c:pt>
                <c:pt idx="3">
                  <c:v>1.5</c:v>
                </c:pt>
                <c:pt idx="4">
                  <c:v>2</c:v>
                </c:pt>
                <c:pt idx="5">
                  <c:v>2.5</c:v>
                </c:pt>
                <c:pt idx="6">
                  <c:v>3</c:v>
                </c:pt>
                <c:pt idx="7">
                  <c:v>3.5</c:v>
                </c:pt>
                <c:pt idx="8">
                  <c:v>4</c:v>
                </c:pt>
                <c:pt idx="9">
                  <c:v>4.5</c:v>
                </c:pt>
                <c:pt idx="10">
                  <c:v>5</c:v>
                </c:pt>
                <c:pt idx="11">
                  <c:v>5.5</c:v>
                </c:pt>
                <c:pt idx="12">
                  <c:v>6</c:v>
                </c:pt>
                <c:pt idx="13">
                  <c:v>6.5</c:v>
                </c:pt>
                <c:pt idx="14">
                  <c:v>7</c:v>
                </c:pt>
                <c:pt idx="15">
                  <c:v>7.5</c:v>
                </c:pt>
                <c:pt idx="16">
                  <c:v>8</c:v>
                </c:pt>
                <c:pt idx="17">
                  <c:v>8.5</c:v>
                </c:pt>
                <c:pt idx="18">
                  <c:v>9</c:v>
                </c:pt>
                <c:pt idx="19">
                  <c:v>9.5</c:v>
                </c:pt>
                <c:pt idx="20">
                  <c:v>10</c:v>
                </c:pt>
                <c:pt idx="21">
                  <c:v>10.5</c:v>
                </c:pt>
                <c:pt idx="22">
                  <c:v>11</c:v>
                </c:pt>
                <c:pt idx="23">
                  <c:v>11.5</c:v>
                </c:pt>
                <c:pt idx="24">
                  <c:v>12</c:v>
                </c:pt>
                <c:pt idx="25">
                  <c:v>12.5</c:v>
                </c:pt>
                <c:pt idx="26">
                  <c:v>13</c:v>
                </c:pt>
                <c:pt idx="27">
                  <c:v>13.5</c:v>
                </c:pt>
                <c:pt idx="28">
                  <c:v>14</c:v>
                </c:pt>
                <c:pt idx="29">
                  <c:v>14.5</c:v>
                </c:pt>
                <c:pt idx="30">
                  <c:v>15</c:v>
                </c:pt>
                <c:pt idx="31">
                  <c:v>15.5</c:v>
                </c:pt>
                <c:pt idx="32">
                  <c:v>16</c:v>
                </c:pt>
                <c:pt idx="33">
                  <c:v>16.5</c:v>
                </c:pt>
                <c:pt idx="34">
                  <c:v>17</c:v>
                </c:pt>
                <c:pt idx="35">
                  <c:v>17.5</c:v>
                </c:pt>
                <c:pt idx="36">
                  <c:v>18</c:v>
                </c:pt>
                <c:pt idx="37">
                  <c:v>18.5</c:v>
                </c:pt>
                <c:pt idx="38">
                  <c:v>19</c:v>
                </c:pt>
                <c:pt idx="39">
                  <c:v>19.5</c:v>
                </c:pt>
                <c:pt idx="40">
                  <c:v>20</c:v>
                </c:pt>
                <c:pt idx="41">
                  <c:v>20.5</c:v>
                </c:pt>
                <c:pt idx="42">
                  <c:v>21</c:v>
                </c:pt>
                <c:pt idx="43">
                  <c:v>21.5</c:v>
                </c:pt>
                <c:pt idx="44">
                  <c:v>22</c:v>
                </c:pt>
                <c:pt idx="45">
                  <c:v>22.5</c:v>
                </c:pt>
                <c:pt idx="46">
                  <c:v>23</c:v>
                </c:pt>
                <c:pt idx="47">
                  <c:v>23.5</c:v>
                </c:pt>
                <c:pt idx="48">
                  <c:v>24</c:v>
                </c:pt>
                <c:pt idx="49">
                  <c:v>24.5</c:v>
                </c:pt>
                <c:pt idx="50">
                  <c:v>25</c:v>
                </c:pt>
                <c:pt idx="51">
                  <c:v>25.5</c:v>
                </c:pt>
                <c:pt idx="52">
                  <c:v>26</c:v>
                </c:pt>
                <c:pt idx="53">
                  <c:v>26.5</c:v>
                </c:pt>
                <c:pt idx="54">
                  <c:v>27</c:v>
                </c:pt>
                <c:pt idx="55">
                  <c:v>27.5</c:v>
                </c:pt>
                <c:pt idx="56">
                  <c:v>28</c:v>
                </c:pt>
                <c:pt idx="57">
                  <c:v>28.5</c:v>
                </c:pt>
                <c:pt idx="58">
                  <c:v>29</c:v>
                </c:pt>
                <c:pt idx="59">
                  <c:v>29.5</c:v>
                </c:pt>
                <c:pt idx="60">
                  <c:v>30</c:v>
                </c:pt>
                <c:pt idx="61">
                  <c:v>30.5</c:v>
                </c:pt>
                <c:pt idx="62">
                  <c:v>31</c:v>
                </c:pt>
                <c:pt idx="63">
                  <c:v>31.5</c:v>
                </c:pt>
                <c:pt idx="64">
                  <c:v>32</c:v>
                </c:pt>
                <c:pt idx="65">
                  <c:v>32.5</c:v>
                </c:pt>
                <c:pt idx="66">
                  <c:v>33</c:v>
                </c:pt>
                <c:pt idx="67">
                  <c:v>33.5</c:v>
                </c:pt>
                <c:pt idx="68">
                  <c:v>34</c:v>
                </c:pt>
                <c:pt idx="69">
                  <c:v>34.5</c:v>
                </c:pt>
                <c:pt idx="70">
                  <c:v>35</c:v>
                </c:pt>
                <c:pt idx="71">
                  <c:v>35.5</c:v>
                </c:pt>
                <c:pt idx="72">
                  <c:v>36</c:v>
                </c:pt>
                <c:pt idx="73">
                  <c:v>36.5</c:v>
                </c:pt>
                <c:pt idx="74">
                  <c:v>37</c:v>
                </c:pt>
                <c:pt idx="75">
                  <c:v>37.5</c:v>
                </c:pt>
                <c:pt idx="76">
                  <c:v>38</c:v>
                </c:pt>
                <c:pt idx="77">
                  <c:v>38.5</c:v>
                </c:pt>
                <c:pt idx="78">
                  <c:v>39</c:v>
                </c:pt>
                <c:pt idx="79">
                  <c:v>39.5</c:v>
                </c:pt>
                <c:pt idx="80">
                  <c:v>40</c:v>
                </c:pt>
                <c:pt idx="81">
                  <c:v>40.5</c:v>
                </c:pt>
                <c:pt idx="82">
                  <c:v>41</c:v>
                </c:pt>
                <c:pt idx="83">
                  <c:v>41.5</c:v>
                </c:pt>
                <c:pt idx="84">
                  <c:v>42</c:v>
                </c:pt>
                <c:pt idx="85">
                  <c:v>42.5</c:v>
                </c:pt>
                <c:pt idx="86">
                  <c:v>43</c:v>
                </c:pt>
                <c:pt idx="87">
                  <c:v>43.5</c:v>
                </c:pt>
                <c:pt idx="88">
                  <c:v>44</c:v>
                </c:pt>
                <c:pt idx="89">
                  <c:v>44.5</c:v>
                </c:pt>
                <c:pt idx="90">
                  <c:v>45</c:v>
                </c:pt>
                <c:pt idx="91">
                  <c:v>45.5</c:v>
                </c:pt>
                <c:pt idx="92">
                  <c:v>46</c:v>
                </c:pt>
                <c:pt idx="93">
                  <c:v>46.5</c:v>
                </c:pt>
                <c:pt idx="94">
                  <c:v>47</c:v>
                </c:pt>
                <c:pt idx="95">
                  <c:v>47.5</c:v>
                </c:pt>
                <c:pt idx="96">
                  <c:v>48</c:v>
                </c:pt>
                <c:pt idx="97">
                  <c:v>48.5</c:v>
                </c:pt>
                <c:pt idx="98">
                  <c:v>49</c:v>
                </c:pt>
                <c:pt idx="99">
                  <c:v>49.5</c:v>
                </c:pt>
              </c:numCache>
            </c:numRef>
          </c:cat>
          <c:val>
            <c:numRef>
              <c:f>Sheet1!$B$75:$CW$75</c:f>
              <c:numCache>
                <c:formatCode>General</c:formatCode>
                <c:ptCount val="100"/>
                <c:pt idx="6">
                  <c:v>6</c:v>
                </c:pt>
                <c:pt idx="7">
                  <c:v>6</c:v>
                </c:pt>
                <c:pt idx="78">
                  <c:v>6</c:v>
                </c:pt>
                <c:pt idx="79">
                  <c:v>6</c:v>
                </c:pt>
                <c:pt idx="80">
                  <c:v>6</c:v>
                </c:pt>
                <c:pt idx="81">
                  <c:v>6</c:v>
                </c:pt>
                <c:pt idx="82">
                  <c:v>6</c:v>
                </c:pt>
                <c:pt idx="83">
                  <c:v>6</c:v>
                </c:pt>
                <c:pt idx="84">
                  <c:v>6</c:v>
                </c:pt>
                <c:pt idx="85">
                  <c:v>6</c:v>
                </c:pt>
                <c:pt idx="86">
                  <c:v>6</c:v>
                </c:pt>
                <c:pt idx="87">
                  <c:v>6</c:v>
                </c:pt>
                <c:pt idx="90">
                  <c:v>6</c:v>
                </c:pt>
                <c:pt idx="91">
                  <c:v>6</c:v>
                </c:pt>
                <c:pt idx="92">
                  <c:v>6</c:v>
                </c:pt>
                <c:pt idx="93">
                  <c:v>6</c:v>
                </c:pt>
                <c:pt idx="94">
                  <c:v>6</c:v>
                </c:pt>
                <c:pt idx="95">
                  <c:v>6</c:v>
                </c:pt>
                <c:pt idx="96">
                  <c:v>6</c:v>
                </c:pt>
                <c:pt idx="97">
                  <c:v>6</c:v>
                </c:pt>
                <c:pt idx="98">
                  <c:v>6</c:v>
                </c:pt>
                <c:pt idx="99">
                  <c:v>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2B2-4FA4-AB01-0E2833F88B90}"/>
            </c:ext>
          </c:extLst>
        </c:ser>
        <c:ser>
          <c:idx val="2"/>
          <c:order val="2"/>
          <c:tx>
            <c:strRef>
              <c:f>Sheet1!$A$76</c:f>
              <c:strCache>
                <c:ptCount val="1"/>
                <c:pt idx="0">
                  <c:v>number1 Asleep</c:v>
                </c:pt>
              </c:strCache>
            </c:strRef>
          </c:tx>
          <c:marker>
            <c:symbol val="none"/>
          </c:marker>
          <c:cat>
            <c:numRef>
              <c:f>Sheet1!$B$73:$CW$73</c:f>
              <c:numCache>
                <c:formatCode>0</c:formatCode>
                <c:ptCount val="100"/>
                <c:pt idx="0" formatCode="General">
                  <c:v>0</c:v>
                </c:pt>
                <c:pt idx="1">
                  <c:v>0.5</c:v>
                </c:pt>
                <c:pt idx="2">
                  <c:v>1</c:v>
                </c:pt>
                <c:pt idx="3">
                  <c:v>1.5</c:v>
                </c:pt>
                <c:pt idx="4">
                  <c:v>2</c:v>
                </c:pt>
                <c:pt idx="5">
                  <c:v>2.5</c:v>
                </c:pt>
                <c:pt idx="6">
                  <c:v>3</c:v>
                </c:pt>
                <c:pt idx="7">
                  <c:v>3.5</c:v>
                </c:pt>
                <c:pt idx="8">
                  <c:v>4</c:v>
                </c:pt>
                <c:pt idx="9">
                  <c:v>4.5</c:v>
                </c:pt>
                <c:pt idx="10">
                  <c:v>5</c:v>
                </c:pt>
                <c:pt idx="11">
                  <c:v>5.5</c:v>
                </c:pt>
                <c:pt idx="12">
                  <c:v>6</c:v>
                </c:pt>
                <c:pt idx="13">
                  <c:v>6.5</c:v>
                </c:pt>
                <c:pt idx="14">
                  <c:v>7</c:v>
                </c:pt>
                <c:pt idx="15">
                  <c:v>7.5</c:v>
                </c:pt>
                <c:pt idx="16">
                  <c:v>8</c:v>
                </c:pt>
                <c:pt idx="17">
                  <c:v>8.5</c:v>
                </c:pt>
                <c:pt idx="18">
                  <c:v>9</c:v>
                </c:pt>
                <c:pt idx="19">
                  <c:v>9.5</c:v>
                </c:pt>
                <c:pt idx="20">
                  <c:v>10</c:v>
                </c:pt>
                <c:pt idx="21">
                  <c:v>10.5</c:v>
                </c:pt>
                <c:pt idx="22">
                  <c:v>11</c:v>
                </c:pt>
                <c:pt idx="23">
                  <c:v>11.5</c:v>
                </c:pt>
                <c:pt idx="24">
                  <c:v>12</c:v>
                </c:pt>
                <c:pt idx="25">
                  <c:v>12.5</c:v>
                </c:pt>
                <c:pt idx="26">
                  <c:v>13</c:v>
                </c:pt>
                <c:pt idx="27">
                  <c:v>13.5</c:v>
                </c:pt>
                <c:pt idx="28">
                  <c:v>14</c:v>
                </c:pt>
                <c:pt idx="29">
                  <c:v>14.5</c:v>
                </c:pt>
                <c:pt idx="30">
                  <c:v>15</c:v>
                </c:pt>
                <c:pt idx="31">
                  <c:v>15.5</c:v>
                </c:pt>
                <c:pt idx="32">
                  <c:v>16</c:v>
                </c:pt>
                <c:pt idx="33">
                  <c:v>16.5</c:v>
                </c:pt>
                <c:pt idx="34">
                  <c:v>17</c:v>
                </c:pt>
                <c:pt idx="35">
                  <c:v>17.5</c:v>
                </c:pt>
                <c:pt idx="36">
                  <c:v>18</c:v>
                </c:pt>
                <c:pt idx="37">
                  <c:v>18.5</c:v>
                </c:pt>
                <c:pt idx="38">
                  <c:v>19</c:v>
                </c:pt>
                <c:pt idx="39">
                  <c:v>19.5</c:v>
                </c:pt>
                <c:pt idx="40">
                  <c:v>20</c:v>
                </c:pt>
                <c:pt idx="41">
                  <c:v>20.5</c:v>
                </c:pt>
                <c:pt idx="42">
                  <c:v>21</c:v>
                </c:pt>
                <c:pt idx="43">
                  <c:v>21.5</c:v>
                </c:pt>
                <c:pt idx="44">
                  <c:v>22</c:v>
                </c:pt>
                <c:pt idx="45">
                  <c:v>22.5</c:v>
                </c:pt>
                <c:pt idx="46">
                  <c:v>23</c:v>
                </c:pt>
                <c:pt idx="47">
                  <c:v>23.5</c:v>
                </c:pt>
                <c:pt idx="48">
                  <c:v>24</c:v>
                </c:pt>
                <c:pt idx="49">
                  <c:v>24.5</c:v>
                </c:pt>
                <c:pt idx="50">
                  <c:v>25</c:v>
                </c:pt>
                <c:pt idx="51">
                  <c:v>25.5</c:v>
                </c:pt>
                <c:pt idx="52">
                  <c:v>26</c:v>
                </c:pt>
                <c:pt idx="53">
                  <c:v>26.5</c:v>
                </c:pt>
                <c:pt idx="54">
                  <c:v>27</c:v>
                </c:pt>
                <c:pt idx="55">
                  <c:v>27.5</c:v>
                </c:pt>
                <c:pt idx="56">
                  <c:v>28</c:v>
                </c:pt>
                <c:pt idx="57">
                  <c:v>28.5</c:v>
                </c:pt>
                <c:pt idx="58">
                  <c:v>29</c:v>
                </c:pt>
                <c:pt idx="59">
                  <c:v>29.5</c:v>
                </c:pt>
                <c:pt idx="60">
                  <c:v>30</c:v>
                </c:pt>
                <c:pt idx="61">
                  <c:v>30.5</c:v>
                </c:pt>
                <c:pt idx="62">
                  <c:v>31</c:v>
                </c:pt>
                <c:pt idx="63">
                  <c:v>31.5</c:v>
                </c:pt>
                <c:pt idx="64">
                  <c:v>32</c:v>
                </c:pt>
                <c:pt idx="65">
                  <c:v>32.5</c:v>
                </c:pt>
                <c:pt idx="66">
                  <c:v>33</c:v>
                </c:pt>
                <c:pt idx="67">
                  <c:v>33.5</c:v>
                </c:pt>
                <c:pt idx="68">
                  <c:v>34</c:v>
                </c:pt>
                <c:pt idx="69">
                  <c:v>34.5</c:v>
                </c:pt>
                <c:pt idx="70">
                  <c:v>35</c:v>
                </c:pt>
                <c:pt idx="71">
                  <c:v>35.5</c:v>
                </c:pt>
                <c:pt idx="72">
                  <c:v>36</c:v>
                </c:pt>
                <c:pt idx="73">
                  <c:v>36.5</c:v>
                </c:pt>
                <c:pt idx="74">
                  <c:v>37</c:v>
                </c:pt>
                <c:pt idx="75">
                  <c:v>37.5</c:v>
                </c:pt>
                <c:pt idx="76">
                  <c:v>38</c:v>
                </c:pt>
                <c:pt idx="77">
                  <c:v>38.5</c:v>
                </c:pt>
                <c:pt idx="78">
                  <c:v>39</c:v>
                </c:pt>
                <c:pt idx="79">
                  <c:v>39.5</c:v>
                </c:pt>
                <c:pt idx="80">
                  <c:v>40</c:v>
                </c:pt>
                <c:pt idx="81">
                  <c:v>40.5</c:v>
                </c:pt>
                <c:pt idx="82">
                  <c:v>41</c:v>
                </c:pt>
                <c:pt idx="83">
                  <c:v>41.5</c:v>
                </c:pt>
                <c:pt idx="84">
                  <c:v>42</c:v>
                </c:pt>
                <c:pt idx="85">
                  <c:v>42.5</c:v>
                </c:pt>
                <c:pt idx="86">
                  <c:v>43</c:v>
                </c:pt>
                <c:pt idx="87">
                  <c:v>43.5</c:v>
                </c:pt>
                <c:pt idx="88">
                  <c:v>44</c:v>
                </c:pt>
                <c:pt idx="89">
                  <c:v>44.5</c:v>
                </c:pt>
                <c:pt idx="90">
                  <c:v>45</c:v>
                </c:pt>
                <c:pt idx="91">
                  <c:v>45.5</c:v>
                </c:pt>
                <c:pt idx="92">
                  <c:v>46</c:v>
                </c:pt>
                <c:pt idx="93">
                  <c:v>46.5</c:v>
                </c:pt>
                <c:pt idx="94">
                  <c:v>47</c:v>
                </c:pt>
                <c:pt idx="95">
                  <c:v>47.5</c:v>
                </c:pt>
                <c:pt idx="96">
                  <c:v>48</c:v>
                </c:pt>
                <c:pt idx="97">
                  <c:v>48.5</c:v>
                </c:pt>
                <c:pt idx="98">
                  <c:v>49</c:v>
                </c:pt>
                <c:pt idx="99">
                  <c:v>49.5</c:v>
                </c:pt>
              </c:numCache>
            </c:numRef>
          </c:cat>
          <c:val>
            <c:numRef>
              <c:f>Sheet1!$B$76:$CW$76</c:f>
              <c:numCache>
                <c:formatCode>General</c:formatCode>
                <c:ptCount val="100"/>
                <c:pt idx="8">
                  <c:v>5</c:v>
                </c:pt>
                <c:pt idx="9">
                  <c:v>5</c:v>
                </c:pt>
                <c:pt idx="10">
                  <c:v>5</c:v>
                </c:pt>
                <c:pt idx="11">
                  <c:v>5</c:v>
                </c:pt>
                <c:pt idx="12">
                  <c:v>5</c:v>
                </c:pt>
                <c:pt idx="13">
                  <c:v>5</c:v>
                </c:pt>
                <c:pt idx="14">
                  <c:v>5</c:v>
                </c:pt>
                <c:pt idx="15">
                  <c:v>5</c:v>
                </c:pt>
                <c:pt idx="16">
                  <c:v>5</c:v>
                </c:pt>
                <c:pt idx="17">
                  <c:v>5</c:v>
                </c:pt>
                <c:pt idx="18">
                  <c:v>5</c:v>
                </c:pt>
                <c:pt idx="19">
                  <c:v>5</c:v>
                </c:pt>
                <c:pt idx="20">
                  <c:v>5</c:v>
                </c:pt>
                <c:pt idx="21">
                  <c:v>5</c:v>
                </c:pt>
                <c:pt idx="22">
                  <c:v>5</c:v>
                </c:pt>
                <c:pt idx="23">
                  <c:v>5</c:v>
                </c:pt>
                <c:pt idx="24">
                  <c:v>5</c:v>
                </c:pt>
                <c:pt idx="25">
                  <c:v>5</c:v>
                </c:pt>
                <c:pt idx="26">
                  <c:v>5</c:v>
                </c:pt>
                <c:pt idx="27">
                  <c:v>5</c:v>
                </c:pt>
                <c:pt idx="28">
                  <c:v>5</c:v>
                </c:pt>
                <c:pt idx="29">
                  <c:v>5</c:v>
                </c:pt>
                <c:pt idx="30">
                  <c:v>5</c:v>
                </c:pt>
                <c:pt idx="31">
                  <c:v>5</c:v>
                </c:pt>
                <c:pt idx="32">
                  <c:v>5</c:v>
                </c:pt>
                <c:pt idx="33">
                  <c:v>5</c:v>
                </c:pt>
                <c:pt idx="34">
                  <c:v>5</c:v>
                </c:pt>
                <c:pt idx="35">
                  <c:v>5</c:v>
                </c:pt>
                <c:pt idx="36">
                  <c:v>5</c:v>
                </c:pt>
                <c:pt idx="37">
                  <c:v>5</c:v>
                </c:pt>
                <c:pt idx="38">
                  <c:v>5</c:v>
                </c:pt>
                <c:pt idx="39">
                  <c:v>5</c:v>
                </c:pt>
                <c:pt idx="40">
                  <c:v>5</c:v>
                </c:pt>
                <c:pt idx="41">
                  <c:v>5</c:v>
                </c:pt>
                <c:pt idx="42">
                  <c:v>5</c:v>
                </c:pt>
                <c:pt idx="43">
                  <c:v>5</c:v>
                </c:pt>
                <c:pt idx="44">
                  <c:v>5</c:v>
                </c:pt>
                <c:pt idx="45">
                  <c:v>5</c:v>
                </c:pt>
                <c:pt idx="46">
                  <c:v>5</c:v>
                </c:pt>
                <c:pt idx="47">
                  <c:v>5</c:v>
                </c:pt>
                <c:pt idx="48">
                  <c:v>5</c:v>
                </c:pt>
                <c:pt idx="49">
                  <c:v>5</c:v>
                </c:pt>
                <c:pt idx="50">
                  <c:v>5</c:v>
                </c:pt>
                <c:pt idx="51">
                  <c:v>5</c:v>
                </c:pt>
                <c:pt idx="52">
                  <c:v>5</c:v>
                </c:pt>
                <c:pt idx="53">
                  <c:v>5</c:v>
                </c:pt>
                <c:pt idx="54">
                  <c:v>5</c:v>
                </c:pt>
                <c:pt idx="55">
                  <c:v>5</c:v>
                </c:pt>
                <c:pt idx="56">
                  <c:v>5</c:v>
                </c:pt>
                <c:pt idx="57">
                  <c:v>5</c:v>
                </c:pt>
                <c:pt idx="58">
                  <c:v>5</c:v>
                </c:pt>
                <c:pt idx="59">
                  <c:v>5</c:v>
                </c:pt>
                <c:pt idx="60">
                  <c:v>5</c:v>
                </c:pt>
                <c:pt idx="61">
                  <c:v>5</c:v>
                </c:pt>
                <c:pt idx="62">
                  <c:v>5</c:v>
                </c:pt>
                <c:pt idx="63">
                  <c:v>5</c:v>
                </c:pt>
                <c:pt idx="64">
                  <c:v>5</c:v>
                </c:pt>
                <c:pt idx="65">
                  <c:v>5</c:v>
                </c:pt>
                <c:pt idx="66">
                  <c:v>5</c:v>
                </c:pt>
                <c:pt idx="67">
                  <c:v>5</c:v>
                </c:pt>
                <c:pt idx="68">
                  <c:v>5</c:v>
                </c:pt>
                <c:pt idx="69">
                  <c:v>5</c:v>
                </c:pt>
                <c:pt idx="70">
                  <c:v>5</c:v>
                </c:pt>
                <c:pt idx="71">
                  <c:v>5</c:v>
                </c:pt>
                <c:pt idx="72">
                  <c:v>5</c:v>
                </c:pt>
                <c:pt idx="73">
                  <c:v>5</c:v>
                </c:pt>
                <c:pt idx="74">
                  <c:v>5</c:v>
                </c:pt>
                <c:pt idx="75">
                  <c:v>5</c:v>
                </c:pt>
                <c:pt idx="76">
                  <c:v>5</c:v>
                </c:pt>
                <c:pt idx="77">
                  <c:v>5</c:v>
                </c:pt>
                <c:pt idx="88">
                  <c:v>5</c:v>
                </c:pt>
                <c:pt idx="89">
                  <c:v>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F2B2-4FA4-AB01-0E2833F88B90}"/>
            </c:ext>
          </c:extLst>
        </c:ser>
        <c:ser>
          <c:idx val="3"/>
          <c:order val="3"/>
          <c:tx>
            <c:strRef>
              <c:f>Sheet1!$A$77</c:f>
              <c:strCache>
                <c:ptCount val="1"/>
                <c:pt idx="0">
                  <c:v>number2</c:v>
                </c:pt>
              </c:strCache>
            </c:strRef>
          </c:tx>
          <c:marker>
            <c:symbol val="none"/>
          </c:marker>
          <c:cat>
            <c:numRef>
              <c:f>Sheet1!$B$73:$CW$73</c:f>
              <c:numCache>
                <c:formatCode>0</c:formatCode>
                <c:ptCount val="100"/>
                <c:pt idx="0" formatCode="General">
                  <c:v>0</c:v>
                </c:pt>
                <c:pt idx="1">
                  <c:v>0.5</c:v>
                </c:pt>
                <c:pt idx="2">
                  <c:v>1</c:v>
                </c:pt>
                <c:pt idx="3">
                  <c:v>1.5</c:v>
                </c:pt>
                <c:pt idx="4">
                  <c:v>2</c:v>
                </c:pt>
                <c:pt idx="5">
                  <c:v>2.5</c:v>
                </c:pt>
                <c:pt idx="6">
                  <c:v>3</c:v>
                </c:pt>
                <c:pt idx="7">
                  <c:v>3.5</c:v>
                </c:pt>
                <c:pt idx="8">
                  <c:v>4</c:v>
                </c:pt>
                <c:pt idx="9">
                  <c:v>4.5</c:v>
                </c:pt>
                <c:pt idx="10">
                  <c:v>5</c:v>
                </c:pt>
                <c:pt idx="11">
                  <c:v>5.5</c:v>
                </c:pt>
                <c:pt idx="12">
                  <c:v>6</c:v>
                </c:pt>
                <c:pt idx="13">
                  <c:v>6.5</c:v>
                </c:pt>
                <c:pt idx="14">
                  <c:v>7</c:v>
                </c:pt>
                <c:pt idx="15">
                  <c:v>7.5</c:v>
                </c:pt>
                <c:pt idx="16">
                  <c:v>8</c:v>
                </c:pt>
                <c:pt idx="17">
                  <c:v>8.5</c:v>
                </c:pt>
                <c:pt idx="18">
                  <c:v>9</c:v>
                </c:pt>
                <c:pt idx="19">
                  <c:v>9.5</c:v>
                </c:pt>
                <c:pt idx="20">
                  <c:v>10</c:v>
                </c:pt>
                <c:pt idx="21">
                  <c:v>10.5</c:v>
                </c:pt>
                <c:pt idx="22">
                  <c:v>11</c:v>
                </c:pt>
                <c:pt idx="23">
                  <c:v>11.5</c:v>
                </c:pt>
                <c:pt idx="24">
                  <c:v>12</c:v>
                </c:pt>
                <c:pt idx="25">
                  <c:v>12.5</c:v>
                </c:pt>
                <c:pt idx="26">
                  <c:v>13</c:v>
                </c:pt>
                <c:pt idx="27">
                  <c:v>13.5</c:v>
                </c:pt>
                <c:pt idx="28">
                  <c:v>14</c:v>
                </c:pt>
                <c:pt idx="29">
                  <c:v>14.5</c:v>
                </c:pt>
                <c:pt idx="30">
                  <c:v>15</c:v>
                </c:pt>
                <c:pt idx="31">
                  <c:v>15.5</c:v>
                </c:pt>
                <c:pt idx="32">
                  <c:v>16</c:v>
                </c:pt>
                <c:pt idx="33">
                  <c:v>16.5</c:v>
                </c:pt>
                <c:pt idx="34">
                  <c:v>17</c:v>
                </c:pt>
                <c:pt idx="35">
                  <c:v>17.5</c:v>
                </c:pt>
                <c:pt idx="36">
                  <c:v>18</c:v>
                </c:pt>
                <c:pt idx="37">
                  <c:v>18.5</c:v>
                </c:pt>
                <c:pt idx="38">
                  <c:v>19</c:v>
                </c:pt>
                <c:pt idx="39">
                  <c:v>19.5</c:v>
                </c:pt>
                <c:pt idx="40">
                  <c:v>20</c:v>
                </c:pt>
                <c:pt idx="41">
                  <c:v>20.5</c:v>
                </c:pt>
                <c:pt idx="42">
                  <c:v>21</c:v>
                </c:pt>
                <c:pt idx="43">
                  <c:v>21.5</c:v>
                </c:pt>
                <c:pt idx="44">
                  <c:v>22</c:v>
                </c:pt>
                <c:pt idx="45">
                  <c:v>22.5</c:v>
                </c:pt>
                <c:pt idx="46">
                  <c:v>23</c:v>
                </c:pt>
                <c:pt idx="47">
                  <c:v>23.5</c:v>
                </c:pt>
                <c:pt idx="48">
                  <c:v>24</c:v>
                </c:pt>
                <c:pt idx="49">
                  <c:v>24.5</c:v>
                </c:pt>
                <c:pt idx="50">
                  <c:v>25</c:v>
                </c:pt>
                <c:pt idx="51">
                  <c:v>25.5</c:v>
                </c:pt>
                <c:pt idx="52">
                  <c:v>26</c:v>
                </c:pt>
                <c:pt idx="53">
                  <c:v>26.5</c:v>
                </c:pt>
                <c:pt idx="54">
                  <c:v>27</c:v>
                </c:pt>
                <c:pt idx="55">
                  <c:v>27.5</c:v>
                </c:pt>
                <c:pt idx="56">
                  <c:v>28</c:v>
                </c:pt>
                <c:pt idx="57">
                  <c:v>28.5</c:v>
                </c:pt>
                <c:pt idx="58">
                  <c:v>29</c:v>
                </c:pt>
                <c:pt idx="59">
                  <c:v>29.5</c:v>
                </c:pt>
                <c:pt idx="60">
                  <c:v>30</c:v>
                </c:pt>
                <c:pt idx="61">
                  <c:v>30.5</c:v>
                </c:pt>
                <c:pt idx="62">
                  <c:v>31</c:v>
                </c:pt>
                <c:pt idx="63">
                  <c:v>31.5</c:v>
                </c:pt>
                <c:pt idx="64">
                  <c:v>32</c:v>
                </c:pt>
                <c:pt idx="65">
                  <c:v>32.5</c:v>
                </c:pt>
                <c:pt idx="66">
                  <c:v>33</c:v>
                </c:pt>
                <c:pt idx="67">
                  <c:v>33.5</c:v>
                </c:pt>
                <c:pt idx="68">
                  <c:v>34</c:v>
                </c:pt>
                <c:pt idx="69">
                  <c:v>34.5</c:v>
                </c:pt>
                <c:pt idx="70">
                  <c:v>35</c:v>
                </c:pt>
                <c:pt idx="71">
                  <c:v>35.5</c:v>
                </c:pt>
                <c:pt idx="72">
                  <c:v>36</c:v>
                </c:pt>
                <c:pt idx="73">
                  <c:v>36.5</c:v>
                </c:pt>
                <c:pt idx="74">
                  <c:v>37</c:v>
                </c:pt>
                <c:pt idx="75">
                  <c:v>37.5</c:v>
                </c:pt>
                <c:pt idx="76">
                  <c:v>38</c:v>
                </c:pt>
                <c:pt idx="77">
                  <c:v>38.5</c:v>
                </c:pt>
                <c:pt idx="78">
                  <c:v>39</c:v>
                </c:pt>
                <c:pt idx="79">
                  <c:v>39.5</c:v>
                </c:pt>
                <c:pt idx="80">
                  <c:v>40</c:v>
                </c:pt>
                <c:pt idx="81">
                  <c:v>40.5</c:v>
                </c:pt>
                <c:pt idx="82">
                  <c:v>41</c:v>
                </c:pt>
                <c:pt idx="83">
                  <c:v>41.5</c:v>
                </c:pt>
                <c:pt idx="84">
                  <c:v>42</c:v>
                </c:pt>
                <c:pt idx="85">
                  <c:v>42.5</c:v>
                </c:pt>
                <c:pt idx="86">
                  <c:v>43</c:v>
                </c:pt>
                <c:pt idx="87">
                  <c:v>43.5</c:v>
                </c:pt>
                <c:pt idx="88">
                  <c:v>44</c:v>
                </c:pt>
                <c:pt idx="89">
                  <c:v>44.5</c:v>
                </c:pt>
                <c:pt idx="90">
                  <c:v>45</c:v>
                </c:pt>
                <c:pt idx="91">
                  <c:v>45.5</c:v>
                </c:pt>
                <c:pt idx="92">
                  <c:v>46</c:v>
                </c:pt>
                <c:pt idx="93">
                  <c:v>46.5</c:v>
                </c:pt>
                <c:pt idx="94">
                  <c:v>47</c:v>
                </c:pt>
                <c:pt idx="95">
                  <c:v>47.5</c:v>
                </c:pt>
                <c:pt idx="96">
                  <c:v>48</c:v>
                </c:pt>
                <c:pt idx="97">
                  <c:v>48.5</c:v>
                </c:pt>
                <c:pt idx="98">
                  <c:v>49</c:v>
                </c:pt>
                <c:pt idx="99">
                  <c:v>49.5</c:v>
                </c:pt>
              </c:numCache>
            </c:numRef>
          </c:cat>
          <c:val>
            <c:numRef>
              <c:f>Sheet1!$B$77:$CW$77</c:f>
              <c:numCache>
                <c:formatCode>General</c:formatCode>
                <c:ptCount val="100"/>
                <c:pt idx="18">
                  <c:v>4</c:v>
                </c:pt>
                <c:pt idx="19">
                  <c:v>4</c:v>
                </c:pt>
                <c:pt idx="22">
                  <c:v>4</c:v>
                </c:pt>
                <c:pt idx="23">
                  <c:v>4</c:v>
                </c:pt>
                <c:pt idx="26">
                  <c:v>4</c:v>
                </c:pt>
                <c:pt idx="27">
                  <c:v>4</c:v>
                </c:pt>
                <c:pt idx="30">
                  <c:v>4</c:v>
                </c:pt>
                <c:pt idx="31">
                  <c:v>4</c:v>
                </c:pt>
                <c:pt idx="34">
                  <c:v>4</c:v>
                </c:pt>
                <c:pt idx="35">
                  <c:v>4</c:v>
                </c:pt>
                <c:pt idx="38">
                  <c:v>4</c:v>
                </c:pt>
                <c:pt idx="39">
                  <c:v>4</c:v>
                </c:pt>
                <c:pt idx="42">
                  <c:v>4</c:v>
                </c:pt>
                <c:pt idx="43">
                  <c:v>4</c:v>
                </c:pt>
                <c:pt idx="46">
                  <c:v>4</c:v>
                </c:pt>
                <c:pt idx="47">
                  <c:v>4</c:v>
                </c:pt>
                <c:pt idx="50">
                  <c:v>4</c:v>
                </c:pt>
                <c:pt idx="51">
                  <c:v>4</c:v>
                </c:pt>
                <c:pt idx="54">
                  <c:v>4</c:v>
                </c:pt>
                <c:pt idx="55">
                  <c:v>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F2B2-4FA4-AB01-0E2833F88B90}"/>
            </c:ext>
          </c:extLst>
        </c:ser>
        <c:ser>
          <c:idx val="4"/>
          <c:order val="4"/>
          <c:tx>
            <c:strRef>
              <c:f>Sheet1!$A$78</c:f>
              <c:strCache>
                <c:ptCount val="1"/>
                <c:pt idx="0">
                  <c:v>number3</c:v>
                </c:pt>
              </c:strCache>
            </c:strRef>
          </c:tx>
          <c:marker>
            <c:symbol val="none"/>
          </c:marker>
          <c:cat>
            <c:numRef>
              <c:f>Sheet1!$B$73:$CW$73</c:f>
              <c:numCache>
                <c:formatCode>0</c:formatCode>
                <c:ptCount val="100"/>
                <c:pt idx="0" formatCode="General">
                  <c:v>0</c:v>
                </c:pt>
                <c:pt idx="1">
                  <c:v>0.5</c:v>
                </c:pt>
                <c:pt idx="2">
                  <c:v>1</c:v>
                </c:pt>
                <c:pt idx="3">
                  <c:v>1.5</c:v>
                </c:pt>
                <c:pt idx="4">
                  <c:v>2</c:v>
                </c:pt>
                <c:pt idx="5">
                  <c:v>2.5</c:v>
                </c:pt>
                <c:pt idx="6">
                  <c:v>3</c:v>
                </c:pt>
                <c:pt idx="7">
                  <c:v>3.5</c:v>
                </c:pt>
                <c:pt idx="8">
                  <c:v>4</c:v>
                </c:pt>
                <c:pt idx="9">
                  <c:v>4.5</c:v>
                </c:pt>
                <c:pt idx="10">
                  <c:v>5</c:v>
                </c:pt>
                <c:pt idx="11">
                  <c:v>5.5</c:v>
                </c:pt>
                <c:pt idx="12">
                  <c:v>6</c:v>
                </c:pt>
                <c:pt idx="13">
                  <c:v>6.5</c:v>
                </c:pt>
                <c:pt idx="14">
                  <c:v>7</c:v>
                </c:pt>
                <c:pt idx="15">
                  <c:v>7.5</c:v>
                </c:pt>
                <c:pt idx="16">
                  <c:v>8</c:v>
                </c:pt>
                <c:pt idx="17">
                  <c:v>8.5</c:v>
                </c:pt>
                <c:pt idx="18">
                  <c:v>9</c:v>
                </c:pt>
                <c:pt idx="19">
                  <c:v>9.5</c:v>
                </c:pt>
                <c:pt idx="20">
                  <c:v>10</c:v>
                </c:pt>
                <c:pt idx="21">
                  <c:v>10.5</c:v>
                </c:pt>
                <c:pt idx="22">
                  <c:v>11</c:v>
                </c:pt>
                <c:pt idx="23">
                  <c:v>11.5</c:v>
                </c:pt>
                <c:pt idx="24">
                  <c:v>12</c:v>
                </c:pt>
                <c:pt idx="25">
                  <c:v>12.5</c:v>
                </c:pt>
                <c:pt idx="26">
                  <c:v>13</c:v>
                </c:pt>
                <c:pt idx="27">
                  <c:v>13.5</c:v>
                </c:pt>
                <c:pt idx="28">
                  <c:v>14</c:v>
                </c:pt>
                <c:pt idx="29">
                  <c:v>14.5</c:v>
                </c:pt>
                <c:pt idx="30">
                  <c:v>15</c:v>
                </c:pt>
                <c:pt idx="31">
                  <c:v>15.5</c:v>
                </c:pt>
                <c:pt idx="32">
                  <c:v>16</c:v>
                </c:pt>
                <c:pt idx="33">
                  <c:v>16.5</c:v>
                </c:pt>
                <c:pt idx="34">
                  <c:v>17</c:v>
                </c:pt>
                <c:pt idx="35">
                  <c:v>17.5</c:v>
                </c:pt>
                <c:pt idx="36">
                  <c:v>18</c:v>
                </c:pt>
                <c:pt idx="37">
                  <c:v>18.5</c:v>
                </c:pt>
                <c:pt idx="38">
                  <c:v>19</c:v>
                </c:pt>
                <c:pt idx="39">
                  <c:v>19.5</c:v>
                </c:pt>
                <c:pt idx="40">
                  <c:v>20</c:v>
                </c:pt>
                <c:pt idx="41">
                  <c:v>20.5</c:v>
                </c:pt>
                <c:pt idx="42">
                  <c:v>21</c:v>
                </c:pt>
                <c:pt idx="43">
                  <c:v>21.5</c:v>
                </c:pt>
                <c:pt idx="44">
                  <c:v>22</c:v>
                </c:pt>
                <c:pt idx="45">
                  <c:v>22.5</c:v>
                </c:pt>
                <c:pt idx="46">
                  <c:v>23</c:v>
                </c:pt>
                <c:pt idx="47">
                  <c:v>23.5</c:v>
                </c:pt>
                <c:pt idx="48">
                  <c:v>24</c:v>
                </c:pt>
                <c:pt idx="49">
                  <c:v>24.5</c:v>
                </c:pt>
                <c:pt idx="50">
                  <c:v>25</c:v>
                </c:pt>
                <c:pt idx="51">
                  <c:v>25.5</c:v>
                </c:pt>
                <c:pt idx="52">
                  <c:v>26</c:v>
                </c:pt>
                <c:pt idx="53">
                  <c:v>26.5</c:v>
                </c:pt>
                <c:pt idx="54">
                  <c:v>27</c:v>
                </c:pt>
                <c:pt idx="55">
                  <c:v>27.5</c:v>
                </c:pt>
                <c:pt idx="56">
                  <c:v>28</c:v>
                </c:pt>
                <c:pt idx="57">
                  <c:v>28.5</c:v>
                </c:pt>
                <c:pt idx="58">
                  <c:v>29</c:v>
                </c:pt>
                <c:pt idx="59">
                  <c:v>29.5</c:v>
                </c:pt>
                <c:pt idx="60">
                  <c:v>30</c:v>
                </c:pt>
                <c:pt idx="61">
                  <c:v>30.5</c:v>
                </c:pt>
                <c:pt idx="62">
                  <c:v>31</c:v>
                </c:pt>
                <c:pt idx="63">
                  <c:v>31.5</c:v>
                </c:pt>
                <c:pt idx="64">
                  <c:v>32</c:v>
                </c:pt>
                <c:pt idx="65">
                  <c:v>32.5</c:v>
                </c:pt>
                <c:pt idx="66">
                  <c:v>33</c:v>
                </c:pt>
                <c:pt idx="67">
                  <c:v>33.5</c:v>
                </c:pt>
                <c:pt idx="68">
                  <c:v>34</c:v>
                </c:pt>
                <c:pt idx="69">
                  <c:v>34.5</c:v>
                </c:pt>
                <c:pt idx="70">
                  <c:v>35</c:v>
                </c:pt>
                <c:pt idx="71">
                  <c:v>35.5</c:v>
                </c:pt>
                <c:pt idx="72">
                  <c:v>36</c:v>
                </c:pt>
                <c:pt idx="73">
                  <c:v>36.5</c:v>
                </c:pt>
                <c:pt idx="74">
                  <c:v>37</c:v>
                </c:pt>
                <c:pt idx="75">
                  <c:v>37.5</c:v>
                </c:pt>
                <c:pt idx="76">
                  <c:v>38</c:v>
                </c:pt>
                <c:pt idx="77">
                  <c:v>38.5</c:v>
                </c:pt>
                <c:pt idx="78">
                  <c:v>39</c:v>
                </c:pt>
                <c:pt idx="79">
                  <c:v>39.5</c:v>
                </c:pt>
                <c:pt idx="80">
                  <c:v>40</c:v>
                </c:pt>
                <c:pt idx="81">
                  <c:v>40.5</c:v>
                </c:pt>
                <c:pt idx="82">
                  <c:v>41</c:v>
                </c:pt>
                <c:pt idx="83">
                  <c:v>41.5</c:v>
                </c:pt>
                <c:pt idx="84">
                  <c:v>42</c:v>
                </c:pt>
                <c:pt idx="85">
                  <c:v>42.5</c:v>
                </c:pt>
                <c:pt idx="86">
                  <c:v>43</c:v>
                </c:pt>
                <c:pt idx="87">
                  <c:v>43.5</c:v>
                </c:pt>
                <c:pt idx="88">
                  <c:v>44</c:v>
                </c:pt>
                <c:pt idx="89">
                  <c:v>44.5</c:v>
                </c:pt>
                <c:pt idx="90">
                  <c:v>45</c:v>
                </c:pt>
                <c:pt idx="91">
                  <c:v>45.5</c:v>
                </c:pt>
                <c:pt idx="92">
                  <c:v>46</c:v>
                </c:pt>
                <c:pt idx="93">
                  <c:v>46.5</c:v>
                </c:pt>
                <c:pt idx="94">
                  <c:v>47</c:v>
                </c:pt>
                <c:pt idx="95">
                  <c:v>47.5</c:v>
                </c:pt>
                <c:pt idx="96">
                  <c:v>48</c:v>
                </c:pt>
                <c:pt idx="97">
                  <c:v>48.5</c:v>
                </c:pt>
                <c:pt idx="98">
                  <c:v>49</c:v>
                </c:pt>
                <c:pt idx="99">
                  <c:v>49.5</c:v>
                </c:pt>
              </c:numCache>
            </c:numRef>
          </c:cat>
          <c:val>
            <c:numRef>
              <c:f>Sheet1!$B$78:$CW$78</c:f>
              <c:numCache>
                <c:formatCode>General</c:formatCode>
                <c:ptCount val="100"/>
                <c:pt idx="12">
                  <c:v>3</c:v>
                </c:pt>
                <c:pt idx="13">
                  <c:v>3</c:v>
                </c:pt>
                <c:pt idx="56">
                  <c:v>3</c:v>
                </c:pt>
                <c:pt idx="57">
                  <c:v>3</c:v>
                </c:pt>
                <c:pt idx="58">
                  <c:v>3</c:v>
                </c:pt>
                <c:pt idx="59">
                  <c:v>3</c:v>
                </c:pt>
                <c:pt idx="60">
                  <c:v>3</c:v>
                </c:pt>
                <c:pt idx="61">
                  <c:v>3</c:v>
                </c:pt>
                <c:pt idx="62">
                  <c:v>3</c:v>
                </c:pt>
                <c:pt idx="63">
                  <c:v>3</c:v>
                </c:pt>
                <c:pt idx="64">
                  <c:v>3</c:v>
                </c:pt>
                <c:pt idx="65">
                  <c:v>3</c:v>
                </c:pt>
                <c:pt idx="68">
                  <c:v>3</c:v>
                </c:pt>
                <c:pt idx="69">
                  <c:v>3</c:v>
                </c:pt>
                <c:pt idx="70">
                  <c:v>3</c:v>
                </c:pt>
                <c:pt idx="71">
                  <c:v>3</c:v>
                </c:pt>
                <c:pt idx="72">
                  <c:v>3</c:v>
                </c:pt>
                <c:pt idx="73">
                  <c:v>3</c:v>
                </c:pt>
                <c:pt idx="74">
                  <c:v>3</c:v>
                </c:pt>
                <c:pt idx="75">
                  <c:v>3</c:v>
                </c:pt>
                <c:pt idx="76">
                  <c:v>3</c:v>
                </c:pt>
                <c:pt idx="77">
                  <c:v>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F2B2-4FA4-AB01-0E2833F88B90}"/>
            </c:ext>
          </c:extLst>
        </c:ser>
        <c:ser>
          <c:idx val="5"/>
          <c:order val="5"/>
          <c:tx>
            <c:strRef>
              <c:f>Sheet1!$A$79</c:f>
              <c:strCache>
                <c:ptCount val="1"/>
                <c:pt idx="0">
                  <c:v>number3 Asleep</c:v>
                </c:pt>
              </c:strCache>
            </c:strRef>
          </c:tx>
          <c:marker>
            <c:symbol val="none"/>
          </c:marker>
          <c:cat>
            <c:numRef>
              <c:f>Sheet1!$B$73:$CW$73</c:f>
              <c:numCache>
                <c:formatCode>0</c:formatCode>
                <c:ptCount val="100"/>
                <c:pt idx="0" formatCode="General">
                  <c:v>0</c:v>
                </c:pt>
                <c:pt idx="1">
                  <c:v>0.5</c:v>
                </c:pt>
                <c:pt idx="2">
                  <c:v>1</c:v>
                </c:pt>
                <c:pt idx="3">
                  <c:v>1.5</c:v>
                </c:pt>
                <c:pt idx="4">
                  <c:v>2</c:v>
                </c:pt>
                <c:pt idx="5">
                  <c:v>2.5</c:v>
                </c:pt>
                <c:pt idx="6">
                  <c:v>3</c:v>
                </c:pt>
                <c:pt idx="7">
                  <c:v>3.5</c:v>
                </c:pt>
                <c:pt idx="8">
                  <c:v>4</c:v>
                </c:pt>
                <c:pt idx="9">
                  <c:v>4.5</c:v>
                </c:pt>
                <c:pt idx="10">
                  <c:v>5</c:v>
                </c:pt>
                <c:pt idx="11">
                  <c:v>5.5</c:v>
                </c:pt>
                <c:pt idx="12">
                  <c:v>6</c:v>
                </c:pt>
                <c:pt idx="13">
                  <c:v>6.5</c:v>
                </c:pt>
                <c:pt idx="14">
                  <c:v>7</c:v>
                </c:pt>
                <c:pt idx="15">
                  <c:v>7.5</c:v>
                </c:pt>
                <c:pt idx="16">
                  <c:v>8</c:v>
                </c:pt>
                <c:pt idx="17">
                  <c:v>8.5</c:v>
                </c:pt>
                <c:pt idx="18">
                  <c:v>9</c:v>
                </c:pt>
                <c:pt idx="19">
                  <c:v>9.5</c:v>
                </c:pt>
                <c:pt idx="20">
                  <c:v>10</c:v>
                </c:pt>
                <c:pt idx="21">
                  <c:v>10.5</c:v>
                </c:pt>
                <c:pt idx="22">
                  <c:v>11</c:v>
                </c:pt>
                <c:pt idx="23">
                  <c:v>11.5</c:v>
                </c:pt>
                <c:pt idx="24">
                  <c:v>12</c:v>
                </c:pt>
                <c:pt idx="25">
                  <c:v>12.5</c:v>
                </c:pt>
                <c:pt idx="26">
                  <c:v>13</c:v>
                </c:pt>
                <c:pt idx="27">
                  <c:v>13.5</c:v>
                </c:pt>
                <c:pt idx="28">
                  <c:v>14</c:v>
                </c:pt>
                <c:pt idx="29">
                  <c:v>14.5</c:v>
                </c:pt>
                <c:pt idx="30">
                  <c:v>15</c:v>
                </c:pt>
                <c:pt idx="31">
                  <c:v>15.5</c:v>
                </c:pt>
                <c:pt idx="32">
                  <c:v>16</c:v>
                </c:pt>
                <c:pt idx="33">
                  <c:v>16.5</c:v>
                </c:pt>
                <c:pt idx="34">
                  <c:v>17</c:v>
                </c:pt>
                <c:pt idx="35">
                  <c:v>17.5</c:v>
                </c:pt>
                <c:pt idx="36">
                  <c:v>18</c:v>
                </c:pt>
                <c:pt idx="37">
                  <c:v>18.5</c:v>
                </c:pt>
                <c:pt idx="38">
                  <c:v>19</c:v>
                </c:pt>
                <c:pt idx="39">
                  <c:v>19.5</c:v>
                </c:pt>
                <c:pt idx="40">
                  <c:v>20</c:v>
                </c:pt>
                <c:pt idx="41">
                  <c:v>20.5</c:v>
                </c:pt>
                <c:pt idx="42">
                  <c:v>21</c:v>
                </c:pt>
                <c:pt idx="43">
                  <c:v>21.5</c:v>
                </c:pt>
                <c:pt idx="44">
                  <c:v>22</c:v>
                </c:pt>
                <c:pt idx="45">
                  <c:v>22.5</c:v>
                </c:pt>
                <c:pt idx="46">
                  <c:v>23</c:v>
                </c:pt>
                <c:pt idx="47">
                  <c:v>23.5</c:v>
                </c:pt>
                <c:pt idx="48">
                  <c:v>24</c:v>
                </c:pt>
                <c:pt idx="49">
                  <c:v>24.5</c:v>
                </c:pt>
                <c:pt idx="50">
                  <c:v>25</c:v>
                </c:pt>
                <c:pt idx="51">
                  <c:v>25.5</c:v>
                </c:pt>
                <c:pt idx="52">
                  <c:v>26</c:v>
                </c:pt>
                <c:pt idx="53">
                  <c:v>26.5</c:v>
                </c:pt>
                <c:pt idx="54">
                  <c:v>27</c:v>
                </c:pt>
                <c:pt idx="55">
                  <c:v>27.5</c:v>
                </c:pt>
                <c:pt idx="56">
                  <c:v>28</c:v>
                </c:pt>
                <c:pt idx="57">
                  <c:v>28.5</c:v>
                </c:pt>
                <c:pt idx="58">
                  <c:v>29</c:v>
                </c:pt>
                <c:pt idx="59">
                  <c:v>29.5</c:v>
                </c:pt>
                <c:pt idx="60">
                  <c:v>30</c:v>
                </c:pt>
                <c:pt idx="61">
                  <c:v>30.5</c:v>
                </c:pt>
                <c:pt idx="62">
                  <c:v>31</c:v>
                </c:pt>
                <c:pt idx="63">
                  <c:v>31.5</c:v>
                </c:pt>
                <c:pt idx="64">
                  <c:v>32</c:v>
                </c:pt>
                <c:pt idx="65">
                  <c:v>32.5</c:v>
                </c:pt>
                <c:pt idx="66">
                  <c:v>33</c:v>
                </c:pt>
                <c:pt idx="67">
                  <c:v>33.5</c:v>
                </c:pt>
                <c:pt idx="68">
                  <c:v>34</c:v>
                </c:pt>
                <c:pt idx="69">
                  <c:v>34.5</c:v>
                </c:pt>
                <c:pt idx="70">
                  <c:v>35</c:v>
                </c:pt>
                <c:pt idx="71">
                  <c:v>35.5</c:v>
                </c:pt>
                <c:pt idx="72">
                  <c:v>36</c:v>
                </c:pt>
                <c:pt idx="73">
                  <c:v>36.5</c:v>
                </c:pt>
                <c:pt idx="74">
                  <c:v>37</c:v>
                </c:pt>
                <c:pt idx="75">
                  <c:v>37.5</c:v>
                </c:pt>
                <c:pt idx="76">
                  <c:v>38</c:v>
                </c:pt>
                <c:pt idx="77">
                  <c:v>38.5</c:v>
                </c:pt>
                <c:pt idx="78">
                  <c:v>39</c:v>
                </c:pt>
                <c:pt idx="79">
                  <c:v>39.5</c:v>
                </c:pt>
                <c:pt idx="80">
                  <c:v>40</c:v>
                </c:pt>
                <c:pt idx="81">
                  <c:v>40.5</c:v>
                </c:pt>
                <c:pt idx="82">
                  <c:v>41</c:v>
                </c:pt>
                <c:pt idx="83">
                  <c:v>41.5</c:v>
                </c:pt>
                <c:pt idx="84">
                  <c:v>42</c:v>
                </c:pt>
                <c:pt idx="85">
                  <c:v>42.5</c:v>
                </c:pt>
                <c:pt idx="86">
                  <c:v>43</c:v>
                </c:pt>
                <c:pt idx="87">
                  <c:v>43.5</c:v>
                </c:pt>
                <c:pt idx="88">
                  <c:v>44</c:v>
                </c:pt>
                <c:pt idx="89">
                  <c:v>44.5</c:v>
                </c:pt>
                <c:pt idx="90">
                  <c:v>45</c:v>
                </c:pt>
                <c:pt idx="91">
                  <c:v>45.5</c:v>
                </c:pt>
                <c:pt idx="92">
                  <c:v>46</c:v>
                </c:pt>
                <c:pt idx="93">
                  <c:v>46.5</c:v>
                </c:pt>
                <c:pt idx="94">
                  <c:v>47</c:v>
                </c:pt>
                <c:pt idx="95">
                  <c:v>47.5</c:v>
                </c:pt>
                <c:pt idx="96">
                  <c:v>48</c:v>
                </c:pt>
                <c:pt idx="97">
                  <c:v>48.5</c:v>
                </c:pt>
                <c:pt idx="98">
                  <c:v>49</c:v>
                </c:pt>
                <c:pt idx="99">
                  <c:v>49.5</c:v>
                </c:pt>
              </c:numCache>
            </c:numRef>
          </c:cat>
          <c:val>
            <c:numRef>
              <c:f>Sheet1!$B$79:$CW$79</c:f>
              <c:numCache>
                <c:formatCode>General</c:formatCode>
                <c:ptCount val="100"/>
                <c:pt idx="14">
                  <c:v>2</c:v>
                </c:pt>
                <c:pt idx="15">
                  <c:v>2</c:v>
                </c:pt>
                <c:pt idx="16">
                  <c:v>2</c:v>
                </c:pt>
                <c:pt idx="17">
                  <c:v>2</c:v>
                </c:pt>
                <c:pt idx="18">
                  <c:v>2</c:v>
                </c:pt>
                <c:pt idx="19">
                  <c:v>2</c:v>
                </c:pt>
                <c:pt idx="20">
                  <c:v>2</c:v>
                </c:pt>
                <c:pt idx="21">
                  <c:v>2</c:v>
                </c:pt>
                <c:pt idx="22">
                  <c:v>2</c:v>
                </c:pt>
                <c:pt idx="23">
                  <c:v>2</c:v>
                </c:pt>
                <c:pt idx="24">
                  <c:v>2</c:v>
                </c:pt>
                <c:pt idx="25">
                  <c:v>2</c:v>
                </c:pt>
                <c:pt idx="26">
                  <c:v>2</c:v>
                </c:pt>
                <c:pt idx="27">
                  <c:v>2</c:v>
                </c:pt>
                <c:pt idx="28">
                  <c:v>2</c:v>
                </c:pt>
                <c:pt idx="29">
                  <c:v>2</c:v>
                </c:pt>
                <c:pt idx="30">
                  <c:v>2</c:v>
                </c:pt>
                <c:pt idx="31">
                  <c:v>2</c:v>
                </c:pt>
                <c:pt idx="32">
                  <c:v>2</c:v>
                </c:pt>
                <c:pt idx="33">
                  <c:v>2</c:v>
                </c:pt>
                <c:pt idx="34">
                  <c:v>2</c:v>
                </c:pt>
                <c:pt idx="35">
                  <c:v>2</c:v>
                </c:pt>
                <c:pt idx="36">
                  <c:v>2</c:v>
                </c:pt>
                <c:pt idx="37">
                  <c:v>2</c:v>
                </c:pt>
                <c:pt idx="38">
                  <c:v>2</c:v>
                </c:pt>
                <c:pt idx="39">
                  <c:v>2</c:v>
                </c:pt>
                <c:pt idx="40">
                  <c:v>2</c:v>
                </c:pt>
                <c:pt idx="41">
                  <c:v>2</c:v>
                </c:pt>
                <c:pt idx="42">
                  <c:v>2</c:v>
                </c:pt>
                <c:pt idx="43">
                  <c:v>2</c:v>
                </c:pt>
                <c:pt idx="44">
                  <c:v>2</c:v>
                </c:pt>
                <c:pt idx="45">
                  <c:v>2</c:v>
                </c:pt>
                <c:pt idx="46">
                  <c:v>2</c:v>
                </c:pt>
                <c:pt idx="47">
                  <c:v>2</c:v>
                </c:pt>
                <c:pt idx="48">
                  <c:v>2</c:v>
                </c:pt>
                <c:pt idx="49">
                  <c:v>2</c:v>
                </c:pt>
                <c:pt idx="50">
                  <c:v>2</c:v>
                </c:pt>
                <c:pt idx="51">
                  <c:v>2</c:v>
                </c:pt>
                <c:pt idx="52">
                  <c:v>2</c:v>
                </c:pt>
                <c:pt idx="53">
                  <c:v>2</c:v>
                </c:pt>
                <c:pt idx="54">
                  <c:v>2</c:v>
                </c:pt>
                <c:pt idx="55">
                  <c:v>2</c:v>
                </c:pt>
                <c:pt idx="66">
                  <c:v>2</c:v>
                </c:pt>
                <c:pt idx="67">
                  <c:v>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F2B2-4FA4-AB01-0E2833F88B90}"/>
            </c:ext>
          </c:extLst>
        </c:ser>
        <c:ser>
          <c:idx val="6"/>
          <c:order val="6"/>
          <c:tx>
            <c:strRef>
              <c:f>Sheet1!$A$80</c:f>
              <c:strCache>
                <c:ptCount val="1"/>
                <c:pt idx="0">
                  <c:v>number4</c:v>
                </c:pt>
              </c:strCache>
            </c:strRef>
          </c:tx>
          <c:marker>
            <c:symbol val="none"/>
          </c:marker>
          <c:cat>
            <c:numRef>
              <c:f>Sheet1!$B$73:$CW$73</c:f>
              <c:numCache>
                <c:formatCode>0</c:formatCode>
                <c:ptCount val="100"/>
                <c:pt idx="0" formatCode="General">
                  <c:v>0</c:v>
                </c:pt>
                <c:pt idx="1">
                  <c:v>0.5</c:v>
                </c:pt>
                <c:pt idx="2">
                  <c:v>1</c:v>
                </c:pt>
                <c:pt idx="3">
                  <c:v>1.5</c:v>
                </c:pt>
                <c:pt idx="4">
                  <c:v>2</c:v>
                </c:pt>
                <c:pt idx="5">
                  <c:v>2.5</c:v>
                </c:pt>
                <c:pt idx="6">
                  <c:v>3</c:v>
                </c:pt>
                <c:pt idx="7">
                  <c:v>3.5</c:v>
                </c:pt>
                <c:pt idx="8">
                  <c:v>4</c:v>
                </c:pt>
                <c:pt idx="9">
                  <c:v>4.5</c:v>
                </c:pt>
                <c:pt idx="10">
                  <c:v>5</c:v>
                </c:pt>
                <c:pt idx="11">
                  <c:v>5.5</c:v>
                </c:pt>
                <c:pt idx="12">
                  <c:v>6</c:v>
                </c:pt>
                <c:pt idx="13">
                  <c:v>6.5</c:v>
                </c:pt>
                <c:pt idx="14">
                  <c:v>7</c:v>
                </c:pt>
                <c:pt idx="15">
                  <c:v>7.5</c:v>
                </c:pt>
                <c:pt idx="16">
                  <c:v>8</c:v>
                </c:pt>
                <c:pt idx="17">
                  <c:v>8.5</c:v>
                </c:pt>
                <c:pt idx="18">
                  <c:v>9</c:v>
                </c:pt>
                <c:pt idx="19">
                  <c:v>9.5</c:v>
                </c:pt>
                <c:pt idx="20">
                  <c:v>10</c:v>
                </c:pt>
                <c:pt idx="21">
                  <c:v>10.5</c:v>
                </c:pt>
                <c:pt idx="22">
                  <c:v>11</c:v>
                </c:pt>
                <c:pt idx="23">
                  <c:v>11.5</c:v>
                </c:pt>
                <c:pt idx="24">
                  <c:v>12</c:v>
                </c:pt>
                <c:pt idx="25">
                  <c:v>12.5</c:v>
                </c:pt>
                <c:pt idx="26">
                  <c:v>13</c:v>
                </c:pt>
                <c:pt idx="27">
                  <c:v>13.5</c:v>
                </c:pt>
                <c:pt idx="28">
                  <c:v>14</c:v>
                </c:pt>
                <c:pt idx="29">
                  <c:v>14.5</c:v>
                </c:pt>
                <c:pt idx="30">
                  <c:v>15</c:v>
                </c:pt>
                <c:pt idx="31">
                  <c:v>15.5</c:v>
                </c:pt>
                <c:pt idx="32">
                  <c:v>16</c:v>
                </c:pt>
                <c:pt idx="33">
                  <c:v>16.5</c:v>
                </c:pt>
                <c:pt idx="34">
                  <c:v>17</c:v>
                </c:pt>
                <c:pt idx="35">
                  <c:v>17.5</c:v>
                </c:pt>
                <c:pt idx="36">
                  <c:v>18</c:v>
                </c:pt>
                <c:pt idx="37">
                  <c:v>18.5</c:v>
                </c:pt>
                <c:pt idx="38">
                  <c:v>19</c:v>
                </c:pt>
                <c:pt idx="39">
                  <c:v>19.5</c:v>
                </c:pt>
                <c:pt idx="40">
                  <c:v>20</c:v>
                </c:pt>
                <c:pt idx="41">
                  <c:v>20.5</c:v>
                </c:pt>
                <c:pt idx="42">
                  <c:v>21</c:v>
                </c:pt>
                <c:pt idx="43">
                  <c:v>21.5</c:v>
                </c:pt>
                <c:pt idx="44">
                  <c:v>22</c:v>
                </c:pt>
                <c:pt idx="45">
                  <c:v>22.5</c:v>
                </c:pt>
                <c:pt idx="46">
                  <c:v>23</c:v>
                </c:pt>
                <c:pt idx="47">
                  <c:v>23.5</c:v>
                </c:pt>
                <c:pt idx="48">
                  <c:v>24</c:v>
                </c:pt>
                <c:pt idx="49">
                  <c:v>24.5</c:v>
                </c:pt>
                <c:pt idx="50">
                  <c:v>25</c:v>
                </c:pt>
                <c:pt idx="51">
                  <c:v>25.5</c:v>
                </c:pt>
                <c:pt idx="52">
                  <c:v>26</c:v>
                </c:pt>
                <c:pt idx="53">
                  <c:v>26.5</c:v>
                </c:pt>
                <c:pt idx="54">
                  <c:v>27</c:v>
                </c:pt>
                <c:pt idx="55">
                  <c:v>27.5</c:v>
                </c:pt>
                <c:pt idx="56">
                  <c:v>28</c:v>
                </c:pt>
                <c:pt idx="57">
                  <c:v>28.5</c:v>
                </c:pt>
                <c:pt idx="58">
                  <c:v>29</c:v>
                </c:pt>
                <c:pt idx="59">
                  <c:v>29.5</c:v>
                </c:pt>
                <c:pt idx="60">
                  <c:v>30</c:v>
                </c:pt>
                <c:pt idx="61">
                  <c:v>30.5</c:v>
                </c:pt>
                <c:pt idx="62">
                  <c:v>31</c:v>
                </c:pt>
                <c:pt idx="63">
                  <c:v>31.5</c:v>
                </c:pt>
                <c:pt idx="64">
                  <c:v>32</c:v>
                </c:pt>
                <c:pt idx="65">
                  <c:v>32.5</c:v>
                </c:pt>
                <c:pt idx="66">
                  <c:v>33</c:v>
                </c:pt>
                <c:pt idx="67">
                  <c:v>33.5</c:v>
                </c:pt>
                <c:pt idx="68">
                  <c:v>34</c:v>
                </c:pt>
                <c:pt idx="69">
                  <c:v>34.5</c:v>
                </c:pt>
                <c:pt idx="70">
                  <c:v>35</c:v>
                </c:pt>
                <c:pt idx="71">
                  <c:v>35.5</c:v>
                </c:pt>
                <c:pt idx="72">
                  <c:v>36</c:v>
                </c:pt>
                <c:pt idx="73">
                  <c:v>36.5</c:v>
                </c:pt>
                <c:pt idx="74">
                  <c:v>37</c:v>
                </c:pt>
                <c:pt idx="75">
                  <c:v>37.5</c:v>
                </c:pt>
                <c:pt idx="76">
                  <c:v>38</c:v>
                </c:pt>
                <c:pt idx="77">
                  <c:v>38.5</c:v>
                </c:pt>
                <c:pt idx="78">
                  <c:v>39</c:v>
                </c:pt>
                <c:pt idx="79">
                  <c:v>39.5</c:v>
                </c:pt>
                <c:pt idx="80">
                  <c:v>40</c:v>
                </c:pt>
                <c:pt idx="81">
                  <c:v>40.5</c:v>
                </c:pt>
                <c:pt idx="82">
                  <c:v>41</c:v>
                </c:pt>
                <c:pt idx="83">
                  <c:v>41.5</c:v>
                </c:pt>
                <c:pt idx="84">
                  <c:v>42</c:v>
                </c:pt>
                <c:pt idx="85">
                  <c:v>42.5</c:v>
                </c:pt>
                <c:pt idx="86">
                  <c:v>43</c:v>
                </c:pt>
                <c:pt idx="87">
                  <c:v>43.5</c:v>
                </c:pt>
                <c:pt idx="88">
                  <c:v>44</c:v>
                </c:pt>
                <c:pt idx="89">
                  <c:v>44.5</c:v>
                </c:pt>
                <c:pt idx="90">
                  <c:v>45</c:v>
                </c:pt>
                <c:pt idx="91">
                  <c:v>45.5</c:v>
                </c:pt>
                <c:pt idx="92">
                  <c:v>46</c:v>
                </c:pt>
                <c:pt idx="93">
                  <c:v>46.5</c:v>
                </c:pt>
                <c:pt idx="94">
                  <c:v>47</c:v>
                </c:pt>
                <c:pt idx="95">
                  <c:v>47.5</c:v>
                </c:pt>
                <c:pt idx="96">
                  <c:v>48</c:v>
                </c:pt>
                <c:pt idx="97">
                  <c:v>48.5</c:v>
                </c:pt>
                <c:pt idx="98">
                  <c:v>49</c:v>
                </c:pt>
                <c:pt idx="99">
                  <c:v>49.5</c:v>
                </c:pt>
              </c:numCache>
            </c:numRef>
          </c:cat>
          <c:val>
            <c:numRef>
              <c:f>Sheet1!$B$80:$CW$80</c:f>
              <c:numCache>
                <c:formatCode>General</c:formatCode>
                <c:ptCount val="100"/>
                <c:pt idx="16">
                  <c:v>1</c:v>
                </c:pt>
                <c:pt idx="17">
                  <c:v>1</c:v>
                </c:pt>
                <c:pt idx="20">
                  <c:v>1</c:v>
                </c:pt>
                <c:pt idx="21">
                  <c:v>1</c:v>
                </c:pt>
                <c:pt idx="24">
                  <c:v>1</c:v>
                </c:pt>
                <c:pt idx="25">
                  <c:v>1</c:v>
                </c:pt>
                <c:pt idx="28">
                  <c:v>1</c:v>
                </c:pt>
                <c:pt idx="29">
                  <c:v>1</c:v>
                </c:pt>
                <c:pt idx="32">
                  <c:v>1</c:v>
                </c:pt>
                <c:pt idx="33">
                  <c:v>1</c:v>
                </c:pt>
                <c:pt idx="36">
                  <c:v>1</c:v>
                </c:pt>
                <c:pt idx="37">
                  <c:v>1</c:v>
                </c:pt>
                <c:pt idx="40">
                  <c:v>1</c:v>
                </c:pt>
                <c:pt idx="41">
                  <c:v>1</c:v>
                </c:pt>
                <c:pt idx="44">
                  <c:v>1</c:v>
                </c:pt>
                <c:pt idx="45">
                  <c:v>1</c:v>
                </c:pt>
                <c:pt idx="48">
                  <c:v>1</c:v>
                </c:pt>
                <c:pt idx="49">
                  <c:v>1</c:v>
                </c:pt>
                <c:pt idx="52">
                  <c:v>1</c:v>
                </c:pt>
                <c:pt idx="53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F2B2-4FA4-AB01-0E2833F88B9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31274112"/>
        <c:axId val="531274504"/>
      </c:lineChart>
      <c:catAx>
        <c:axId val="531274112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CA"/>
                  <a:t>CPU Timeslice</a:t>
                </a:r>
              </a:p>
            </c:rich>
          </c:tx>
          <c:layout>
            <c:manualLayout>
              <c:xMode val="edge"/>
              <c:yMode val="edge"/>
              <c:x val="0.5617852143482065"/>
              <c:y val="0.87868037328667248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crossAx val="531274504"/>
        <c:crosses val="autoZero"/>
        <c:auto val="1"/>
        <c:lblAlgn val="ctr"/>
        <c:lblOffset val="100"/>
        <c:tickLblSkip val="10"/>
        <c:tickMarkSkip val="10"/>
        <c:noMultiLvlLbl val="0"/>
      </c:catAx>
      <c:valAx>
        <c:axId val="531274504"/>
        <c:scaling>
          <c:orientation val="minMax"/>
        </c:scaling>
        <c:delete val="1"/>
        <c:axPos val="l"/>
        <c:majorGridlines/>
        <c:numFmt formatCode="General" sourceLinked="1"/>
        <c:majorTickMark val="out"/>
        <c:minorTickMark val="none"/>
        <c:tickLblPos val="nextTo"/>
        <c:crossAx val="531274112"/>
        <c:crosses val="autoZero"/>
        <c:crossBetween val="between"/>
      </c:valAx>
    </c:plotArea>
    <c:legend>
      <c:legendPos val="l"/>
      <c:layout>
        <c:manualLayout>
          <c:xMode val="edge"/>
          <c:yMode val="edge"/>
          <c:x val="2.2222222222222223E-2"/>
          <c:y val="0.10513779527559053"/>
          <c:w val="0.26872331583552056"/>
          <c:h val="0.58602034120734903"/>
        </c:manualLayout>
      </c:layout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Notes</Template>
  <TotalTime>34</TotalTime>
  <Pages>14</Pages>
  <Words>1712</Words>
  <Characters>9762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Anne</dc:creator>
  <cp:lastModifiedBy>Stark Sandra</cp:lastModifiedBy>
  <cp:revision>6</cp:revision>
  <cp:lastPrinted>2012-04-12T16:20:00Z</cp:lastPrinted>
  <dcterms:created xsi:type="dcterms:W3CDTF">2017-04-10T13:42:00Z</dcterms:created>
  <dcterms:modified xsi:type="dcterms:W3CDTF">2018-03-05T19:56:00Z</dcterms:modified>
</cp:coreProperties>
</file>